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imes New Roman" w:cs="Arial"/>
          <w:bCs/>
          <w:iCs/>
          <w:color w:val="000000"/>
          <w:lang w:val="en-GB"/>
        </w:rPr>
        <w:id w:val="2031247"/>
        <w:docPartObj>
          <w:docPartGallery w:val="Cover Pages"/>
          <w:docPartUnique/>
        </w:docPartObj>
      </w:sdtPr>
      <w:sdtEndPr>
        <w:rPr>
          <w:rFonts w:eastAsiaTheme="minorEastAsia" w:cstheme="minorBidi"/>
          <w:bCs w:val="0"/>
          <w:iCs w:val="0"/>
          <w:color w:val="auto"/>
          <w:lang w:val="en-US"/>
        </w:rPr>
      </w:sdtEndPr>
      <w:sdtContent>
        <w:p w14:paraId="6BB64741" w14:textId="462F4B1C" w:rsidR="000A5D0A" w:rsidRPr="006277CF" w:rsidRDefault="0092117C" w:rsidP="007002CC">
          <w:pPr>
            <w:spacing w:line="360" w:lineRule="auto"/>
            <w:ind w:right="-1414"/>
            <w:jc w:val="both"/>
          </w:pPr>
          <w:r w:rsidRPr="006277CF">
            <w:rPr>
              <w:noProof/>
            </w:rPr>
            <mc:AlternateContent>
              <mc:Choice Requires="wpg">
                <w:drawing>
                  <wp:anchor distT="0" distB="0" distL="114300" distR="114300" simplePos="0" relativeHeight="251657216" behindDoc="0" locked="0" layoutInCell="1" allowOverlap="1" wp14:anchorId="360D1D44" wp14:editId="587BF581">
                    <wp:simplePos x="0" y="0"/>
                    <wp:positionH relativeFrom="column">
                      <wp:posOffset>-600075</wp:posOffset>
                    </wp:positionH>
                    <wp:positionV relativeFrom="paragraph">
                      <wp:posOffset>-609600</wp:posOffset>
                    </wp:positionV>
                    <wp:extent cx="7019885" cy="10163175"/>
                    <wp:effectExtent l="0" t="19050" r="10160" b="28575"/>
                    <wp:wrapNone/>
                    <wp:docPr id="46"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9885" cy="10163175"/>
                              <a:chOff x="-1100" y="-2678"/>
                              <a:chExt cx="72576" cy="106701"/>
                            </a:xfrm>
                          </wpg:grpSpPr>
                          <wps:wsp>
                            <wps:cNvPr id="47" name="Rectangle 12" descr="Zig zag"/>
                            <wps:cNvSpPr>
                              <a:spLocks noChangeArrowheads="1"/>
                            </wps:cNvSpPr>
                            <wps:spPr bwMode="auto">
                              <a:xfrm>
                                <a:off x="-1078" y="-2678"/>
                                <a:ext cx="71480" cy="106701"/>
                              </a:xfrm>
                              <a:prstGeom prst="rect">
                                <a:avLst/>
                              </a:prstGeom>
                              <a:pattFill prst="zigZag">
                                <a:fgClr>
                                  <a:schemeClr val="bg1">
                                    <a:lumMod val="55000"/>
                                    <a:lumOff val="0"/>
                                  </a:schemeClr>
                                </a:fgClr>
                                <a:bgClr>
                                  <a:schemeClr val="bg1">
                                    <a:lumMod val="75000"/>
                                    <a:lumOff val="0"/>
                                  </a:schemeClr>
                                </a:bgClr>
                              </a:patt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48" name="Rectangle 13"/>
                            <wps:cNvSpPr>
                              <a:spLocks noChangeArrowheads="1"/>
                            </wps:cNvSpPr>
                            <wps:spPr bwMode="auto">
                              <a:xfrm>
                                <a:off x="18153" y="-2678"/>
                                <a:ext cx="53323" cy="106701"/>
                              </a:xfrm>
                              <a:prstGeom prst="rect">
                                <a:avLst/>
                              </a:prstGeom>
                              <a:solidFill>
                                <a:schemeClr val="lt1">
                                  <a:lumMod val="100000"/>
                                  <a:lumOff val="0"/>
                                </a:schemeClr>
                              </a:solidFill>
                              <a:ln w="31750">
                                <a:solidFill>
                                  <a:schemeClr val="bg1">
                                    <a:lumMod val="65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sdt>
                                  <w:sdtPr>
                                    <w:rPr>
                                      <w:b/>
                                      <w:color w:val="002060"/>
                                      <w:sz w:val="56"/>
                                      <w:szCs w:val="56"/>
                                    </w:rPr>
                                    <w:alias w:val="Title"/>
                                    <w:id w:val="1782754509"/>
                                    <w:dataBinding w:prefixMappings="xmlns:ns0='http://schemas.openxmlformats.org/package/2006/metadata/core-properties' xmlns:ns1='http://purl.org/dc/elements/1.1/'" w:xpath="/ns0:coreProperties[1]/ns1:title[1]" w:storeItemID="{6C3C8BC8-F283-45AE-878A-BAB7291924A1}"/>
                                    <w:text/>
                                  </w:sdtPr>
                                  <w:sdtEndPr/>
                                  <w:sdtContent>
                                    <w:p w14:paraId="18DC0673" w14:textId="59C31EAA" w:rsidR="004843AF" w:rsidRPr="00EE7F3A" w:rsidRDefault="004843AF" w:rsidP="000A5D0A">
                                      <w:pPr>
                                        <w:pStyle w:val="NoSpacing"/>
                                        <w:rPr>
                                          <w:b/>
                                          <w:color w:val="002060"/>
                                          <w:sz w:val="56"/>
                                          <w:szCs w:val="56"/>
                                        </w:rPr>
                                      </w:pPr>
                                      <w:r w:rsidRPr="00EE7F3A">
                                        <w:rPr>
                                          <w:b/>
                                          <w:color w:val="002060"/>
                                          <w:sz w:val="56"/>
                                          <w:szCs w:val="56"/>
                                        </w:rPr>
                                        <w:t xml:space="preserve">Functional </w:t>
                                      </w:r>
                                      <w:r>
                                        <w:rPr>
                                          <w:b/>
                                          <w:color w:val="002060"/>
                                          <w:sz w:val="56"/>
                                          <w:szCs w:val="56"/>
                                        </w:rPr>
                                        <w:t xml:space="preserve">Design </w:t>
                                      </w:r>
                                      <w:r w:rsidRPr="00EE7F3A">
                                        <w:rPr>
                                          <w:b/>
                                          <w:color w:val="002060"/>
                                          <w:sz w:val="56"/>
                                          <w:szCs w:val="56"/>
                                        </w:rPr>
                                        <w:t>Document</w:t>
                                      </w:r>
                                    </w:p>
                                  </w:sdtContent>
                                </w:sdt>
                                <w:p w14:paraId="10C23E88" w14:textId="336BBD0A" w:rsidR="004843AF" w:rsidRPr="00266771" w:rsidRDefault="00EE5FEB" w:rsidP="000A5D0A">
                                  <w:pPr>
                                    <w:pStyle w:val="NoSpacing"/>
                                    <w:rPr>
                                      <w:color w:val="002060"/>
                                      <w:sz w:val="36"/>
                                      <w:szCs w:val="24"/>
                                    </w:rPr>
                                  </w:pPr>
                                  <w:r>
                                    <w:rPr>
                                      <w:color w:val="002060"/>
                                      <w:sz w:val="36"/>
                                      <w:szCs w:val="24"/>
                                    </w:rPr>
                                    <w:t>Purchase Enquiry</w:t>
                                  </w:r>
                                </w:p>
                                <w:sdt>
                                  <w:sdtPr>
                                    <w:rPr>
                                      <w:color w:val="002060"/>
                                      <w:sz w:val="24"/>
                                      <w:szCs w:val="24"/>
                                    </w:rPr>
                                    <w:alias w:val="Project"/>
                                    <w:tag w:val="Project"/>
                                    <w:id w:val="-1767533397"/>
                                    <w:dataBinding w:prefixMappings="xmlns:ns0='http://schemas.openxmlformats.org/package/2006/metadata/core-properties' xmlns:ns1='http://purl.org/dc/elements/1.1/'" w:xpath="/ns0:coreProperties[1]/ns1:subject[1]" w:storeItemID="{6C3C8BC8-F283-45AE-878A-BAB7291924A1}"/>
                                    <w:text/>
                                  </w:sdtPr>
                                  <w:sdtEndPr/>
                                  <w:sdtContent>
                                    <w:p w14:paraId="1D8C10F1" w14:textId="29D93EE2" w:rsidR="004843AF" w:rsidRPr="00EE7F3A" w:rsidRDefault="004843AF" w:rsidP="000A5D0A">
                                      <w:pPr>
                                        <w:pStyle w:val="NoSpacing"/>
                                        <w:rPr>
                                          <w:color w:val="002060"/>
                                          <w:sz w:val="24"/>
                                          <w:szCs w:val="24"/>
                                        </w:rPr>
                                      </w:pPr>
                                      <w:r w:rsidRPr="00EE7F3A">
                                        <w:rPr>
                                          <w:color w:val="002060"/>
                                          <w:sz w:val="24"/>
                                          <w:szCs w:val="24"/>
                                        </w:rPr>
                                        <w:t xml:space="preserve">Microsoft Dynamics </w:t>
                                      </w:r>
                                      <w:r w:rsidR="00242CD8">
                                        <w:rPr>
                                          <w:color w:val="002060"/>
                                          <w:sz w:val="24"/>
                                          <w:szCs w:val="24"/>
                                        </w:rPr>
                                        <w:t>Business Central</w:t>
                                      </w:r>
                                      <w:r w:rsidRPr="00EE7F3A">
                                        <w:rPr>
                                          <w:color w:val="002060"/>
                                          <w:sz w:val="24"/>
                                          <w:szCs w:val="24"/>
                                        </w:rPr>
                                        <w:t xml:space="preserve"> Implementation</w:t>
                                      </w:r>
                                    </w:p>
                                  </w:sdtContent>
                                </w:sdt>
                                <w:p w14:paraId="2172B58F" w14:textId="77777777" w:rsidR="004843AF" w:rsidRPr="00EE7F3A" w:rsidRDefault="004843AF" w:rsidP="000A5D0A">
                                  <w:pPr>
                                    <w:pStyle w:val="NoSpacing"/>
                                    <w:rPr>
                                      <w:color w:val="002060"/>
                                    </w:rPr>
                                  </w:pPr>
                                </w:p>
                                <w:p w14:paraId="48ABF7C8" w14:textId="77777777" w:rsidR="004843AF" w:rsidRPr="00EE7F3A" w:rsidRDefault="004843AF" w:rsidP="000A5D0A">
                                  <w:pPr>
                                    <w:pStyle w:val="NoSpacing"/>
                                    <w:rPr>
                                      <w:color w:val="002060"/>
                                    </w:rPr>
                                  </w:pPr>
                                </w:p>
                                <w:p w14:paraId="084D7C6A" w14:textId="0868C1C1" w:rsidR="004843AF" w:rsidRPr="00EE7F3A" w:rsidRDefault="004843AF" w:rsidP="000A5D0A">
                                  <w:pPr>
                                    <w:pStyle w:val="NoSpacing"/>
                                    <w:spacing w:line="276" w:lineRule="auto"/>
                                    <w:rPr>
                                      <w:color w:val="002060"/>
                                      <w:sz w:val="24"/>
                                      <w:szCs w:val="24"/>
                                    </w:rPr>
                                  </w:pPr>
                                  <w:r w:rsidRPr="00EE7F3A">
                                    <w:rPr>
                                      <w:color w:val="002060"/>
                                      <w:sz w:val="24"/>
                                      <w:szCs w:val="24"/>
                                    </w:rPr>
                                    <w:t xml:space="preserve">Project Name – </w:t>
                                  </w:r>
                                  <w:r w:rsidR="00242CD8">
                                    <w:rPr>
                                      <w:color w:val="002060"/>
                                      <w:sz w:val="24"/>
                                      <w:szCs w:val="24"/>
                                    </w:rPr>
                                    <w:t>MSME</w:t>
                                  </w:r>
                                </w:p>
                                <w:p w14:paraId="1FAAB04C" w14:textId="1F3B8BB7" w:rsidR="004843AF" w:rsidRPr="00EE7F3A" w:rsidRDefault="004843AF" w:rsidP="000A5D0A">
                                  <w:pPr>
                                    <w:pStyle w:val="NoSpacing"/>
                                    <w:spacing w:line="276" w:lineRule="auto"/>
                                    <w:rPr>
                                      <w:color w:val="002060"/>
                                      <w:sz w:val="24"/>
                                      <w:szCs w:val="24"/>
                                    </w:rPr>
                                  </w:pPr>
                                  <w:r w:rsidRPr="00EE7F3A">
                                    <w:rPr>
                                      <w:color w:val="002060"/>
                                      <w:sz w:val="24"/>
                                      <w:szCs w:val="24"/>
                                    </w:rPr>
                                    <w:t>Document Name –</w:t>
                                  </w:r>
                                  <w:r w:rsidR="00EE5FEB">
                                    <w:rPr>
                                      <w:color w:val="002060"/>
                                      <w:sz w:val="24"/>
                                      <w:szCs w:val="24"/>
                                    </w:rPr>
                                    <w:t>purchase Enquiry</w:t>
                                  </w:r>
                                </w:p>
                                <w:p w14:paraId="723A1984" w14:textId="009D738E" w:rsidR="004843AF" w:rsidRPr="00EE7F3A" w:rsidRDefault="004843AF" w:rsidP="000A5D0A">
                                  <w:pPr>
                                    <w:pStyle w:val="NoSpacing"/>
                                    <w:spacing w:line="276" w:lineRule="auto"/>
                                    <w:rPr>
                                      <w:color w:val="002060"/>
                                      <w:sz w:val="24"/>
                                      <w:szCs w:val="24"/>
                                    </w:rPr>
                                  </w:pPr>
                                  <w:r w:rsidRPr="00EE7F3A">
                                    <w:rPr>
                                      <w:color w:val="002060"/>
                                      <w:sz w:val="24"/>
                                      <w:szCs w:val="24"/>
                                    </w:rPr>
                                    <w:t xml:space="preserve">Document Version – </w:t>
                                  </w:r>
                                  <w:r>
                                    <w:rPr>
                                      <w:color w:val="002060"/>
                                      <w:sz w:val="24"/>
                                      <w:szCs w:val="24"/>
                                    </w:rPr>
                                    <w:t>V</w:t>
                                  </w:r>
                                  <w:r w:rsidRPr="00EE7F3A">
                                    <w:rPr>
                                      <w:color w:val="002060"/>
                                      <w:sz w:val="24"/>
                                      <w:szCs w:val="24"/>
                                    </w:rPr>
                                    <w:t>1.0</w:t>
                                  </w:r>
                                </w:p>
                                <w:p w14:paraId="39F1C8DA" w14:textId="69AE1AFD" w:rsidR="004843AF" w:rsidRPr="00EE7F3A" w:rsidRDefault="004843AF" w:rsidP="000A5D0A">
                                  <w:pPr>
                                    <w:pStyle w:val="NoSpacing"/>
                                    <w:spacing w:line="276" w:lineRule="auto"/>
                                    <w:rPr>
                                      <w:color w:val="002060"/>
                                      <w:sz w:val="24"/>
                                      <w:szCs w:val="24"/>
                                    </w:rPr>
                                  </w:pPr>
                                  <w:r w:rsidRPr="00EE7F3A">
                                    <w:rPr>
                                      <w:color w:val="002060"/>
                                      <w:sz w:val="24"/>
                                      <w:szCs w:val="24"/>
                                    </w:rPr>
                                    <w:t xml:space="preserve">Submission Date – </w:t>
                                  </w:r>
                                  <w:r w:rsidR="004521C1">
                                    <w:rPr>
                                      <w:color w:val="002060"/>
                                      <w:sz w:val="24"/>
                                      <w:szCs w:val="24"/>
                                    </w:rPr>
                                    <w:t xml:space="preserve"> </w:t>
                                  </w:r>
                                </w:p>
                                <w:p w14:paraId="0BB31C41" w14:textId="1420F0C9" w:rsidR="004843AF" w:rsidRDefault="004843AF" w:rsidP="000A5D0A">
                                  <w:pPr>
                                    <w:pStyle w:val="NoSpacing"/>
                                    <w:spacing w:line="276" w:lineRule="auto"/>
                                    <w:rPr>
                                      <w:color w:val="002060"/>
                                      <w:sz w:val="24"/>
                                      <w:szCs w:val="24"/>
                                    </w:rPr>
                                  </w:pPr>
                                  <w:r w:rsidRPr="00EE7F3A">
                                    <w:rPr>
                                      <w:color w:val="002060"/>
                                      <w:sz w:val="24"/>
                                      <w:szCs w:val="24"/>
                                    </w:rPr>
                                    <w:t>Prepared by –</w:t>
                                  </w:r>
                                  <w:r>
                                    <w:rPr>
                                      <w:color w:val="002060"/>
                                      <w:sz w:val="24"/>
                                      <w:szCs w:val="24"/>
                                    </w:rPr>
                                    <w:t xml:space="preserve"> </w:t>
                                  </w:r>
                                  <w:r w:rsidR="00242CD8">
                                    <w:rPr>
                                      <w:color w:val="002060"/>
                                      <w:sz w:val="24"/>
                                      <w:szCs w:val="24"/>
                                    </w:rPr>
                                    <w:t>Ankur Mishra</w:t>
                                  </w:r>
                                </w:p>
                                <w:p w14:paraId="16DCE66F" w14:textId="788D2DB5" w:rsidR="004843AF" w:rsidRPr="00EE7F3A" w:rsidRDefault="004843AF" w:rsidP="000A5D0A">
                                  <w:pPr>
                                    <w:pStyle w:val="NoSpacing"/>
                                    <w:spacing w:line="276" w:lineRule="auto"/>
                                    <w:rPr>
                                      <w:color w:val="002060"/>
                                      <w:sz w:val="24"/>
                                      <w:szCs w:val="24"/>
                                    </w:rPr>
                                  </w:pPr>
                                  <w:r w:rsidRPr="00EE7F3A">
                                    <w:rPr>
                                      <w:color w:val="002060"/>
                                      <w:sz w:val="24"/>
                                      <w:szCs w:val="24"/>
                                    </w:rPr>
                                    <w:t xml:space="preserve">Prepared for – </w:t>
                                  </w:r>
                                  <w:r w:rsidR="00242CD8">
                                    <w:rPr>
                                      <w:color w:val="002060"/>
                                      <w:sz w:val="24"/>
                                      <w:szCs w:val="24"/>
                                    </w:rPr>
                                    <w:t>MISTER SHADES</w:t>
                                  </w:r>
                                </w:p>
                                <w:p w14:paraId="3DD39DD7" w14:textId="77777777" w:rsidR="004843AF" w:rsidRDefault="004843AF" w:rsidP="000A5D0A">
                                  <w:pPr>
                                    <w:pStyle w:val="NoSpacing"/>
                                    <w:rPr>
                                      <w:color w:val="002060"/>
                                    </w:rPr>
                                  </w:pPr>
                                </w:p>
                                <w:p w14:paraId="7A5B048A" w14:textId="77777777" w:rsidR="004843AF" w:rsidRDefault="004843AF" w:rsidP="000A5D0A">
                                  <w:pPr>
                                    <w:pStyle w:val="NoSpacing"/>
                                    <w:rPr>
                                      <w:color w:val="002060"/>
                                    </w:rPr>
                                  </w:pPr>
                                </w:p>
                                <w:p w14:paraId="10CA0E42" w14:textId="77777777" w:rsidR="004843AF" w:rsidRDefault="004843AF" w:rsidP="000A5D0A">
                                  <w:pPr>
                                    <w:pStyle w:val="NoSpacing"/>
                                    <w:rPr>
                                      <w:color w:val="002060"/>
                                    </w:rPr>
                                  </w:pPr>
                                </w:p>
                                <w:p w14:paraId="741821ED" w14:textId="77777777" w:rsidR="004843AF" w:rsidRDefault="004843AF" w:rsidP="000A5D0A">
                                  <w:pPr>
                                    <w:pStyle w:val="NoSpacing"/>
                                    <w:rPr>
                                      <w:color w:val="002060"/>
                                    </w:rPr>
                                  </w:pPr>
                                </w:p>
                                <w:p w14:paraId="5CDA790E" w14:textId="3C0A59AE" w:rsidR="004843AF" w:rsidRDefault="004843AF" w:rsidP="000A5D0A">
                                  <w:pPr>
                                    <w:pStyle w:val="NoSpacing"/>
                                    <w:rPr>
                                      <w:color w:val="002060"/>
                                    </w:rPr>
                                  </w:pPr>
                                </w:p>
                                <w:p w14:paraId="446306F2" w14:textId="77777777" w:rsidR="004843AF" w:rsidRDefault="004843AF" w:rsidP="000A5D0A">
                                  <w:pPr>
                                    <w:pStyle w:val="NoSpacing"/>
                                    <w:rPr>
                                      <w:color w:val="002060"/>
                                    </w:rPr>
                                  </w:pPr>
                                </w:p>
                                <w:p w14:paraId="0C63CB64" w14:textId="77777777" w:rsidR="004843AF" w:rsidRDefault="004843AF" w:rsidP="000A5D0A">
                                  <w:pPr>
                                    <w:pStyle w:val="NoSpacing"/>
                                    <w:rPr>
                                      <w:color w:val="002060"/>
                                    </w:rPr>
                                  </w:pPr>
                                </w:p>
                                <w:p w14:paraId="1DD146C0" w14:textId="77777777" w:rsidR="004843AF" w:rsidRDefault="004843AF" w:rsidP="000A5D0A">
                                  <w:pPr>
                                    <w:pStyle w:val="NoSpacing"/>
                                    <w:rPr>
                                      <w:color w:val="002060"/>
                                    </w:rPr>
                                  </w:pPr>
                                </w:p>
                                <w:p w14:paraId="0094049A" w14:textId="77777777" w:rsidR="004843AF" w:rsidRDefault="004843AF" w:rsidP="000A5D0A">
                                  <w:pPr>
                                    <w:pStyle w:val="NoSpacing"/>
                                    <w:rPr>
                                      <w:color w:val="002060"/>
                                    </w:rPr>
                                  </w:pPr>
                                </w:p>
                                <w:p w14:paraId="49813B0C" w14:textId="77777777" w:rsidR="004843AF" w:rsidRDefault="004843AF" w:rsidP="000A5D0A">
                                  <w:pPr>
                                    <w:pStyle w:val="NoSpacing"/>
                                    <w:rPr>
                                      <w:color w:val="002060"/>
                                    </w:rPr>
                                  </w:pPr>
                                </w:p>
                                <w:p w14:paraId="7DC3108D" w14:textId="77777777" w:rsidR="004843AF" w:rsidRDefault="004843AF" w:rsidP="000A5D0A">
                                  <w:pPr>
                                    <w:pStyle w:val="NoSpacing"/>
                                    <w:rPr>
                                      <w:color w:val="002060"/>
                                    </w:rPr>
                                  </w:pPr>
                                </w:p>
                                <w:p w14:paraId="3F5EEAAF" w14:textId="77777777" w:rsidR="004843AF" w:rsidRDefault="004843AF" w:rsidP="000A5D0A">
                                  <w:pPr>
                                    <w:pStyle w:val="NoSpacing"/>
                                    <w:rPr>
                                      <w:color w:val="002060"/>
                                    </w:rPr>
                                  </w:pPr>
                                </w:p>
                                <w:p w14:paraId="375DFFFC" w14:textId="6DBA040C" w:rsidR="004843AF" w:rsidRDefault="004843AF" w:rsidP="000A5D0A">
                                  <w:pPr>
                                    <w:pStyle w:val="NoSpacing"/>
                                    <w:rPr>
                                      <w:color w:val="002060"/>
                                    </w:rPr>
                                  </w:pPr>
                                </w:p>
                                <w:p w14:paraId="143A3FBE" w14:textId="24F3B347" w:rsidR="004843AF" w:rsidRDefault="004843AF" w:rsidP="000A5D0A">
                                  <w:pPr>
                                    <w:pStyle w:val="NoSpacing"/>
                                    <w:rPr>
                                      <w:color w:val="002060"/>
                                    </w:rPr>
                                  </w:pPr>
                                </w:p>
                                <w:p w14:paraId="34317A38" w14:textId="692A7E7F" w:rsidR="004843AF" w:rsidRDefault="004843AF" w:rsidP="000A5D0A">
                                  <w:pPr>
                                    <w:pStyle w:val="NoSpacing"/>
                                    <w:rPr>
                                      <w:color w:val="002060"/>
                                    </w:rPr>
                                  </w:pPr>
                                </w:p>
                                <w:p w14:paraId="1E43CB45" w14:textId="77777777" w:rsidR="004843AF" w:rsidRDefault="004843AF" w:rsidP="000A5D0A">
                                  <w:pPr>
                                    <w:pStyle w:val="NoSpacing"/>
                                    <w:rPr>
                                      <w:color w:val="002060"/>
                                    </w:rPr>
                                  </w:pPr>
                                </w:p>
                                <w:p w14:paraId="2C323A2B" w14:textId="77777777" w:rsidR="004843AF" w:rsidRDefault="004843AF" w:rsidP="000A5D0A">
                                  <w:pPr>
                                    <w:pStyle w:val="NoSpacing"/>
                                    <w:rPr>
                                      <w:color w:val="002060"/>
                                    </w:rPr>
                                  </w:pPr>
                                </w:p>
                                <w:p w14:paraId="1DEE5260" w14:textId="77777777" w:rsidR="004843AF" w:rsidRDefault="004843AF" w:rsidP="000A5D0A">
                                  <w:pPr>
                                    <w:pStyle w:val="NoSpacing"/>
                                    <w:rPr>
                                      <w:color w:val="002060"/>
                                    </w:rPr>
                                  </w:pPr>
                                </w:p>
                                <w:p w14:paraId="5ADADCAE" w14:textId="77777777" w:rsidR="004843AF" w:rsidRDefault="004843AF" w:rsidP="000A5D0A">
                                  <w:pPr>
                                    <w:pStyle w:val="NoSpacing"/>
                                    <w:rPr>
                                      <w:color w:val="002060"/>
                                    </w:rPr>
                                  </w:pPr>
                                </w:p>
                                <w:p w14:paraId="1950D4B5" w14:textId="77777777" w:rsidR="004843AF" w:rsidRDefault="004843AF" w:rsidP="000A5D0A">
                                  <w:pPr>
                                    <w:pStyle w:val="NoSpacing"/>
                                    <w:rPr>
                                      <w:color w:val="002060"/>
                                    </w:rPr>
                                  </w:pPr>
                                </w:p>
                                <w:p w14:paraId="4CFCE0E5" w14:textId="77777777" w:rsidR="004843AF" w:rsidRDefault="004843AF" w:rsidP="000A5D0A">
                                  <w:pPr>
                                    <w:pStyle w:val="NoSpacing"/>
                                    <w:rPr>
                                      <w:color w:val="002060"/>
                                    </w:rPr>
                                  </w:pPr>
                                </w:p>
                                <w:p w14:paraId="1C4C936D" w14:textId="4B664440" w:rsidR="004843AF" w:rsidRDefault="004843AF" w:rsidP="000A5D0A">
                                  <w:pPr>
                                    <w:pStyle w:val="NoSpacing"/>
                                    <w:rPr>
                                      <w:color w:val="002060"/>
                                    </w:rPr>
                                  </w:pPr>
                                </w:p>
                                <w:p w14:paraId="2D55271D" w14:textId="36CA5189" w:rsidR="004843AF" w:rsidRDefault="004843AF" w:rsidP="000A5D0A">
                                  <w:pPr>
                                    <w:pStyle w:val="NoSpacing"/>
                                    <w:rPr>
                                      <w:color w:val="002060"/>
                                    </w:rPr>
                                  </w:pPr>
                                </w:p>
                                <w:p w14:paraId="0AA6D1FC" w14:textId="3CD26286" w:rsidR="004843AF" w:rsidRDefault="004843AF" w:rsidP="000A5D0A">
                                  <w:pPr>
                                    <w:pStyle w:val="NoSpacing"/>
                                    <w:rPr>
                                      <w:color w:val="002060"/>
                                    </w:rPr>
                                  </w:pPr>
                                </w:p>
                                <w:p w14:paraId="6E1A8E70" w14:textId="0BD73DC6" w:rsidR="004843AF" w:rsidRDefault="004843AF" w:rsidP="000A5D0A">
                                  <w:pPr>
                                    <w:pStyle w:val="NoSpacing"/>
                                    <w:rPr>
                                      <w:color w:val="002060"/>
                                    </w:rPr>
                                  </w:pPr>
                                </w:p>
                                <w:p w14:paraId="5B699BBC" w14:textId="7D886E15" w:rsidR="004843AF" w:rsidRDefault="004843AF" w:rsidP="000A5D0A">
                                  <w:pPr>
                                    <w:pStyle w:val="NoSpacing"/>
                                    <w:rPr>
                                      <w:color w:val="002060"/>
                                    </w:rPr>
                                  </w:pPr>
                                </w:p>
                                <w:p w14:paraId="75F42651" w14:textId="77777777" w:rsidR="004843AF" w:rsidRDefault="004843AF" w:rsidP="000A5D0A">
                                  <w:pPr>
                                    <w:pStyle w:val="NoSpacing"/>
                                    <w:rPr>
                                      <w:color w:val="002060"/>
                                    </w:rPr>
                                  </w:pPr>
                                </w:p>
                                <w:p w14:paraId="40C07518" w14:textId="77777777" w:rsidR="004843AF" w:rsidRDefault="004843AF" w:rsidP="000A5D0A">
                                  <w:pPr>
                                    <w:pStyle w:val="NoSpacing"/>
                                    <w:rPr>
                                      <w:color w:val="002060"/>
                                    </w:rPr>
                                  </w:pPr>
                                </w:p>
                                <w:p w14:paraId="3258F1E9" w14:textId="77777777" w:rsidR="004843AF" w:rsidRDefault="004843AF" w:rsidP="000A5D0A">
                                  <w:pPr>
                                    <w:pStyle w:val="NoSpacing"/>
                                    <w:rPr>
                                      <w:color w:val="002060"/>
                                    </w:rPr>
                                  </w:pPr>
                                </w:p>
                                <w:p w14:paraId="19454978" w14:textId="77777777" w:rsidR="004843AF" w:rsidRDefault="004843AF" w:rsidP="000A5D0A">
                                  <w:pPr>
                                    <w:pStyle w:val="NoSpacing"/>
                                    <w:rPr>
                                      <w:color w:val="002060"/>
                                    </w:rPr>
                                  </w:pPr>
                                </w:p>
                                <w:p w14:paraId="1220418F" w14:textId="77777777" w:rsidR="004843AF" w:rsidRDefault="004843AF" w:rsidP="000A5D0A">
                                  <w:pPr>
                                    <w:pStyle w:val="NoSpacing"/>
                                    <w:rPr>
                                      <w:color w:val="002060"/>
                                    </w:rPr>
                                  </w:pPr>
                                </w:p>
                                <w:p w14:paraId="4A78FD03" w14:textId="0ADCCC5C" w:rsidR="004843AF" w:rsidRPr="005064C2" w:rsidRDefault="00EA1F78" w:rsidP="0092117C">
                                  <w:pPr>
                                    <w:pStyle w:val="NoSpacing"/>
                                    <w:rPr>
                                      <w:rFonts w:ascii="Franklin Gothic Medium Cond" w:hAnsi="Franklin Gothic Medium Cond"/>
                                      <w:color w:val="002060"/>
                                    </w:rPr>
                                  </w:pPr>
                                  <w:sdt>
                                    <w:sdtPr>
                                      <w:rPr>
                                        <w:rFonts w:ascii="Franklin Gothic Medium Cond" w:hAnsi="Franklin Gothic Medium Cond"/>
                                        <w:color w:val="002060"/>
                                      </w:rPr>
                                      <w:alias w:val="Company"/>
                                      <w:id w:val="-1187058484"/>
                                      <w:dataBinding w:prefixMappings="xmlns:ns0='http://schemas.openxmlformats.org/officeDocument/2006/extended-properties'" w:xpath="/ns0:Properties[1]/ns0:Company[1]" w:storeItemID="{6668398D-A668-4E3E-A5EB-62B293D839F1}"/>
                                      <w:text/>
                                    </w:sdtPr>
                                    <w:sdtEndPr/>
                                    <w:sdtContent>
                                      <w:r w:rsidR="00AD61CE">
                                        <w:rPr>
                                          <w:rFonts w:ascii="Franklin Gothic Medium Cond" w:hAnsi="Franklin Gothic Medium Cond"/>
                                          <w:color w:val="002060"/>
                                        </w:rPr>
                                        <w:t xml:space="preserve">Levtech Consulting &amp; Regal Traders </w:t>
                                      </w:r>
                                      <w:proofErr w:type="gramStart"/>
                                      <w:r w:rsidR="00AD61CE">
                                        <w:rPr>
                                          <w:rFonts w:ascii="Franklin Gothic Medium Cond" w:hAnsi="Franklin Gothic Medium Cond"/>
                                          <w:color w:val="002060"/>
                                        </w:rPr>
                                        <w:t>FZ  CO</w:t>
                                      </w:r>
                                      <w:proofErr w:type="gramEnd"/>
                                    </w:sdtContent>
                                  </w:sdt>
                                  <w:r w:rsidR="004843AF" w:rsidRPr="005064C2">
                                    <w:rPr>
                                      <w:rFonts w:ascii="Franklin Gothic Medium Cond" w:hAnsi="Franklin Gothic Medium Cond"/>
                                      <w:color w:val="002060"/>
                                    </w:rPr>
                                    <w:t xml:space="preserve"> | Private &amp; Confidential</w:t>
                                  </w:r>
                                </w:p>
                                <w:p w14:paraId="1E8F38C7" w14:textId="77777777" w:rsidR="004843AF" w:rsidRDefault="004843AF" w:rsidP="000A5D0A">
                                  <w:pPr>
                                    <w:pStyle w:val="NoSpacing"/>
                                    <w:rPr>
                                      <w:color w:val="002060"/>
                                    </w:rPr>
                                  </w:pPr>
                                </w:p>
                                <w:p w14:paraId="7781F837" w14:textId="77777777" w:rsidR="004843AF" w:rsidRDefault="004843AF" w:rsidP="000A5D0A">
                                  <w:pPr>
                                    <w:pStyle w:val="NoSpacing"/>
                                    <w:rPr>
                                      <w:color w:val="002060"/>
                                    </w:rPr>
                                  </w:pPr>
                                </w:p>
                                <w:p w14:paraId="501C5296" w14:textId="77777777" w:rsidR="004843AF" w:rsidRDefault="004843AF" w:rsidP="000A5D0A">
                                  <w:pPr>
                                    <w:pStyle w:val="NoSpacing"/>
                                    <w:rPr>
                                      <w:color w:val="002060"/>
                                    </w:rPr>
                                  </w:pPr>
                                </w:p>
                                <w:p w14:paraId="69992107" w14:textId="77777777" w:rsidR="004843AF" w:rsidRDefault="004843AF" w:rsidP="000A5D0A">
                                  <w:pPr>
                                    <w:pStyle w:val="NoSpacing"/>
                                    <w:rPr>
                                      <w:color w:val="002060"/>
                                    </w:rPr>
                                  </w:pPr>
                                </w:p>
                                <w:p w14:paraId="3294EFE5" w14:textId="77777777" w:rsidR="004843AF" w:rsidRDefault="004843AF" w:rsidP="000A5D0A">
                                  <w:pPr>
                                    <w:pStyle w:val="NoSpacing"/>
                                    <w:rPr>
                                      <w:color w:val="002060"/>
                                    </w:rPr>
                                  </w:pPr>
                                </w:p>
                                <w:p w14:paraId="16C402AE" w14:textId="77777777" w:rsidR="004843AF" w:rsidRDefault="004843AF" w:rsidP="000A5D0A">
                                  <w:pPr>
                                    <w:pStyle w:val="NoSpacing"/>
                                    <w:rPr>
                                      <w:color w:val="002060"/>
                                    </w:rPr>
                                  </w:pPr>
                                </w:p>
                                <w:p w14:paraId="78A7828F" w14:textId="77777777" w:rsidR="004843AF" w:rsidRDefault="004843AF" w:rsidP="000A5D0A">
                                  <w:pPr>
                                    <w:pStyle w:val="NoSpacing"/>
                                    <w:rPr>
                                      <w:color w:val="002060"/>
                                    </w:rPr>
                                  </w:pPr>
                                </w:p>
                                <w:p w14:paraId="4D488E60" w14:textId="77777777" w:rsidR="004843AF" w:rsidRDefault="004843AF" w:rsidP="000A5D0A">
                                  <w:pPr>
                                    <w:pStyle w:val="NoSpacing"/>
                                    <w:rPr>
                                      <w:color w:val="002060"/>
                                    </w:rPr>
                                  </w:pPr>
                                </w:p>
                                <w:p w14:paraId="738ADE66" w14:textId="77777777" w:rsidR="004843AF" w:rsidRDefault="004843AF" w:rsidP="000A5D0A">
                                  <w:pPr>
                                    <w:pStyle w:val="NoSpacing"/>
                                    <w:rPr>
                                      <w:color w:val="002060"/>
                                    </w:rPr>
                                  </w:pPr>
                                </w:p>
                                <w:p w14:paraId="3182F3FB" w14:textId="77777777" w:rsidR="004843AF" w:rsidRDefault="004843AF" w:rsidP="000A5D0A">
                                  <w:pPr>
                                    <w:pStyle w:val="NoSpacing"/>
                                    <w:rPr>
                                      <w:color w:val="002060"/>
                                    </w:rPr>
                                  </w:pPr>
                                </w:p>
                                <w:p w14:paraId="07D6A0A8" w14:textId="77777777" w:rsidR="004843AF" w:rsidRDefault="004843AF" w:rsidP="000A5D0A">
                                  <w:pPr>
                                    <w:pStyle w:val="NoSpacing"/>
                                    <w:rPr>
                                      <w:color w:val="002060"/>
                                    </w:rPr>
                                  </w:pPr>
                                </w:p>
                                <w:p w14:paraId="4FDDF08C" w14:textId="77777777" w:rsidR="004843AF" w:rsidRDefault="004843AF" w:rsidP="000A5D0A">
                                  <w:pPr>
                                    <w:pStyle w:val="NoSpacing"/>
                                    <w:rPr>
                                      <w:color w:val="002060"/>
                                    </w:rPr>
                                  </w:pPr>
                                </w:p>
                                <w:p w14:paraId="10620873" w14:textId="77777777" w:rsidR="004843AF" w:rsidRDefault="004843AF" w:rsidP="000A5D0A">
                                  <w:pPr>
                                    <w:pStyle w:val="NoSpacing"/>
                                    <w:rPr>
                                      <w:color w:val="002060"/>
                                    </w:rPr>
                                  </w:pPr>
                                </w:p>
                                <w:p w14:paraId="1BEAD23C" w14:textId="77777777" w:rsidR="004843AF" w:rsidRDefault="004843AF" w:rsidP="000A5D0A">
                                  <w:pPr>
                                    <w:pStyle w:val="NoSpacing"/>
                                    <w:rPr>
                                      <w:color w:val="002060"/>
                                    </w:rPr>
                                  </w:pPr>
                                </w:p>
                                <w:p w14:paraId="1A9012F4" w14:textId="77777777" w:rsidR="004843AF" w:rsidRDefault="004843AF" w:rsidP="000A5D0A">
                                  <w:pPr>
                                    <w:pStyle w:val="NoSpacing"/>
                                    <w:rPr>
                                      <w:color w:val="002060"/>
                                    </w:rPr>
                                  </w:pPr>
                                </w:p>
                                <w:p w14:paraId="2433D53D" w14:textId="77777777" w:rsidR="004843AF" w:rsidRDefault="004843AF" w:rsidP="000A5D0A">
                                  <w:pPr>
                                    <w:pStyle w:val="NoSpacing"/>
                                    <w:rPr>
                                      <w:color w:val="002060"/>
                                    </w:rPr>
                                  </w:pPr>
                                </w:p>
                                <w:p w14:paraId="73883A48" w14:textId="77777777" w:rsidR="004843AF" w:rsidRDefault="004843AF" w:rsidP="000A5D0A">
                                  <w:pPr>
                                    <w:pStyle w:val="NoSpacing"/>
                                    <w:rPr>
                                      <w:color w:val="002060"/>
                                    </w:rPr>
                                  </w:pPr>
                                </w:p>
                                <w:p w14:paraId="4C30D40B" w14:textId="77777777" w:rsidR="004843AF" w:rsidRDefault="004843AF" w:rsidP="000A5D0A">
                                  <w:pPr>
                                    <w:pStyle w:val="NoSpacing"/>
                                    <w:rPr>
                                      <w:color w:val="002060"/>
                                    </w:rPr>
                                  </w:pPr>
                                </w:p>
                                <w:p w14:paraId="08437574" w14:textId="77777777" w:rsidR="004843AF" w:rsidRDefault="004843AF" w:rsidP="000A5D0A">
                                  <w:pPr>
                                    <w:pStyle w:val="NoSpacing"/>
                                    <w:rPr>
                                      <w:color w:val="002060"/>
                                    </w:rPr>
                                  </w:pPr>
                                </w:p>
                                <w:p w14:paraId="1EFD933F" w14:textId="77777777" w:rsidR="004843AF" w:rsidRDefault="004843AF" w:rsidP="000A5D0A">
                                  <w:pPr>
                                    <w:pStyle w:val="NoSpacing"/>
                                    <w:rPr>
                                      <w:color w:val="002060"/>
                                    </w:rPr>
                                  </w:pPr>
                                </w:p>
                                <w:p w14:paraId="0106A2E5" w14:textId="77777777" w:rsidR="004843AF" w:rsidRDefault="004843AF" w:rsidP="000A5D0A">
                                  <w:pPr>
                                    <w:pStyle w:val="NoSpacing"/>
                                    <w:rPr>
                                      <w:color w:val="002060"/>
                                    </w:rPr>
                                  </w:pPr>
                                </w:p>
                                <w:p w14:paraId="76A3D7D8" w14:textId="77777777" w:rsidR="004843AF" w:rsidRDefault="004843AF" w:rsidP="000A5D0A">
                                  <w:pPr>
                                    <w:pStyle w:val="NoSpacing"/>
                                    <w:rPr>
                                      <w:color w:val="002060"/>
                                    </w:rPr>
                                  </w:pPr>
                                </w:p>
                                <w:p w14:paraId="069C8391" w14:textId="77777777" w:rsidR="004843AF" w:rsidRDefault="004843AF" w:rsidP="000A5D0A">
                                  <w:pPr>
                                    <w:pStyle w:val="NoSpacing"/>
                                    <w:rPr>
                                      <w:color w:val="002060"/>
                                    </w:rPr>
                                  </w:pPr>
                                </w:p>
                                <w:p w14:paraId="3D7007B3" w14:textId="77777777" w:rsidR="004843AF" w:rsidRDefault="004843AF" w:rsidP="000A5D0A">
                                  <w:pPr>
                                    <w:pStyle w:val="NoSpacing"/>
                                    <w:rPr>
                                      <w:color w:val="002060"/>
                                    </w:rPr>
                                  </w:pPr>
                                </w:p>
                                <w:p w14:paraId="0DE43672" w14:textId="77777777" w:rsidR="004843AF" w:rsidRDefault="004843AF" w:rsidP="000A5D0A">
                                  <w:pPr>
                                    <w:pStyle w:val="NoSpacing"/>
                                    <w:rPr>
                                      <w:color w:val="002060"/>
                                    </w:rPr>
                                  </w:pPr>
                                </w:p>
                                <w:p w14:paraId="070973C8" w14:textId="77777777" w:rsidR="004843AF" w:rsidRDefault="004843AF" w:rsidP="000A5D0A">
                                  <w:pPr>
                                    <w:pStyle w:val="NoSpacing"/>
                                    <w:rPr>
                                      <w:color w:val="002060"/>
                                    </w:rPr>
                                  </w:pPr>
                                </w:p>
                                <w:p w14:paraId="10AB7442" w14:textId="77777777" w:rsidR="004843AF" w:rsidRDefault="004843AF" w:rsidP="000A5D0A">
                                  <w:pPr>
                                    <w:pStyle w:val="NoSpacing"/>
                                    <w:rPr>
                                      <w:color w:val="002060"/>
                                    </w:rPr>
                                  </w:pPr>
                                </w:p>
                                <w:p w14:paraId="1C97CF16" w14:textId="77777777" w:rsidR="004843AF" w:rsidRDefault="004843AF" w:rsidP="000A5D0A">
                                  <w:pPr>
                                    <w:pStyle w:val="NoSpacing"/>
                                    <w:rPr>
                                      <w:color w:val="002060"/>
                                    </w:rPr>
                                  </w:pPr>
                                </w:p>
                                <w:p w14:paraId="06F040EF" w14:textId="77777777" w:rsidR="004843AF" w:rsidRDefault="004843AF" w:rsidP="000A5D0A">
                                  <w:pPr>
                                    <w:pStyle w:val="NoSpacing"/>
                                    <w:rPr>
                                      <w:color w:val="002060"/>
                                    </w:rPr>
                                  </w:pPr>
                                </w:p>
                                <w:p w14:paraId="49F7BE4E" w14:textId="77777777" w:rsidR="004843AF" w:rsidRDefault="004843AF" w:rsidP="000A5D0A">
                                  <w:pPr>
                                    <w:pStyle w:val="NoSpacing"/>
                                    <w:rPr>
                                      <w:color w:val="002060"/>
                                    </w:rPr>
                                  </w:pPr>
                                </w:p>
                                <w:p w14:paraId="404C99FE" w14:textId="77777777" w:rsidR="004843AF" w:rsidRDefault="004843AF" w:rsidP="000A5D0A">
                                  <w:pPr>
                                    <w:pStyle w:val="NoSpacing"/>
                                    <w:rPr>
                                      <w:color w:val="002060"/>
                                    </w:rPr>
                                  </w:pPr>
                                </w:p>
                                <w:p w14:paraId="55BC6F14" w14:textId="77777777" w:rsidR="004843AF" w:rsidRDefault="004843AF" w:rsidP="000A5D0A">
                                  <w:pPr>
                                    <w:pStyle w:val="NoSpacing"/>
                                    <w:rPr>
                                      <w:color w:val="002060"/>
                                    </w:rPr>
                                  </w:pPr>
                                </w:p>
                                <w:p w14:paraId="38FE28E2" w14:textId="77777777" w:rsidR="004843AF" w:rsidRDefault="004843AF" w:rsidP="000A5D0A">
                                  <w:pPr>
                                    <w:pStyle w:val="NoSpacing"/>
                                    <w:rPr>
                                      <w:color w:val="002060"/>
                                    </w:rPr>
                                  </w:pPr>
                                </w:p>
                                <w:p w14:paraId="09733F0C" w14:textId="77777777" w:rsidR="004843AF" w:rsidRDefault="004843AF" w:rsidP="000A5D0A">
                                  <w:pPr>
                                    <w:pStyle w:val="NoSpacing"/>
                                    <w:rPr>
                                      <w:color w:val="002060"/>
                                    </w:rPr>
                                  </w:pPr>
                                </w:p>
                                <w:p w14:paraId="254653C7" w14:textId="77777777" w:rsidR="004843AF" w:rsidRDefault="004843AF" w:rsidP="000A5D0A">
                                  <w:pPr>
                                    <w:pStyle w:val="NoSpacing"/>
                                    <w:rPr>
                                      <w:color w:val="002060"/>
                                    </w:rPr>
                                  </w:pPr>
                                </w:p>
                                <w:p w14:paraId="1608B769" w14:textId="77777777" w:rsidR="004843AF" w:rsidRDefault="004843AF" w:rsidP="000A5D0A">
                                  <w:pPr>
                                    <w:pStyle w:val="NoSpacing"/>
                                    <w:rPr>
                                      <w:color w:val="002060"/>
                                    </w:rPr>
                                  </w:pPr>
                                </w:p>
                                <w:p w14:paraId="677100DF" w14:textId="77777777" w:rsidR="004843AF" w:rsidRDefault="004843AF" w:rsidP="000A5D0A">
                                  <w:pPr>
                                    <w:pStyle w:val="NoSpacing"/>
                                    <w:rPr>
                                      <w:color w:val="002060"/>
                                    </w:rPr>
                                  </w:pPr>
                                </w:p>
                                <w:p w14:paraId="753B6105" w14:textId="46B0A91E" w:rsidR="004843AF" w:rsidRPr="009F2986" w:rsidRDefault="00EA1F78" w:rsidP="000A5D0A">
                                  <w:pPr>
                                    <w:pStyle w:val="NoSpacing"/>
                                    <w:rPr>
                                      <w:rFonts w:ascii="Franklin Gothic Medium Cond" w:hAnsi="Franklin Gothic Medium Cond"/>
                                      <w:color w:val="002060"/>
                                    </w:rPr>
                                  </w:pPr>
                                  <w:sdt>
                                    <w:sdtPr>
                                      <w:rPr>
                                        <w:rFonts w:ascii="Franklin Gothic Medium Cond" w:hAnsi="Franklin Gothic Medium Cond"/>
                                        <w:color w:val="002060"/>
                                      </w:rPr>
                                      <w:alias w:val="Company"/>
                                      <w:id w:val="-1359504946"/>
                                      <w:dataBinding w:prefixMappings="xmlns:ns0='http://schemas.openxmlformats.org/officeDocument/2006/extended-properties'" w:xpath="/ns0:Properties[1]/ns0:Company[1]" w:storeItemID="{6668398D-A668-4E3E-A5EB-62B293D839F1}"/>
                                      <w:text/>
                                    </w:sdtPr>
                                    <w:sdtEndPr/>
                                    <w:sdtContent>
                                      <w:r w:rsidR="00E015B1">
                                        <w:rPr>
                                          <w:rFonts w:ascii="Franklin Gothic Medium Cond" w:hAnsi="Franklin Gothic Medium Cond"/>
                                          <w:color w:val="002060"/>
                                        </w:rPr>
                                        <w:t xml:space="preserve">Levtech Consulting &amp; Regal Traders </w:t>
                                      </w:r>
                                      <w:proofErr w:type="gramStart"/>
                                      <w:r w:rsidR="00E015B1">
                                        <w:rPr>
                                          <w:rFonts w:ascii="Franklin Gothic Medium Cond" w:hAnsi="Franklin Gothic Medium Cond"/>
                                          <w:color w:val="002060"/>
                                        </w:rPr>
                                        <w:t>FZ</w:t>
                                      </w:r>
                                      <w:r w:rsidR="00AD61CE">
                                        <w:rPr>
                                          <w:rFonts w:ascii="Franklin Gothic Medium Cond" w:hAnsi="Franklin Gothic Medium Cond"/>
                                          <w:color w:val="002060"/>
                                        </w:rPr>
                                        <w:t xml:space="preserve">  </w:t>
                                      </w:r>
                                      <w:r w:rsidR="00E015B1">
                                        <w:rPr>
                                          <w:rFonts w:ascii="Franklin Gothic Medium Cond" w:hAnsi="Franklin Gothic Medium Cond"/>
                                          <w:color w:val="002060"/>
                                        </w:rPr>
                                        <w:t>CO</w:t>
                                      </w:r>
                                      <w:proofErr w:type="gramEnd"/>
                                    </w:sdtContent>
                                  </w:sdt>
                                  <w:r w:rsidR="004843AF" w:rsidRPr="005064C2">
                                    <w:rPr>
                                      <w:rFonts w:ascii="Franklin Gothic Medium Cond" w:hAnsi="Franklin Gothic Medium Cond"/>
                                      <w:color w:val="002060"/>
                                    </w:rPr>
                                    <w:t xml:space="preserve"> | Private &amp; Confidential</w:t>
                                  </w:r>
                                </w:p>
                              </w:txbxContent>
                            </wps:txbx>
                            <wps:bodyPr rot="0" vert="horz" wrap="square" lIns="228600" tIns="1371600" rIns="457200" bIns="45720" anchor="t" anchorCtr="0" upright="1">
                              <a:noAutofit/>
                            </wps:bodyPr>
                          </wps:wsp>
                          <wpg:grpSp>
                            <wpg:cNvPr id="49" name="Group 14"/>
                            <wpg:cNvGrpSpPr>
                              <a:grpSpLocks/>
                            </wpg:cNvGrpSpPr>
                            <wpg:grpSpPr bwMode="auto">
                              <a:xfrm>
                                <a:off x="-1100" y="17397"/>
                                <a:ext cx="19240" cy="42829"/>
                                <a:chOff x="489" y="3209"/>
                                <a:chExt cx="2880" cy="6038"/>
                              </a:xfrm>
                            </wpg:grpSpPr>
                            <wps:wsp>
                              <wps:cNvPr id="50" name="Rectangle 15"/>
                              <wps:cNvSpPr>
                                <a:spLocks noChangeArrowheads="1"/>
                              </wps:cNvSpPr>
                              <wps:spPr bwMode="auto">
                                <a:xfrm flipH="1">
                                  <a:off x="1929" y="6239"/>
                                  <a:ext cx="1440" cy="1508"/>
                                </a:xfrm>
                                <a:prstGeom prst="rect">
                                  <a:avLst/>
                                </a:prstGeom>
                                <a:solidFill>
                                  <a:schemeClr val="accent1">
                                    <a:lumMod val="50000"/>
                                    <a:lumOff val="5000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51" name="Rectangle 16"/>
                              <wps:cNvSpPr>
                                <a:spLocks noChangeArrowheads="1"/>
                              </wps:cNvSpPr>
                              <wps:spPr bwMode="auto">
                                <a:xfrm flipH="1">
                                  <a:off x="1929" y="4724"/>
                                  <a:ext cx="1440" cy="1508"/>
                                </a:xfrm>
                                <a:prstGeom prst="rect">
                                  <a:avLst/>
                                </a:prstGeom>
                                <a:solidFill>
                                  <a:schemeClr val="accent1">
                                    <a:lumMod val="50000"/>
                                    <a:lumOff val="5000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52" name="Rectangle 17"/>
                              <wps:cNvSpPr>
                                <a:spLocks noChangeArrowheads="1"/>
                              </wps:cNvSpPr>
                              <wps:spPr bwMode="auto">
                                <a:xfrm flipH="1">
                                  <a:off x="489" y="4724"/>
                                  <a:ext cx="1440" cy="1508"/>
                                </a:xfrm>
                                <a:prstGeom prst="rect">
                                  <a:avLst/>
                                </a:prstGeom>
                                <a:solidFill>
                                  <a:schemeClr val="accent1">
                                    <a:lumMod val="50000"/>
                                    <a:lumOff val="5000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53" name="Rectangle 18"/>
                              <wps:cNvSpPr>
                                <a:spLocks noChangeArrowheads="1"/>
                              </wps:cNvSpPr>
                              <wps:spPr bwMode="auto">
                                <a:xfrm flipH="1">
                                  <a:off x="489" y="3209"/>
                                  <a:ext cx="1440" cy="1508"/>
                                </a:xfrm>
                                <a:prstGeom prst="rect">
                                  <a:avLst/>
                                </a:prstGeom>
                                <a:solidFill>
                                  <a:schemeClr val="accent1">
                                    <a:lumMod val="50000"/>
                                    <a:lumOff val="5000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54" name="Rectangle 19"/>
                              <wps:cNvSpPr>
                                <a:spLocks noChangeArrowheads="1"/>
                              </wps:cNvSpPr>
                              <wps:spPr bwMode="auto">
                                <a:xfrm flipH="1">
                                  <a:off x="489" y="6224"/>
                                  <a:ext cx="1440" cy="1508"/>
                                </a:xfrm>
                                <a:prstGeom prst="rect">
                                  <a:avLst/>
                                </a:prstGeom>
                                <a:solidFill>
                                  <a:schemeClr val="accent1">
                                    <a:lumMod val="50000"/>
                                    <a:lumOff val="5000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55" name="Rectangle 20"/>
                              <wps:cNvSpPr>
                                <a:spLocks noChangeArrowheads="1"/>
                              </wps:cNvSpPr>
                              <wps:spPr bwMode="auto">
                                <a:xfrm flipH="1">
                                  <a:off x="1929" y="7739"/>
                                  <a:ext cx="1440" cy="1508"/>
                                </a:xfrm>
                                <a:prstGeom prst="rect">
                                  <a:avLst/>
                                </a:prstGeom>
                                <a:solidFill>
                                  <a:schemeClr val="accent1">
                                    <a:lumMod val="50000"/>
                                    <a:lumOff val="5000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60D1D44" id="Group 28" o:spid="_x0000_s1026" style="position:absolute;left:0;text-align:left;margin-left:-47.25pt;margin-top:-48pt;width:552.75pt;height:800.25pt;z-index:251657216;mso-width-relative:margin;mso-height-relative:margin" coordorigin="-1100,-2678" coordsize="72576,106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">
                    <v:rect id="Rectangle 12" o:spid="_x0000_s1027" alt="Zig zag" style="position:absolute;left:-1078;top:-2678;width:71480;height:106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" fillcolor="#8c8c8c [1772]" strokecolor="white [3212]" strokeweight="1pt">
                      <v:fill r:id="rId12" o:title="" color2="#bfbfbf [2412]" type="pattern"/>
                      <v:shadow color="#d8d8d8 [2732]" offset="3pt,3pt"/>
                    </v:rect>
                    <v:rect id="Rectangle 13" o:spid="_x0000_s1028" style="position:absolute;left:18153;top:-2678;width:53323;height:106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" fillcolor="white [3201]" strokecolor="#a5a5a5 [2092]" strokeweight="2.5pt">
                      <v:shadow color="#868686"/>
                      <v:textbox inset="18pt,108pt,36pt">
                        <w:txbxContent>
                          <w:sdt>
                            <w:sdtPr>
                              <w:rPr>
                                <w:b/>
                                <w:color w:val="002060"/>
                                <w:sz w:val="56"/>
                                <w:szCs w:val="56"/>
                              </w:rPr>
                              <w:alias w:val="Title"/>
                              <w:id w:val="1782754509"/>
                              <w:dataBinding w:prefixMappings="xmlns:ns0='http://schemas.openxmlformats.org/package/2006/metadata/core-properties' xmlns:ns1='http://purl.org/dc/elements/1.1/'" w:xpath="/ns0:coreProperties[1]/ns1:title[1]" w:storeItemID="{6C3C8BC8-F283-45AE-878A-BAB7291924A1}"/>
                              <w:text/>
                            </w:sdtPr>
                            <w:sdtEndPr/>
                            <w:sdtContent>
                              <w:p w14:paraId="18DC0673" w14:textId="59C31EAA" w:rsidR="004843AF" w:rsidRPr="00EE7F3A" w:rsidRDefault="004843AF" w:rsidP="000A5D0A">
                                <w:pPr>
                                  <w:pStyle w:val="NoSpacing"/>
                                  <w:rPr>
                                    <w:b/>
                                    <w:color w:val="002060"/>
                                    <w:sz w:val="56"/>
                                    <w:szCs w:val="56"/>
                                  </w:rPr>
                                </w:pPr>
                                <w:r w:rsidRPr="00EE7F3A">
                                  <w:rPr>
                                    <w:b/>
                                    <w:color w:val="002060"/>
                                    <w:sz w:val="56"/>
                                    <w:szCs w:val="56"/>
                                  </w:rPr>
                                  <w:t xml:space="preserve">Functional </w:t>
                                </w:r>
                                <w:r>
                                  <w:rPr>
                                    <w:b/>
                                    <w:color w:val="002060"/>
                                    <w:sz w:val="56"/>
                                    <w:szCs w:val="56"/>
                                  </w:rPr>
                                  <w:t xml:space="preserve">Design </w:t>
                                </w:r>
                                <w:r w:rsidRPr="00EE7F3A">
                                  <w:rPr>
                                    <w:b/>
                                    <w:color w:val="002060"/>
                                    <w:sz w:val="56"/>
                                    <w:szCs w:val="56"/>
                                  </w:rPr>
                                  <w:t>Document</w:t>
                                </w:r>
                              </w:p>
                            </w:sdtContent>
                          </w:sdt>
                          <w:p w14:paraId="10C23E88" w14:textId="336BBD0A" w:rsidR="004843AF" w:rsidRPr="00266771" w:rsidRDefault="00EE5FEB" w:rsidP="000A5D0A">
                            <w:pPr>
                              <w:pStyle w:val="NoSpacing"/>
                              <w:rPr>
                                <w:color w:val="002060"/>
                                <w:sz w:val="36"/>
                                <w:szCs w:val="24"/>
                              </w:rPr>
                            </w:pPr>
                            <w:r>
                              <w:rPr>
                                <w:color w:val="002060"/>
                                <w:sz w:val="36"/>
                                <w:szCs w:val="24"/>
                              </w:rPr>
                              <w:t>Purchase Enquiry</w:t>
                            </w:r>
                          </w:p>
                          <w:sdt>
                            <w:sdtPr>
                              <w:rPr>
                                <w:color w:val="002060"/>
                                <w:sz w:val="24"/>
                                <w:szCs w:val="24"/>
                              </w:rPr>
                              <w:alias w:val="Project"/>
                              <w:tag w:val="Project"/>
                              <w:id w:val="-1767533397"/>
                              <w:dataBinding w:prefixMappings="xmlns:ns0='http://schemas.openxmlformats.org/package/2006/metadata/core-properties' xmlns:ns1='http://purl.org/dc/elements/1.1/'" w:xpath="/ns0:coreProperties[1]/ns1:subject[1]" w:storeItemID="{6C3C8BC8-F283-45AE-878A-BAB7291924A1}"/>
                              <w:text/>
                            </w:sdtPr>
                            <w:sdtEndPr/>
                            <w:sdtContent>
                              <w:p w14:paraId="1D8C10F1" w14:textId="29D93EE2" w:rsidR="004843AF" w:rsidRPr="00EE7F3A" w:rsidRDefault="004843AF" w:rsidP="000A5D0A">
                                <w:pPr>
                                  <w:pStyle w:val="NoSpacing"/>
                                  <w:rPr>
                                    <w:color w:val="002060"/>
                                    <w:sz w:val="24"/>
                                    <w:szCs w:val="24"/>
                                  </w:rPr>
                                </w:pPr>
                                <w:r w:rsidRPr="00EE7F3A">
                                  <w:rPr>
                                    <w:color w:val="002060"/>
                                    <w:sz w:val="24"/>
                                    <w:szCs w:val="24"/>
                                  </w:rPr>
                                  <w:t xml:space="preserve">Microsoft Dynamics </w:t>
                                </w:r>
                                <w:r w:rsidR="00242CD8">
                                  <w:rPr>
                                    <w:color w:val="002060"/>
                                    <w:sz w:val="24"/>
                                    <w:szCs w:val="24"/>
                                  </w:rPr>
                                  <w:t>Business Central</w:t>
                                </w:r>
                                <w:r w:rsidRPr="00EE7F3A">
                                  <w:rPr>
                                    <w:color w:val="002060"/>
                                    <w:sz w:val="24"/>
                                    <w:szCs w:val="24"/>
                                  </w:rPr>
                                  <w:t xml:space="preserve"> Implementation</w:t>
                                </w:r>
                              </w:p>
                            </w:sdtContent>
                          </w:sdt>
                          <w:p w14:paraId="2172B58F" w14:textId="77777777" w:rsidR="004843AF" w:rsidRPr="00EE7F3A" w:rsidRDefault="004843AF" w:rsidP="000A5D0A">
                            <w:pPr>
                              <w:pStyle w:val="NoSpacing"/>
                              <w:rPr>
                                <w:color w:val="002060"/>
                              </w:rPr>
                            </w:pPr>
                          </w:p>
                          <w:p w14:paraId="48ABF7C8" w14:textId="77777777" w:rsidR="004843AF" w:rsidRPr="00EE7F3A" w:rsidRDefault="004843AF" w:rsidP="000A5D0A">
                            <w:pPr>
                              <w:pStyle w:val="NoSpacing"/>
                              <w:rPr>
                                <w:color w:val="002060"/>
                              </w:rPr>
                            </w:pPr>
                          </w:p>
                          <w:p w14:paraId="084D7C6A" w14:textId="0868C1C1" w:rsidR="004843AF" w:rsidRPr="00EE7F3A" w:rsidRDefault="004843AF" w:rsidP="000A5D0A">
                            <w:pPr>
                              <w:pStyle w:val="NoSpacing"/>
                              <w:spacing w:line="276" w:lineRule="auto"/>
                              <w:rPr>
                                <w:color w:val="002060"/>
                                <w:sz w:val="24"/>
                                <w:szCs w:val="24"/>
                              </w:rPr>
                            </w:pPr>
                            <w:r w:rsidRPr="00EE7F3A">
                              <w:rPr>
                                <w:color w:val="002060"/>
                                <w:sz w:val="24"/>
                                <w:szCs w:val="24"/>
                              </w:rPr>
                              <w:t xml:space="preserve">Project Name – </w:t>
                            </w:r>
                            <w:r w:rsidR="00242CD8">
                              <w:rPr>
                                <w:color w:val="002060"/>
                                <w:sz w:val="24"/>
                                <w:szCs w:val="24"/>
                              </w:rPr>
                              <w:t>MSME</w:t>
                            </w:r>
                          </w:p>
                          <w:p w14:paraId="1FAAB04C" w14:textId="1F3B8BB7" w:rsidR="004843AF" w:rsidRPr="00EE7F3A" w:rsidRDefault="004843AF" w:rsidP="000A5D0A">
                            <w:pPr>
                              <w:pStyle w:val="NoSpacing"/>
                              <w:spacing w:line="276" w:lineRule="auto"/>
                              <w:rPr>
                                <w:color w:val="002060"/>
                                <w:sz w:val="24"/>
                                <w:szCs w:val="24"/>
                              </w:rPr>
                            </w:pPr>
                            <w:r w:rsidRPr="00EE7F3A">
                              <w:rPr>
                                <w:color w:val="002060"/>
                                <w:sz w:val="24"/>
                                <w:szCs w:val="24"/>
                              </w:rPr>
                              <w:t>Document Name –</w:t>
                            </w:r>
                            <w:r w:rsidR="00EE5FEB">
                              <w:rPr>
                                <w:color w:val="002060"/>
                                <w:sz w:val="24"/>
                                <w:szCs w:val="24"/>
                              </w:rPr>
                              <w:t>purchase Enquiry</w:t>
                            </w:r>
                          </w:p>
                          <w:p w14:paraId="723A1984" w14:textId="009D738E" w:rsidR="004843AF" w:rsidRPr="00EE7F3A" w:rsidRDefault="004843AF" w:rsidP="000A5D0A">
                            <w:pPr>
                              <w:pStyle w:val="NoSpacing"/>
                              <w:spacing w:line="276" w:lineRule="auto"/>
                              <w:rPr>
                                <w:color w:val="002060"/>
                                <w:sz w:val="24"/>
                                <w:szCs w:val="24"/>
                              </w:rPr>
                            </w:pPr>
                            <w:r w:rsidRPr="00EE7F3A">
                              <w:rPr>
                                <w:color w:val="002060"/>
                                <w:sz w:val="24"/>
                                <w:szCs w:val="24"/>
                              </w:rPr>
                              <w:t xml:space="preserve">Document Version – </w:t>
                            </w:r>
                            <w:r>
                              <w:rPr>
                                <w:color w:val="002060"/>
                                <w:sz w:val="24"/>
                                <w:szCs w:val="24"/>
                              </w:rPr>
                              <w:t>V</w:t>
                            </w:r>
                            <w:r w:rsidRPr="00EE7F3A">
                              <w:rPr>
                                <w:color w:val="002060"/>
                                <w:sz w:val="24"/>
                                <w:szCs w:val="24"/>
                              </w:rPr>
                              <w:t>1.0</w:t>
                            </w:r>
                          </w:p>
                          <w:p w14:paraId="39F1C8DA" w14:textId="69AE1AFD" w:rsidR="004843AF" w:rsidRPr="00EE7F3A" w:rsidRDefault="004843AF" w:rsidP="000A5D0A">
                            <w:pPr>
                              <w:pStyle w:val="NoSpacing"/>
                              <w:spacing w:line="276" w:lineRule="auto"/>
                              <w:rPr>
                                <w:color w:val="002060"/>
                                <w:sz w:val="24"/>
                                <w:szCs w:val="24"/>
                              </w:rPr>
                            </w:pPr>
                            <w:r w:rsidRPr="00EE7F3A">
                              <w:rPr>
                                <w:color w:val="002060"/>
                                <w:sz w:val="24"/>
                                <w:szCs w:val="24"/>
                              </w:rPr>
                              <w:t xml:space="preserve">Submission Date – </w:t>
                            </w:r>
                            <w:r w:rsidR="004521C1">
                              <w:rPr>
                                <w:color w:val="002060"/>
                                <w:sz w:val="24"/>
                                <w:szCs w:val="24"/>
                              </w:rPr>
                              <w:t xml:space="preserve"> </w:t>
                            </w:r>
                          </w:p>
                          <w:p w14:paraId="0BB31C41" w14:textId="1420F0C9" w:rsidR="004843AF" w:rsidRDefault="004843AF" w:rsidP="000A5D0A">
                            <w:pPr>
                              <w:pStyle w:val="NoSpacing"/>
                              <w:spacing w:line="276" w:lineRule="auto"/>
                              <w:rPr>
                                <w:color w:val="002060"/>
                                <w:sz w:val="24"/>
                                <w:szCs w:val="24"/>
                              </w:rPr>
                            </w:pPr>
                            <w:r w:rsidRPr="00EE7F3A">
                              <w:rPr>
                                <w:color w:val="002060"/>
                                <w:sz w:val="24"/>
                                <w:szCs w:val="24"/>
                              </w:rPr>
                              <w:t>Prepared by –</w:t>
                            </w:r>
                            <w:r>
                              <w:rPr>
                                <w:color w:val="002060"/>
                                <w:sz w:val="24"/>
                                <w:szCs w:val="24"/>
                              </w:rPr>
                              <w:t xml:space="preserve"> </w:t>
                            </w:r>
                            <w:r w:rsidR="00242CD8">
                              <w:rPr>
                                <w:color w:val="002060"/>
                                <w:sz w:val="24"/>
                                <w:szCs w:val="24"/>
                              </w:rPr>
                              <w:t>Ankur Mishra</w:t>
                            </w:r>
                          </w:p>
                          <w:p w14:paraId="16DCE66F" w14:textId="788D2DB5" w:rsidR="004843AF" w:rsidRPr="00EE7F3A" w:rsidRDefault="004843AF" w:rsidP="000A5D0A">
                            <w:pPr>
                              <w:pStyle w:val="NoSpacing"/>
                              <w:spacing w:line="276" w:lineRule="auto"/>
                              <w:rPr>
                                <w:color w:val="002060"/>
                                <w:sz w:val="24"/>
                                <w:szCs w:val="24"/>
                              </w:rPr>
                            </w:pPr>
                            <w:r w:rsidRPr="00EE7F3A">
                              <w:rPr>
                                <w:color w:val="002060"/>
                                <w:sz w:val="24"/>
                                <w:szCs w:val="24"/>
                              </w:rPr>
                              <w:t xml:space="preserve">Prepared for – </w:t>
                            </w:r>
                            <w:r w:rsidR="00242CD8">
                              <w:rPr>
                                <w:color w:val="002060"/>
                                <w:sz w:val="24"/>
                                <w:szCs w:val="24"/>
                              </w:rPr>
                              <w:t>MISTER SHADES</w:t>
                            </w:r>
                          </w:p>
                          <w:p w14:paraId="3DD39DD7" w14:textId="77777777" w:rsidR="004843AF" w:rsidRDefault="004843AF" w:rsidP="000A5D0A">
                            <w:pPr>
                              <w:pStyle w:val="NoSpacing"/>
                              <w:rPr>
                                <w:color w:val="002060"/>
                              </w:rPr>
                            </w:pPr>
                          </w:p>
                          <w:p w14:paraId="7A5B048A" w14:textId="77777777" w:rsidR="004843AF" w:rsidRDefault="004843AF" w:rsidP="000A5D0A">
                            <w:pPr>
                              <w:pStyle w:val="NoSpacing"/>
                              <w:rPr>
                                <w:color w:val="002060"/>
                              </w:rPr>
                            </w:pPr>
                          </w:p>
                          <w:p w14:paraId="10CA0E42" w14:textId="77777777" w:rsidR="004843AF" w:rsidRDefault="004843AF" w:rsidP="000A5D0A">
                            <w:pPr>
                              <w:pStyle w:val="NoSpacing"/>
                              <w:rPr>
                                <w:color w:val="002060"/>
                              </w:rPr>
                            </w:pPr>
                          </w:p>
                          <w:p w14:paraId="741821ED" w14:textId="77777777" w:rsidR="004843AF" w:rsidRDefault="004843AF" w:rsidP="000A5D0A">
                            <w:pPr>
                              <w:pStyle w:val="NoSpacing"/>
                              <w:rPr>
                                <w:color w:val="002060"/>
                              </w:rPr>
                            </w:pPr>
                          </w:p>
                          <w:p w14:paraId="5CDA790E" w14:textId="3C0A59AE" w:rsidR="004843AF" w:rsidRDefault="004843AF" w:rsidP="000A5D0A">
                            <w:pPr>
                              <w:pStyle w:val="NoSpacing"/>
                              <w:rPr>
                                <w:color w:val="002060"/>
                              </w:rPr>
                            </w:pPr>
                          </w:p>
                          <w:p w14:paraId="446306F2" w14:textId="77777777" w:rsidR="004843AF" w:rsidRDefault="004843AF" w:rsidP="000A5D0A">
                            <w:pPr>
                              <w:pStyle w:val="NoSpacing"/>
                              <w:rPr>
                                <w:color w:val="002060"/>
                              </w:rPr>
                            </w:pPr>
                          </w:p>
                          <w:p w14:paraId="0C63CB64" w14:textId="77777777" w:rsidR="004843AF" w:rsidRDefault="004843AF" w:rsidP="000A5D0A">
                            <w:pPr>
                              <w:pStyle w:val="NoSpacing"/>
                              <w:rPr>
                                <w:color w:val="002060"/>
                              </w:rPr>
                            </w:pPr>
                          </w:p>
                          <w:p w14:paraId="1DD146C0" w14:textId="77777777" w:rsidR="004843AF" w:rsidRDefault="004843AF" w:rsidP="000A5D0A">
                            <w:pPr>
                              <w:pStyle w:val="NoSpacing"/>
                              <w:rPr>
                                <w:color w:val="002060"/>
                              </w:rPr>
                            </w:pPr>
                          </w:p>
                          <w:p w14:paraId="0094049A" w14:textId="77777777" w:rsidR="004843AF" w:rsidRDefault="004843AF" w:rsidP="000A5D0A">
                            <w:pPr>
                              <w:pStyle w:val="NoSpacing"/>
                              <w:rPr>
                                <w:color w:val="002060"/>
                              </w:rPr>
                            </w:pPr>
                          </w:p>
                          <w:p w14:paraId="49813B0C" w14:textId="77777777" w:rsidR="004843AF" w:rsidRDefault="004843AF" w:rsidP="000A5D0A">
                            <w:pPr>
                              <w:pStyle w:val="NoSpacing"/>
                              <w:rPr>
                                <w:color w:val="002060"/>
                              </w:rPr>
                            </w:pPr>
                          </w:p>
                          <w:p w14:paraId="7DC3108D" w14:textId="77777777" w:rsidR="004843AF" w:rsidRDefault="004843AF" w:rsidP="000A5D0A">
                            <w:pPr>
                              <w:pStyle w:val="NoSpacing"/>
                              <w:rPr>
                                <w:color w:val="002060"/>
                              </w:rPr>
                            </w:pPr>
                          </w:p>
                          <w:p w14:paraId="3F5EEAAF" w14:textId="77777777" w:rsidR="004843AF" w:rsidRDefault="004843AF" w:rsidP="000A5D0A">
                            <w:pPr>
                              <w:pStyle w:val="NoSpacing"/>
                              <w:rPr>
                                <w:color w:val="002060"/>
                              </w:rPr>
                            </w:pPr>
                          </w:p>
                          <w:p w14:paraId="375DFFFC" w14:textId="6DBA040C" w:rsidR="004843AF" w:rsidRDefault="004843AF" w:rsidP="000A5D0A">
                            <w:pPr>
                              <w:pStyle w:val="NoSpacing"/>
                              <w:rPr>
                                <w:color w:val="002060"/>
                              </w:rPr>
                            </w:pPr>
                          </w:p>
                          <w:p w14:paraId="143A3FBE" w14:textId="24F3B347" w:rsidR="004843AF" w:rsidRDefault="004843AF" w:rsidP="000A5D0A">
                            <w:pPr>
                              <w:pStyle w:val="NoSpacing"/>
                              <w:rPr>
                                <w:color w:val="002060"/>
                              </w:rPr>
                            </w:pPr>
                          </w:p>
                          <w:p w14:paraId="34317A38" w14:textId="692A7E7F" w:rsidR="004843AF" w:rsidRDefault="004843AF" w:rsidP="000A5D0A">
                            <w:pPr>
                              <w:pStyle w:val="NoSpacing"/>
                              <w:rPr>
                                <w:color w:val="002060"/>
                              </w:rPr>
                            </w:pPr>
                          </w:p>
                          <w:p w14:paraId="1E43CB45" w14:textId="77777777" w:rsidR="004843AF" w:rsidRDefault="004843AF" w:rsidP="000A5D0A">
                            <w:pPr>
                              <w:pStyle w:val="NoSpacing"/>
                              <w:rPr>
                                <w:color w:val="002060"/>
                              </w:rPr>
                            </w:pPr>
                          </w:p>
                          <w:p w14:paraId="2C323A2B" w14:textId="77777777" w:rsidR="004843AF" w:rsidRDefault="004843AF" w:rsidP="000A5D0A">
                            <w:pPr>
                              <w:pStyle w:val="NoSpacing"/>
                              <w:rPr>
                                <w:color w:val="002060"/>
                              </w:rPr>
                            </w:pPr>
                          </w:p>
                          <w:p w14:paraId="1DEE5260" w14:textId="77777777" w:rsidR="004843AF" w:rsidRDefault="004843AF" w:rsidP="000A5D0A">
                            <w:pPr>
                              <w:pStyle w:val="NoSpacing"/>
                              <w:rPr>
                                <w:color w:val="002060"/>
                              </w:rPr>
                            </w:pPr>
                          </w:p>
                          <w:p w14:paraId="5ADADCAE" w14:textId="77777777" w:rsidR="004843AF" w:rsidRDefault="004843AF" w:rsidP="000A5D0A">
                            <w:pPr>
                              <w:pStyle w:val="NoSpacing"/>
                              <w:rPr>
                                <w:color w:val="002060"/>
                              </w:rPr>
                            </w:pPr>
                          </w:p>
                          <w:p w14:paraId="1950D4B5" w14:textId="77777777" w:rsidR="004843AF" w:rsidRDefault="004843AF" w:rsidP="000A5D0A">
                            <w:pPr>
                              <w:pStyle w:val="NoSpacing"/>
                              <w:rPr>
                                <w:color w:val="002060"/>
                              </w:rPr>
                            </w:pPr>
                          </w:p>
                          <w:p w14:paraId="4CFCE0E5" w14:textId="77777777" w:rsidR="004843AF" w:rsidRDefault="004843AF" w:rsidP="000A5D0A">
                            <w:pPr>
                              <w:pStyle w:val="NoSpacing"/>
                              <w:rPr>
                                <w:color w:val="002060"/>
                              </w:rPr>
                            </w:pPr>
                          </w:p>
                          <w:p w14:paraId="1C4C936D" w14:textId="4B664440" w:rsidR="004843AF" w:rsidRDefault="004843AF" w:rsidP="000A5D0A">
                            <w:pPr>
                              <w:pStyle w:val="NoSpacing"/>
                              <w:rPr>
                                <w:color w:val="002060"/>
                              </w:rPr>
                            </w:pPr>
                          </w:p>
                          <w:p w14:paraId="2D55271D" w14:textId="36CA5189" w:rsidR="004843AF" w:rsidRDefault="004843AF" w:rsidP="000A5D0A">
                            <w:pPr>
                              <w:pStyle w:val="NoSpacing"/>
                              <w:rPr>
                                <w:color w:val="002060"/>
                              </w:rPr>
                            </w:pPr>
                          </w:p>
                          <w:p w14:paraId="0AA6D1FC" w14:textId="3CD26286" w:rsidR="004843AF" w:rsidRDefault="004843AF" w:rsidP="000A5D0A">
                            <w:pPr>
                              <w:pStyle w:val="NoSpacing"/>
                              <w:rPr>
                                <w:color w:val="002060"/>
                              </w:rPr>
                            </w:pPr>
                          </w:p>
                          <w:p w14:paraId="6E1A8E70" w14:textId="0BD73DC6" w:rsidR="004843AF" w:rsidRDefault="004843AF" w:rsidP="000A5D0A">
                            <w:pPr>
                              <w:pStyle w:val="NoSpacing"/>
                              <w:rPr>
                                <w:color w:val="002060"/>
                              </w:rPr>
                            </w:pPr>
                          </w:p>
                          <w:p w14:paraId="5B699BBC" w14:textId="7D886E15" w:rsidR="004843AF" w:rsidRDefault="004843AF" w:rsidP="000A5D0A">
                            <w:pPr>
                              <w:pStyle w:val="NoSpacing"/>
                              <w:rPr>
                                <w:color w:val="002060"/>
                              </w:rPr>
                            </w:pPr>
                          </w:p>
                          <w:p w14:paraId="75F42651" w14:textId="77777777" w:rsidR="004843AF" w:rsidRDefault="004843AF" w:rsidP="000A5D0A">
                            <w:pPr>
                              <w:pStyle w:val="NoSpacing"/>
                              <w:rPr>
                                <w:color w:val="002060"/>
                              </w:rPr>
                            </w:pPr>
                          </w:p>
                          <w:p w14:paraId="40C07518" w14:textId="77777777" w:rsidR="004843AF" w:rsidRDefault="004843AF" w:rsidP="000A5D0A">
                            <w:pPr>
                              <w:pStyle w:val="NoSpacing"/>
                              <w:rPr>
                                <w:color w:val="002060"/>
                              </w:rPr>
                            </w:pPr>
                          </w:p>
                          <w:p w14:paraId="3258F1E9" w14:textId="77777777" w:rsidR="004843AF" w:rsidRDefault="004843AF" w:rsidP="000A5D0A">
                            <w:pPr>
                              <w:pStyle w:val="NoSpacing"/>
                              <w:rPr>
                                <w:color w:val="002060"/>
                              </w:rPr>
                            </w:pPr>
                          </w:p>
                          <w:p w14:paraId="19454978" w14:textId="77777777" w:rsidR="004843AF" w:rsidRDefault="004843AF" w:rsidP="000A5D0A">
                            <w:pPr>
                              <w:pStyle w:val="NoSpacing"/>
                              <w:rPr>
                                <w:color w:val="002060"/>
                              </w:rPr>
                            </w:pPr>
                          </w:p>
                          <w:p w14:paraId="1220418F" w14:textId="77777777" w:rsidR="004843AF" w:rsidRDefault="004843AF" w:rsidP="000A5D0A">
                            <w:pPr>
                              <w:pStyle w:val="NoSpacing"/>
                              <w:rPr>
                                <w:color w:val="002060"/>
                              </w:rPr>
                            </w:pPr>
                          </w:p>
                          <w:p w14:paraId="4A78FD03" w14:textId="0ADCCC5C" w:rsidR="004843AF" w:rsidRPr="005064C2" w:rsidRDefault="00725F98" w:rsidP="0092117C">
                            <w:pPr>
                              <w:pStyle w:val="NoSpacing"/>
                              <w:rPr>
                                <w:rFonts w:ascii="Franklin Gothic Medium Cond" w:hAnsi="Franklin Gothic Medium Cond"/>
                                <w:color w:val="002060"/>
                              </w:rPr>
                            </w:pPr>
                            <w:sdt>
                              <w:sdtPr>
                                <w:rPr>
                                  <w:rFonts w:ascii="Franklin Gothic Medium Cond" w:hAnsi="Franklin Gothic Medium Cond"/>
                                  <w:color w:val="002060"/>
                                </w:rPr>
                                <w:alias w:val="Company"/>
                                <w:id w:val="-1187058484"/>
                                <w:dataBinding w:prefixMappings="xmlns:ns0='http://schemas.openxmlformats.org/officeDocument/2006/extended-properties'" w:xpath="/ns0:Properties[1]/ns0:Company[1]" w:storeItemID="{6668398D-A668-4E3E-A5EB-62B293D839F1}"/>
                                <w:text/>
                              </w:sdtPr>
                              <w:sdtEndPr/>
                              <w:sdtContent>
                                <w:r w:rsidR="00AD61CE">
                                  <w:rPr>
                                    <w:rFonts w:ascii="Franklin Gothic Medium Cond" w:hAnsi="Franklin Gothic Medium Cond"/>
                                    <w:color w:val="002060"/>
                                  </w:rPr>
                                  <w:t xml:space="preserve">Levtech Consulting &amp; Regal Traders </w:t>
                                </w:r>
                                <w:proofErr w:type="gramStart"/>
                                <w:r w:rsidR="00AD61CE">
                                  <w:rPr>
                                    <w:rFonts w:ascii="Franklin Gothic Medium Cond" w:hAnsi="Franklin Gothic Medium Cond"/>
                                    <w:color w:val="002060"/>
                                  </w:rPr>
                                  <w:t>FZ  CO</w:t>
                                </w:r>
                                <w:proofErr w:type="gramEnd"/>
                              </w:sdtContent>
                            </w:sdt>
                            <w:r w:rsidR="004843AF" w:rsidRPr="005064C2">
                              <w:rPr>
                                <w:rFonts w:ascii="Franklin Gothic Medium Cond" w:hAnsi="Franklin Gothic Medium Cond"/>
                                <w:color w:val="002060"/>
                              </w:rPr>
                              <w:t xml:space="preserve"> | Private &amp; Confidential</w:t>
                            </w:r>
                          </w:p>
                          <w:p w14:paraId="1E8F38C7" w14:textId="77777777" w:rsidR="004843AF" w:rsidRDefault="004843AF" w:rsidP="000A5D0A">
                            <w:pPr>
                              <w:pStyle w:val="NoSpacing"/>
                              <w:rPr>
                                <w:color w:val="002060"/>
                              </w:rPr>
                            </w:pPr>
                          </w:p>
                          <w:p w14:paraId="7781F837" w14:textId="77777777" w:rsidR="004843AF" w:rsidRDefault="004843AF" w:rsidP="000A5D0A">
                            <w:pPr>
                              <w:pStyle w:val="NoSpacing"/>
                              <w:rPr>
                                <w:color w:val="002060"/>
                              </w:rPr>
                            </w:pPr>
                          </w:p>
                          <w:p w14:paraId="501C5296" w14:textId="77777777" w:rsidR="004843AF" w:rsidRDefault="004843AF" w:rsidP="000A5D0A">
                            <w:pPr>
                              <w:pStyle w:val="NoSpacing"/>
                              <w:rPr>
                                <w:color w:val="002060"/>
                              </w:rPr>
                            </w:pPr>
                          </w:p>
                          <w:p w14:paraId="69992107" w14:textId="77777777" w:rsidR="004843AF" w:rsidRDefault="004843AF" w:rsidP="000A5D0A">
                            <w:pPr>
                              <w:pStyle w:val="NoSpacing"/>
                              <w:rPr>
                                <w:color w:val="002060"/>
                              </w:rPr>
                            </w:pPr>
                          </w:p>
                          <w:p w14:paraId="3294EFE5" w14:textId="77777777" w:rsidR="004843AF" w:rsidRDefault="004843AF" w:rsidP="000A5D0A">
                            <w:pPr>
                              <w:pStyle w:val="NoSpacing"/>
                              <w:rPr>
                                <w:color w:val="002060"/>
                              </w:rPr>
                            </w:pPr>
                          </w:p>
                          <w:p w14:paraId="16C402AE" w14:textId="77777777" w:rsidR="004843AF" w:rsidRDefault="004843AF" w:rsidP="000A5D0A">
                            <w:pPr>
                              <w:pStyle w:val="NoSpacing"/>
                              <w:rPr>
                                <w:color w:val="002060"/>
                              </w:rPr>
                            </w:pPr>
                          </w:p>
                          <w:p w14:paraId="78A7828F" w14:textId="77777777" w:rsidR="004843AF" w:rsidRDefault="004843AF" w:rsidP="000A5D0A">
                            <w:pPr>
                              <w:pStyle w:val="NoSpacing"/>
                              <w:rPr>
                                <w:color w:val="002060"/>
                              </w:rPr>
                            </w:pPr>
                          </w:p>
                          <w:p w14:paraId="4D488E60" w14:textId="77777777" w:rsidR="004843AF" w:rsidRDefault="004843AF" w:rsidP="000A5D0A">
                            <w:pPr>
                              <w:pStyle w:val="NoSpacing"/>
                              <w:rPr>
                                <w:color w:val="002060"/>
                              </w:rPr>
                            </w:pPr>
                          </w:p>
                          <w:p w14:paraId="738ADE66" w14:textId="77777777" w:rsidR="004843AF" w:rsidRDefault="004843AF" w:rsidP="000A5D0A">
                            <w:pPr>
                              <w:pStyle w:val="NoSpacing"/>
                              <w:rPr>
                                <w:color w:val="002060"/>
                              </w:rPr>
                            </w:pPr>
                          </w:p>
                          <w:p w14:paraId="3182F3FB" w14:textId="77777777" w:rsidR="004843AF" w:rsidRDefault="004843AF" w:rsidP="000A5D0A">
                            <w:pPr>
                              <w:pStyle w:val="NoSpacing"/>
                              <w:rPr>
                                <w:color w:val="002060"/>
                              </w:rPr>
                            </w:pPr>
                          </w:p>
                          <w:p w14:paraId="07D6A0A8" w14:textId="77777777" w:rsidR="004843AF" w:rsidRDefault="004843AF" w:rsidP="000A5D0A">
                            <w:pPr>
                              <w:pStyle w:val="NoSpacing"/>
                              <w:rPr>
                                <w:color w:val="002060"/>
                              </w:rPr>
                            </w:pPr>
                          </w:p>
                          <w:p w14:paraId="4FDDF08C" w14:textId="77777777" w:rsidR="004843AF" w:rsidRDefault="004843AF" w:rsidP="000A5D0A">
                            <w:pPr>
                              <w:pStyle w:val="NoSpacing"/>
                              <w:rPr>
                                <w:color w:val="002060"/>
                              </w:rPr>
                            </w:pPr>
                          </w:p>
                          <w:p w14:paraId="10620873" w14:textId="77777777" w:rsidR="004843AF" w:rsidRDefault="004843AF" w:rsidP="000A5D0A">
                            <w:pPr>
                              <w:pStyle w:val="NoSpacing"/>
                              <w:rPr>
                                <w:color w:val="002060"/>
                              </w:rPr>
                            </w:pPr>
                          </w:p>
                          <w:p w14:paraId="1BEAD23C" w14:textId="77777777" w:rsidR="004843AF" w:rsidRDefault="004843AF" w:rsidP="000A5D0A">
                            <w:pPr>
                              <w:pStyle w:val="NoSpacing"/>
                              <w:rPr>
                                <w:color w:val="002060"/>
                              </w:rPr>
                            </w:pPr>
                          </w:p>
                          <w:p w14:paraId="1A9012F4" w14:textId="77777777" w:rsidR="004843AF" w:rsidRDefault="004843AF" w:rsidP="000A5D0A">
                            <w:pPr>
                              <w:pStyle w:val="NoSpacing"/>
                              <w:rPr>
                                <w:color w:val="002060"/>
                              </w:rPr>
                            </w:pPr>
                          </w:p>
                          <w:p w14:paraId="2433D53D" w14:textId="77777777" w:rsidR="004843AF" w:rsidRDefault="004843AF" w:rsidP="000A5D0A">
                            <w:pPr>
                              <w:pStyle w:val="NoSpacing"/>
                              <w:rPr>
                                <w:color w:val="002060"/>
                              </w:rPr>
                            </w:pPr>
                          </w:p>
                          <w:p w14:paraId="73883A48" w14:textId="77777777" w:rsidR="004843AF" w:rsidRDefault="004843AF" w:rsidP="000A5D0A">
                            <w:pPr>
                              <w:pStyle w:val="NoSpacing"/>
                              <w:rPr>
                                <w:color w:val="002060"/>
                              </w:rPr>
                            </w:pPr>
                          </w:p>
                          <w:p w14:paraId="4C30D40B" w14:textId="77777777" w:rsidR="004843AF" w:rsidRDefault="004843AF" w:rsidP="000A5D0A">
                            <w:pPr>
                              <w:pStyle w:val="NoSpacing"/>
                              <w:rPr>
                                <w:color w:val="002060"/>
                              </w:rPr>
                            </w:pPr>
                          </w:p>
                          <w:p w14:paraId="08437574" w14:textId="77777777" w:rsidR="004843AF" w:rsidRDefault="004843AF" w:rsidP="000A5D0A">
                            <w:pPr>
                              <w:pStyle w:val="NoSpacing"/>
                              <w:rPr>
                                <w:color w:val="002060"/>
                              </w:rPr>
                            </w:pPr>
                          </w:p>
                          <w:p w14:paraId="1EFD933F" w14:textId="77777777" w:rsidR="004843AF" w:rsidRDefault="004843AF" w:rsidP="000A5D0A">
                            <w:pPr>
                              <w:pStyle w:val="NoSpacing"/>
                              <w:rPr>
                                <w:color w:val="002060"/>
                              </w:rPr>
                            </w:pPr>
                          </w:p>
                          <w:p w14:paraId="0106A2E5" w14:textId="77777777" w:rsidR="004843AF" w:rsidRDefault="004843AF" w:rsidP="000A5D0A">
                            <w:pPr>
                              <w:pStyle w:val="NoSpacing"/>
                              <w:rPr>
                                <w:color w:val="002060"/>
                              </w:rPr>
                            </w:pPr>
                          </w:p>
                          <w:p w14:paraId="76A3D7D8" w14:textId="77777777" w:rsidR="004843AF" w:rsidRDefault="004843AF" w:rsidP="000A5D0A">
                            <w:pPr>
                              <w:pStyle w:val="NoSpacing"/>
                              <w:rPr>
                                <w:color w:val="002060"/>
                              </w:rPr>
                            </w:pPr>
                          </w:p>
                          <w:p w14:paraId="069C8391" w14:textId="77777777" w:rsidR="004843AF" w:rsidRDefault="004843AF" w:rsidP="000A5D0A">
                            <w:pPr>
                              <w:pStyle w:val="NoSpacing"/>
                              <w:rPr>
                                <w:color w:val="002060"/>
                              </w:rPr>
                            </w:pPr>
                          </w:p>
                          <w:p w14:paraId="3D7007B3" w14:textId="77777777" w:rsidR="004843AF" w:rsidRDefault="004843AF" w:rsidP="000A5D0A">
                            <w:pPr>
                              <w:pStyle w:val="NoSpacing"/>
                              <w:rPr>
                                <w:color w:val="002060"/>
                              </w:rPr>
                            </w:pPr>
                          </w:p>
                          <w:p w14:paraId="0DE43672" w14:textId="77777777" w:rsidR="004843AF" w:rsidRDefault="004843AF" w:rsidP="000A5D0A">
                            <w:pPr>
                              <w:pStyle w:val="NoSpacing"/>
                              <w:rPr>
                                <w:color w:val="002060"/>
                              </w:rPr>
                            </w:pPr>
                          </w:p>
                          <w:p w14:paraId="070973C8" w14:textId="77777777" w:rsidR="004843AF" w:rsidRDefault="004843AF" w:rsidP="000A5D0A">
                            <w:pPr>
                              <w:pStyle w:val="NoSpacing"/>
                              <w:rPr>
                                <w:color w:val="002060"/>
                              </w:rPr>
                            </w:pPr>
                          </w:p>
                          <w:p w14:paraId="10AB7442" w14:textId="77777777" w:rsidR="004843AF" w:rsidRDefault="004843AF" w:rsidP="000A5D0A">
                            <w:pPr>
                              <w:pStyle w:val="NoSpacing"/>
                              <w:rPr>
                                <w:color w:val="002060"/>
                              </w:rPr>
                            </w:pPr>
                          </w:p>
                          <w:p w14:paraId="1C97CF16" w14:textId="77777777" w:rsidR="004843AF" w:rsidRDefault="004843AF" w:rsidP="000A5D0A">
                            <w:pPr>
                              <w:pStyle w:val="NoSpacing"/>
                              <w:rPr>
                                <w:color w:val="002060"/>
                              </w:rPr>
                            </w:pPr>
                          </w:p>
                          <w:p w14:paraId="06F040EF" w14:textId="77777777" w:rsidR="004843AF" w:rsidRDefault="004843AF" w:rsidP="000A5D0A">
                            <w:pPr>
                              <w:pStyle w:val="NoSpacing"/>
                              <w:rPr>
                                <w:color w:val="002060"/>
                              </w:rPr>
                            </w:pPr>
                          </w:p>
                          <w:p w14:paraId="49F7BE4E" w14:textId="77777777" w:rsidR="004843AF" w:rsidRDefault="004843AF" w:rsidP="000A5D0A">
                            <w:pPr>
                              <w:pStyle w:val="NoSpacing"/>
                              <w:rPr>
                                <w:color w:val="002060"/>
                              </w:rPr>
                            </w:pPr>
                          </w:p>
                          <w:p w14:paraId="404C99FE" w14:textId="77777777" w:rsidR="004843AF" w:rsidRDefault="004843AF" w:rsidP="000A5D0A">
                            <w:pPr>
                              <w:pStyle w:val="NoSpacing"/>
                              <w:rPr>
                                <w:color w:val="002060"/>
                              </w:rPr>
                            </w:pPr>
                          </w:p>
                          <w:p w14:paraId="55BC6F14" w14:textId="77777777" w:rsidR="004843AF" w:rsidRDefault="004843AF" w:rsidP="000A5D0A">
                            <w:pPr>
                              <w:pStyle w:val="NoSpacing"/>
                              <w:rPr>
                                <w:color w:val="002060"/>
                              </w:rPr>
                            </w:pPr>
                          </w:p>
                          <w:p w14:paraId="38FE28E2" w14:textId="77777777" w:rsidR="004843AF" w:rsidRDefault="004843AF" w:rsidP="000A5D0A">
                            <w:pPr>
                              <w:pStyle w:val="NoSpacing"/>
                              <w:rPr>
                                <w:color w:val="002060"/>
                              </w:rPr>
                            </w:pPr>
                          </w:p>
                          <w:p w14:paraId="09733F0C" w14:textId="77777777" w:rsidR="004843AF" w:rsidRDefault="004843AF" w:rsidP="000A5D0A">
                            <w:pPr>
                              <w:pStyle w:val="NoSpacing"/>
                              <w:rPr>
                                <w:color w:val="002060"/>
                              </w:rPr>
                            </w:pPr>
                          </w:p>
                          <w:p w14:paraId="254653C7" w14:textId="77777777" w:rsidR="004843AF" w:rsidRDefault="004843AF" w:rsidP="000A5D0A">
                            <w:pPr>
                              <w:pStyle w:val="NoSpacing"/>
                              <w:rPr>
                                <w:color w:val="002060"/>
                              </w:rPr>
                            </w:pPr>
                          </w:p>
                          <w:p w14:paraId="1608B769" w14:textId="77777777" w:rsidR="004843AF" w:rsidRDefault="004843AF" w:rsidP="000A5D0A">
                            <w:pPr>
                              <w:pStyle w:val="NoSpacing"/>
                              <w:rPr>
                                <w:color w:val="002060"/>
                              </w:rPr>
                            </w:pPr>
                          </w:p>
                          <w:p w14:paraId="677100DF" w14:textId="77777777" w:rsidR="004843AF" w:rsidRDefault="004843AF" w:rsidP="000A5D0A">
                            <w:pPr>
                              <w:pStyle w:val="NoSpacing"/>
                              <w:rPr>
                                <w:color w:val="002060"/>
                              </w:rPr>
                            </w:pPr>
                          </w:p>
                          <w:p w14:paraId="753B6105" w14:textId="46B0A91E" w:rsidR="004843AF" w:rsidRPr="009F2986" w:rsidRDefault="00725F98" w:rsidP="000A5D0A">
                            <w:pPr>
                              <w:pStyle w:val="NoSpacing"/>
                              <w:rPr>
                                <w:rFonts w:ascii="Franklin Gothic Medium Cond" w:hAnsi="Franklin Gothic Medium Cond"/>
                                <w:color w:val="002060"/>
                              </w:rPr>
                            </w:pPr>
                            <w:sdt>
                              <w:sdtPr>
                                <w:rPr>
                                  <w:rFonts w:ascii="Franklin Gothic Medium Cond" w:hAnsi="Franklin Gothic Medium Cond"/>
                                  <w:color w:val="002060"/>
                                </w:rPr>
                                <w:alias w:val="Company"/>
                                <w:id w:val="-1359504946"/>
                                <w:dataBinding w:prefixMappings="xmlns:ns0='http://schemas.openxmlformats.org/officeDocument/2006/extended-properties'" w:xpath="/ns0:Properties[1]/ns0:Company[1]" w:storeItemID="{6668398D-A668-4E3E-A5EB-62B293D839F1}"/>
                                <w:text/>
                              </w:sdtPr>
                              <w:sdtEndPr/>
                              <w:sdtContent>
                                <w:r w:rsidR="00E015B1">
                                  <w:rPr>
                                    <w:rFonts w:ascii="Franklin Gothic Medium Cond" w:hAnsi="Franklin Gothic Medium Cond"/>
                                    <w:color w:val="002060"/>
                                  </w:rPr>
                                  <w:t xml:space="preserve">Levtech Consulting &amp; Regal Traders </w:t>
                                </w:r>
                                <w:proofErr w:type="gramStart"/>
                                <w:r w:rsidR="00E015B1">
                                  <w:rPr>
                                    <w:rFonts w:ascii="Franklin Gothic Medium Cond" w:hAnsi="Franklin Gothic Medium Cond"/>
                                    <w:color w:val="002060"/>
                                  </w:rPr>
                                  <w:t>FZ</w:t>
                                </w:r>
                                <w:r w:rsidR="00AD61CE">
                                  <w:rPr>
                                    <w:rFonts w:ascii="Franklin Gothic Medium Cond" w:hAnsi="Franklin Gothic Medium Cond"/>
                                    <w:color w:val="002060"/>
                                  </w:rPr>
                                  <w:t xml:space="preserve">  </w:t>
                                </w:r>
                                <w:r w:rsidR="00E015B1">
                                  <w:rPr>
                                    <w:rFonts w:ascii="Franklin Gothic Medium Cond" w:hAnsi="Franklin Gothic Medium Cond"/>
                                    <w:color w:val="002060"/>
                                  </w:rPr>
                                  <w:t>CO</w:t>
                                </w:r>
                                <w:proofErr w:type="gramEnd"/>
                              </w:sdtContent>
                            </w:sdt>
                            <w:r w:rsidR="004843AF" w:rsidRPr="005064C2">
                              <w:rPr>
                                <w:rFonts w:ascii="Franklin Gothic Medium Cond" w:hAnsi="Franklin Gothic Medium Cond"/>
                                <w:color w:val="002060"/>
                              </w:rPr>
                              <w:t xml:space="preserve"> | Private &amp; Confidential</w:t>
                            </w:r>
                          </w:p>
                        </w:txbxContent>
                      </v:textbox>
                    </v:rect>
                    <v:group id="Group 14" o:spid="_x0000_s1029" style="position:absolute;left:-1100;top:17397;width:19240;height:42829" coordorigin="489,3209" coordsize="2880,6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15" o:spid="_x0000_s1030" style="position:absolute;left:1929;top:6239;width:1440;height:150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" fillcolor="#a2b1d7 [1620]" strokecolor="white [3212]" strokeweight="1pt">
                        <v:fill opacity="52428f"/>
                        <v:shadow color="#d8d8d8 [2732]" offset="3pt,3pt"/>
                      </v:rect>
                      <v:rect id="Rectangle 16" o:spid="_x0000_s1031" style="position:absolute;left:1929;top:4724;width:1440;height:150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" fillcolor="#a2b1d7 [1620]" strokecolor="white [3212]" strokeweight="1pt">
                        <v:fill opacity="32896f"/>
                        <v:shadow color="#d8d8d8 [2732]" offset="3pt,3pt"/>
                      </v:rect>
                      <v:rect id="Rectangle 17" o:spid="_x0000_s1032" style="position:absolute;left:489;top:4724;width:1440;height:150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" fillcolor="#a2b1d7 [1620]" strokecolor="white [3212]" strokeweight="1pt">
                        <v:fill opacity="52428f"/>
                        <v:shadow color="#d8d8d8 [2732]" offset="3pt,3pt"/>
                      </v:rect>
                      <v:rect id="Rectangle 18" o:spid="_x0000_s1033" style="position:absolute;left:489;top:3209;width:1440;height:150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" fillcolor="#a2b1d7 [1620]" strokecolor="white [3212]" strokeweight="1pt">
                        <v:fill opacity="32896f"/>
                        <v:shadow color="#d8d8d8 [2732]" offset="3pt,3pt"/>
                      </v:rect>
                      <v:rect id="Rectangle 19" o:spid="_x0000_s1034" style="position:absolute;left:489;top:6224;width:1440;height:150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" fillcolor="#a2b1d7 [1620]" strokecolor="white [3212]" strokeweight="1pt">
                        <v:fill opacity="32896f"/>
                        <v:shadow color="#d8d8d8 [2732]" offset="3pt,3pt"/>
                      </v:rect>
                      <v:rect id="Rectangle 20" o:spid="_x0000_s1035" style="position:absolute;left:1929;top:7739;width:1440;height:150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" fillcolor="#a2b1d7 [1620]" strokecolor="white [3212]" strokeweight="1pt">
                        <v:fill opacity="32896f"/>
                        <v:shadow color="#d8d8d8 [2732]" offset="3pt,3pt"/>
                      </v:rect>
                    </v:group>
                  </v:group>
                </w:pict>
              </mc:Fallback>
            </mc:AlternateContent>
          </w:r>
          <w:r w:rsidR="000A5D0A" w:rsidRPr="006277CF">
            <w:t xml:space="preserve"> </w:t>
          </w:r>
        </w:p>
        <w:sdt>
          <w:sdtPr>
            <w:id w:val="423151808"/>
            <w:docPartObj>
              <w:docPartGallery w:val="Cover Pages"/>
              <w:docPartUnique/>
            </w:docPartObj>
          </w:sdtPr>
          <w:sdtEndPr>
            <w:rPr>
              <w:rFonts w:eastAsia="Perpetua" w:cs="Arial"/>
              <w:b/>
              <w:bCs/>
              <w:spacing w:val="20"/>
              <w:kern w:val="32"/>
              <w:sz w:val="28"/>
              <w:szCs w:val="28"/>
            </w:rPr>
          </w:sdtEndPr>
          <w:sdtContent>
            <w:p w14:paraId="4AD8860B" w14:textId="77777777" w:rsidR="000A5D0A" w:rsidRPr="006277CF" w:rsidRDefault="000A5D0A" w:rsidP="006F34A9">
              <w:pPr>
                <w:spacing w:line="360" w:lineRule="auto"/>
                <w:jc w:val="both"/>
              </w:pPr>
            </w:p>
            <w:p w14:paraId="6F9B3088" w14:textId="77777777" w:rsidR="000A5D0A" w:rsidRPr="006277CF" w:rsidRDefault="00EA1F78" w:rsidP="006F34A9">
              <w:pPr>
                <w:spacing w:line="360" w:lineRule="auto"/>
                <w:jc w:val="both"/>
              </w:pPr>
            </w:p>
          </w:sdtContent>
        </w:sdt>
        <w:p w14:paraId="2FA1B7C2" w14:textId="77777777" w:rsidR="000A5D0A" w:rsidRPr="006277CF" w:rsidRDefault="000A5D0A" w:rsidP="006F34A9">
          <w:pPr>
            <w:spacing w:line="360" w:lineRule="auto"/>
          </w:pPr>
        </w:p>
        <w:p w14:paraId="6A136C1C" w14:textId="77777777" w:rsidR="000A5D0A" w:rsidRPr="006277CF" w:rsidRDefault="000A5D0A" w:rsidP="006F34A9">
          <w:pPr>
            <w:spacing w:line="360" w:lineRule="auto"/>
          </w:pPr>
        </w:p>
        <w:p w14:paraId="062757D3" w14:textId="77777777" w:rsidR="000A5D0A" w:rsidRPr="006277CF" w:rsidRDefault="000A5D0A" w:rsidP="006F34A9">
          <w:pPr>
            <w:spacing w:line="360" w:lineRule="auto"/>
          </w:pPr>
        </w:p>
        <w:p w14:paraId="2E60F17A" w14:textId="77777777" w:rsidR="000A5D0A" w:rsidRPr="006277CF" w:rsidRDefault="000A5D0A" w:rsidP="006F34A9">
          <w:pPr>
            <w:spacing w:line="360" w:lineRule="auto"/>
          </w:pPr>
        </w:p>
        <w:p w14:paraId="581C9528" w14:textId="77777777" w:rsidR="000A5D0A" w:rsidRPr="006277CF" w:rsidRDefault="000A5D0A" w:rsidP="006F34A9">
          <w:pPr>
            <w:spacing w:line="360" w:lineRule="auto"/>
          </w:pPr>
        </w:p>
        <w:p w14:paraId="5B931671" w14:textId="77777777" w:rsidR="000A5D0A" w:rsidRPr="006277CF" w:rsidRDefault="000A5D0A" w:rsidP="006F34A9">
          <w:pPr>
            <w:spacing w:line="360" w:lineRule="auto"/>
          </w:pPr>
        </w:p>
        <w:p w14:paraId="34D0D102" w14:textId="77777777" w:rsidR="000A5D0A" w:rsidRPr="006277CF" w:rsidRDefault="000A5D0A" w:rsidP="006F34A9">
          <w:pPr>
            <w:spacing w:line="360" w:lineRule="auto"/>
          </w:pPr>
        </w:p>
        <w:p w14:paraId="49EEF90A" w14:textId="77777777" w:rsidR="000A5D0A" w:rsidRPr="006277CF" w:rsidRDefault="000A5D0A" w:rsidP="006F34A9">
          <w:pPr>
            <w:spacing w:line="360" w:lineRule="auto"/>
          </w:pPr>
        </w:p>
        <w:p w14:paraId="6FD4E120" w14:textId="77777777" w:rsidR="000A5D0A" w:rsidRPr="006277CF" w:rsidRDefault="000A5D0A" w:rsidP="006F34A9">
          <w:pPr>
            <w:spacing w:line="360" w:lineRule="auto"/>
          </w:pPr>
        </w:p>
        <w:p w14:paraId="54CD896D" w14:textId="77777777" w:rsidR="000A5D0A" w:rsidRPr="006277CF" w:rsidRDefault="000A5D0A" w:rsidP="006F34A9">
          <w:pPr>
            <w:spacing w:line="360" w:lineRule="auto"/>
          </w:pPr>
        </w:p>
        <w:p w14:paraId="6C1DFDBA" w14:textId="77777777" w:rsidR="000A5D0A" w:rsidRPr="006277CF" w:rsidRDefault="000A5D0A" w:rsidP="006F34A9">
          <w:pPr>
            <w:spacing w:line="360" w:lineRule="auto"/>
          </w:pPr>
        </w:p>
        <w:p w14:paraId="559BAE52" w14:textId="77777777" w:rsidR="000A5D0A" w:rsidRPr="006277CF" w:rsidRDefault="000A5D0A" w:rsidP="006F34A9">
          <w:pPr>
            <w:spacing w:line="360" w:lineRule="auto"/>
          </w:pPr>
        </w:p>
        <w:p w14:paraId="507B7367" w14:textId="77777777" w:rsidR="000A5D0A" w:rsidRPr="006277CF" w:rsidRDefault="000A5D0A" w:rsidP="006F34A9">
          <w:pPr>
            <w:spacing w:line="360" w:lineRule="auto"/>
          </w:pPr>
        </w:p>
        <w:p w14:paraId="2B071AAC" w14:textId="77777777" w:rsidR="000A5D0A" w:rsidRPr="006277CF" w:rsidRDefault="000A5D0A" w:rsidP="006F34A9">
          <w:pPr>
            <w:spacing w:line="360" w:lineRule="auto"/>
          </w:pPr>
        </w:p>
        <w:p w14:paraId="4A9713AC" w14:textId="77777777" w:rsidR="000A5D0A" w:rsidRPr="006277CF" w:rsidRDefault="000A5D0A" w:rsidP="006F34A9">
          <w:pPr>
            <w:spacing w:line="360" w:lineRule="auto"/>
          </w:pPr>
        </w:p>
        <w:p w14:paraId="20DA8980" w14:textId="77777777" w:rsidR="000A5D0A" w:rsidRPr="006277CF" w:rsidRDefault="000A5D0A" w:rsidP="006F34A9">
          <w:pPr>
            <w:spacing w:line="360" w:lineRule="auto"/>
          </w:pPr>
        </w:p>
        <w:p w14:paraId="7AD9A912" w14:textId="77777777" w:rsidR="000A5D0A" w:rsidRPr="006277CF" w:rsidRDefault="000A5D0A" w:rsidP="006F34A9">
          <w:pPr>
            <w:spacing w:line="360" w:lineRule="auto"/>
          </w:pPr>
        </w:p>
        <w:p w14:paraId="0B3812E0" w14:textId="77777777" w:rsidR="000A5D0A" w:rsidRPr="006277CF" w:rsidRDefault="000A5D0A" w:rsidP="006F34A9">
          <w:pPr>
            <w:spacing w:line="360" w:lineRule="auto"/>
          </w:pPr>
        </w:p>
        <w:p w14:paraId="0138CE41" w14:textId="77777777" w:rsidR="000A5D0A" w:rsidRPr="006277CF" w:rsidRDefault="000A5D0A" w:rsidP="006F34A9">
          <w:pPr>
            <w:spacing w:line="360" w:lineRule="auto"/>
          </w:pPr>
        </w:p>
        <w:p w14:paraId="7B4D53E6" w14:textId="77777777" w:rsidR="000A5D0A" w:rsidRPr="006277CF" w:rsidRDefault="000A5D0A" w:rsidP="006F34A9">
          <w:pPr>
            <w:spacing w:line="360" w:lineRule="auto"/>
          </w:pPr>
        </w:p>
        <w:p w14:paraId="71A37E51" w14:textId="77777777" w:rsidR="009C3E2A" w:rsidRPr="006277CF" w:rsidRDefault="009C3E2A" w:rsidP="007E5E69">
          <w:pPr>
            <w:pStyle w:val="FRDHeading"/>
            <w:numPr>
              <w:ilvl w:val="0"/>
              <w:numId w:val="0"/>
            </w:numPr>
          </w:pPr>
          <w:bookmarkStart w:id="0" w:name="_Toc379589853"/>
          <w:bookmarkStart w:id="1" w:name="_Toc380354284"/>
          <w:bookmarkStart w:id="2" w:name="_Toc402056424"/>
          <w:bookmarkStart w:id="3" w:name="_Toc3797701"/>
          <w:r w:rsidRPr="006277CF">
            <w:lastRenderedPageBreak/>
            <w:t>DOCUMENT HISTORY</w:t>
          </w:r>
          <w:bookmarkEnd w:id="0"/>
          <w:bookmarkEnd w:id="1"/>
          <w:bookmarkEnd w:id="2"/>
          <w:bookmarkEnd w:id="3"/>
        </w:p>
        <w:p w14:paraId="2831CAC2" w14:textId="77777777" w:rsidR="009C3E2A" w:rsidRPr="006277CF" w:rsidRDefault="009C3E2A" w:rsidP="009C3E2A">
          <w:pPr>
            <w:pStyle w:val="NormalText-Indent1"/>
            <w:spacing w:before="0" w:line="360" w:lineRule="auto"/>
            <w:ind w:left="0"/>
            <w:jc w:val="both"/>
            <w:rPr>
              <w:rFonts w:asciiTheme="minorHAnsi" w:hAnsiTheme="minorHAnsi"/>
              <w:b/>
              <w:sz w:val="24"/>
              <w:szCs w:val="24"/>
            </w:rPr>
          </w:pPr>
          <w:r w:rsidRPr="006277CF">
            <w:rPr>
              <w:rFonts w:asciiTheme="minorHAnsi" w:hAnsiTheme="minorHAnsi"/>
              <w:b/>
              <w:sz w:val="24"/>
              <w:szCs w:val="24"/>
            </w:rPr>
            <w:t>Change Record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2925"/>
            <w:gridCol w:w="1023"/>
            <w:gridCol w:w="3602"/>
          </w:tblGrid>
          <w:tr w:rsidR="009C3E2A" w:rsidRPr="006277CF" w14:paraId="699EA4F8" w14:textId="77777777" w:rsidTr="003563B1">
            <w:trPr>
              <w:trHeight w:val="319"/>
            </w:trPr>
            <w:tc>
              <w:tcPr>
                <w:tcW w:w="883" w:type="pct"/>
                <w:shd w:val="clear" w:color="auto" w:fill="7EB1E6" w:themeFill="accent3" w:themeFillTint="99"/>
                <w:vAlign w:val="bottom"/>
              </w:tcPr>
              <w:p w14:paraId="193C4C85" w14:textId="77777777" w:rsidR="009C3E2A" w:rsidRPr="006277CF" w:rsidRDefault="009C3E2A" w:rsidP="006F3C00">
                <w:pPr>
                  <w:pStyle w:val="TableNormal1"/>
                  <w:spacing w:before="0" w:line="360" w:lineRule="auto"/>
                  <w:jc w:val="both"/>
                  <w:rPr>
                    <w:rFonts w:asciiTheme="minorHAnsi" w:hAnsiTheme="minorHAnsi" w:cs="Arial"/>
                    <w:b/>
                    <w:sz w:val="24"/>
                    <w:szCs w:val="24"/>
                  </w:rPr>
                </w:pPr>
                <w:r w:rsidRPr="006277CF">
                  <w:rPr>
                    <w:rFonts w:asciiTheme="minorHAnsi" w:hAnsiTheme="minorHAnsi" w:cs="Arial"/>
                    <w:b/>
                    <w:sz w:val="24"/>
                    <w:szCs w:val="24"/>
                  </w:rPr>
                  <w:t>Date</w:t>
                </w:r>
              </w:p>
            </w:tc>
            <w:tc>
              <w:tcPr>
                <w:tcW w:w="1595" w:type="pct"/>
                <w:shd w:val="clear" w:color="auto" w:fill="7EB1E6" w:themeFill="accent3" w:themeFillTint="99"/>
                <w:vAlign w:val="bottom"/>
              </w:tcPr>
              <w:p w14:paraId="39504E34" w14:textId="77777777" w:rsidR="009C3E2A" w:rsidRPr="006277CF" w:rsidRDefault="009C3E2A" w:rsidP="006F3C00">
                <w:pPr>
                  <w:pStyle w:val="TableNormal1"/>
                  <w:spacing w:before="0" w:line="360" w:lineRule="auto"/>
                  <w:rPr>
                    <w:rFonts w:asciiTheme="minorHAnsi" w:hAnsiTheme="minorHAnsi" w:cs="Arial"/>
                    <w:b/>
                    <w:sz w:val="24"/>
                    <w:szCs w:val="24"/>
                  </w:rPr>
                </w:pPr>
                <w:r w:rsidRPr="006277CF">
                  <w:rPr>
                    <w:rFonts w:asciiTheme="minorHAnsi" w:hAnsiTheme="minorHAnsi" w:cs="Arial"/>
                    <w:b/>
                    <w:sz w:val="24"/>
                    <w:szCs w:val="24"/>
                  </w:rPr>
                  <w:t>Author</w:t>
                </w:r>
              </w:p>
            </w:tc>
            <w:tc>
              <w:tcPr>
                <w:tcW w:w="558" w:type="pct"/>
                <w:shd w:val="clear" w:color="auto" w:fill="7EB1E6" w:themeFill="accent3" w:themeFillTint="99"/>
                <w:vAlign w:val="bottom"/>
              </w:tcPr>
              <w:p w14:paraId="58D4EA18" w14:textId="77777777" w:rsidR="009C3E2A" w:rsidRPr="006277CF" w:rsidRDefault="009C3E2A" w:rsidP="006F3C00">
                <w:pPr>
                  <w:pStyle w:val="TableNormal1"/>
                  <w:spacing w:before="0" w:line="360" w:lineRule="auto"/>
                  <w:jc w:val="both"/>
                  <w:rPr>
                    <w:rFonts w:asciiTheme="minorHAnsi" w:hAnsiTheme="minorHAnsi" w:cs="Arial"/>
                    <w:b/>
                    <w:sz w:val="24"/>
                    <w:szCs w:val="24"/>
                  </w:rPr>
                </w:pPr>
                <w:r w:rsidRPr="006277CF">
                  <w:rPr>
                    <w:rFonts w:asciiTheme="minorHAnsi" w:hAnsiTheme="minorHAnsi" w:cs="Arial"/>
                    <w:b/>
                    <w:sz w:val="24"/>
                    <w:szCs w:val="24"/>
                  </w:rPr>
                  <w:t>Version</w:t>
                </w:r>
              </w:p>
            </w:tc>
            <w:tc>
              <w:tcPr>
                <w:tcW w:w="1964" w:type="pct"/>
                <w:shd w:val="clear" w:color="auto" w:fill="7EB1E6" w:themeFill="accent3" w:themeFillTint="99"/>
                <w:vAlign w:val="bottom"/>
              </w:tcPr>
              <w:p w14:paraId="7B258650" w14:textId="77777777" w:rsidR="009C3E2A" w:rsidRPr="006277CF" w:rsidRDefault="009C3E2A" w:rsidP="006F3C00">
                <w:pPr>
                  <w:pStyle w:val="TableNormal1"/>
                  <w:spacing w:before="0" w:line="360" w:lineRule="auto"/>
                  <w:jc w:val="both"/>
                  <w:rPr>
                    <w:rFonts w:asciiTheme="minorHAnsi" w:hAnsiTheme="minorHAnsi" w:cs="Arial"/>
                    <w:b/>
                    <w:sz w:val="24"/>
                    <w:szCs w:val="24"/>
                  </w:rPr>
                </w:pPr>
                <w:r w:rsidRPr="006277CF">
                  <w:rPr>
                    <w:rFonts w:asciiTheme="minorHAnsi" w:hAnsiTheme="minorHAnsi" w:cs="Arial"/>
                    <w:b/>
                    <w:sz w:val="24"/>
                    <w:szCs w:val="24"/>
                  </w:rPr>
                  <w:t>Revision Notes</w:t>
                </w:r>
              </w:p>
            </w:tc>
          </w:tr>
          <w:tr w:rsidR="009C3E2A" w:rsidRPr="006277CF" w14:paraId="1C515630" w14:textId="77777777" w:rsidTr="003563B1">
            <w:trPr>
              <w:trHeight w:val="303"/>
            </w:trPr>
            <w:tc>
              <w:tcPr>
                <w:tcW w:w="883" w:type="pct"/>
                <w:vAlign w:val="center"/>
              </w:tcPr>
              <w:p w14:paraId="062BAC51" w14:textId="03DFC39C" w:rsidR="009C3E2A" w:rsidRPr="006277CF" w:rsidRDefault="009C3E2A" w:rsidP="006F3C00">
                <w:pPr>
                  <w:pStyle w:val="TableNormal1"/>
                  <w:spacing w:before="0" w:after="0" w:line="360" w:lineRule="auto"/>
                  <w:jc w:val="both"/>
                  <w:rPr>
                    <w:rFonts w:asciiTheme="minorHAnsi" w:hAnsiTheme="minorHAnsi" w:cs="Arial"/>
                    <w:sz w:val="24"/>
                    <w:szCs w:val="24"/>
                  </w:rPr>
                </w:pPr>
              </w:p>
            </w:tc>
            <w:tc>
              <w:tcPr>
                <w:tcW w:w="1595" w:type="pct"/>
                <w:vAlign w:val="center"/>
              </w:tcPr>
              <w:p w14:paraId="547E5A52" w14:textId="1CE2BF79" w:rsidR="009C3E2A" w:rsidRPr="006277CF" w:rsidRDefault="00AD61CE" w:rsidP="006F3C00">
                <w:pPr>
                  <w:pStyle w:val="TableNormal1"/>
                  <w:spacing w:before="0" w:after="0" w:line="360" w:lineRule="auto"/>
                  <w:jc w:val="both"/>
                  <w:rPr>
                    <w:rFonts w:asciiTheme="minorHAnsi" w:hAnsiTheme="minorHAnsi" w:cs="Arial"/>
                    <w:sz w:val="24"/>
                    <w:szCs w:val="24"/>
                  </w:rPr>
                </w:pPr>
                <w:r>
                  <w:rPr>
                    <w:rFonts w:asciiTheme="minorHAnsi" w:hAnsiTheme="minorHAnsi" w:cs="Arial"/>
                    <w:sz w:val="24"/>
                    <w:szCs w:val="24"/>
                  </w:rPr>
                  <w:t>Ankur Mishra</w:t>
                </w:r>
              </w:p>
            </w:tc>
            <w:tc>
              <w:tcPr>
                <w:tcW w:w="558" w:type="pct"/>
                <w:vAlign w:val="center"/>
              </w:tcPr>
              <w:p w14:paraId="0E5BCCCA" w14:textId="77777777" w:rsidR="009C3E2A" w:rsidRPr="006277CF" w:rsidRDefault="009C3E2A" w:rsidP="006F3C00">
                <w:pPr>
                  <w:pStyle w:val="TableNormal1"/>
                  <w:spacing w:before="0" w:after="0" w:line="360" w:lineRule="auto"/>
                  <w:jc w:val="both"/>
                  <w:rPr>
                    <w:rFonts w:asciiTheme="minorHAnsi" w:hAnsiTheme="minorHAnsi" w:cs="Arial"/>
                    <w:sz w:val="24"/>
                    <w:szCs w:val="24"/>
                  </w:rPr>
                </w:pPr>
                <w:r w:rsidRPr="006277CF">
                  <w:rPr>
                    <w:rFonts w:asciiTheme="minorHAnsi" w:hAnsiTheme="minorHAnsi" w:cs="Arial"/>
                    <w:sz w:val="24"/>
                    <w:szCs w:val="24"/>
                  </w:rPr>
                  <w:t>1.0</w:t>
                </w:r>
              </w:p>
            </w:tc>
            <w:tc>
              <w:tcPr>
                <w:tcW w:w="1964" w:type="pct"/>
                <w:vAlign w:val="center"/>
              </w:tcPr>
              <w:p w14:paraId="72CC226B" w14:textId="41D85714" w:rsidR="009C3E2A" w:rsidRPr="006277CF" w:rsidRDefault="009C3E2A" w:rsidP="006F3C00">
                <w:pPr>
                  <w:pStyle w:val="TableNormal1"/>
                  <w:spacing w:before="0" w:after="0" w:line="360" w:lineRule="auto"/>
                  <w:jc w:val="both"/>
                  <w:rPr>
                    <w:rFonts w:asciiTheme="minorHAnsi" w:hAnsiTheme="minorHAnsi" w:cs="Arial"/>
                    <w:sz w:val="20"/>
                    <w:szCs w:val="20"/>
                  </w:rPr>
                </w:pPr>
              </w:p>
            </w:tc>
          </w:tr>
          <w:tr w:rsidR="009C3E2A" w:rsidRPr="006277CF" w14:paraId="41D958D6" w14:textId="77777777" w:rsidTr="003563B1">
            <w:trPr>
              <w:trHeight w:val="303"/>
            </w:trPr>
            <w:tc>
              <w:tcPr>
                <w:tcW w:w="883" w:type="pct"/>
                <w:vAlign w:val="center"/>
              </w:tcPr>
              <w:p w14:paraId="776437E4" w14:textId="11E4DAE7" w:rsidR="009C3E2A" w:rsidRDefault="009C3E2A" w:rsidP="006F3C00">
                <w:pPr>
                  <w:pStyle w:val="TableNormal1"/>
                  <w:spacing w:before="0" w:after="0" w:line="360" w:lineRule="auto"/>
                  <w:jc w:val="both"/>
                  <w:rPr>
                    <w:rFonts w:asciiTheme="minorHAnsi" w:hAnsiTheme="minorHAnsi" w:cs="Arial"/>
                    <w:sz w:val="24"/>
                    <w:szCs w:val="24"/>
                  </w:rPr>
                </w:pPr>
              </w:p>
            </w:tc>
            <w:tc>
              <w:tcPr>
                <w:tcW w:w="1595" w:type="pct"/>
                <w:vAlign w:val="center"/>
              </w:tcPr>
              <w:p w14:paraId="5AC11878" w14:textId="20D120D2" w:rsidR="009C3E2A" w:rsidRDefault="009C3E2A" w:rsidP="006F3C00">
                <w:pPr>
                  <w:pStyle w:val="TableNormal1"/>
                  <w:spacing w:before="0" w:after="0" w:line="360" w:lineRule="auto"/>
                  <w:jc w:val="both"/>
                  <w:rPr>
                    <w:rFonts w:asciiTheme="minorHAnsi" w:hAnsiTheme="minorHAnsi" w:cs="Arial"/>
                    <w:sz w:val="24"/>
                    <w:szCs w:val="24"/>
                  </w:rPr>
                </w:pPr>
              </w:p>
            </w:tc>
            <w:tc>
              <w:tcPr>
                <w:tcW w:w="558" w:type="pct"/>
                <w:vAlign w:val="center"/>
              </w:tcPr>
              <w:p w14:paraId="3CD48A23" w14:textId="1DCB7195" w:rsidR="009C3E2A" w:rsidRPr="006277CF" w:rsidRDefault="009C3E2A" w:rsidP="006F3C00">
                <w:pPr>
                  <w:pStyle w:val="TableNormal1"/>
                  <w:spacing w:before="0" w:after="0" w:line="360" w:lineRule="auto"/>
                  <w:jc w:val="both"/>
                  <w:rPr>
                    <w:rFonts w:asciiTheme="minorHAnsi" w:hAnsiTheme="minorHAnsi" w:cs="Arial"/>
                    <w:sz w:val="24"/>
                    <w:szCs w:val="24"/>
                  </w:rPr>
                </w:pPr>
              </w:p>
            </w:tc>
            <w:tc>
              <w:tcPr>
                <w:tcW w:w="1964" w:type="pct"/>
                <w:vAlign w:val="center"/>
              </w:tcPr>
              <w:p w14:paraId="40C432B0" w14:textId="2A125ECC" w:rsidR="009C3E2A" w:rsidRPr="006277CF" w:rsidRDefault="009C3E2A" w:rsidP="006F3C00">
                <w:pPr>
                  <w:pStyle w:val="TableNormal1"/>
                  <w:spacing w:before="0" w:after="0" w:line="360" w:lineRule="auto"/>
                  <w:jc w:val="both"/>
                  <w:rPr>
                    <w:rFonts w:asciiTheme="minorHAnsi" w:hAnsiTheme="minorHAnsi" w:cs="Arial"/>
                    <w:sz w:val="24"/>
                    <w:szCs w:val="24"/>
                  </w:rPr>
                </w:pPr>
              </w:p>
            </w:tc>
          </w:tr>
        </w:tbl>
        <w:p w14:paraId="384EEF14" w14:textId="77777777" w:rsidR="003335D8" w:rsidRDefault="003335D8" w:rsidP="009C3E2A">
          <w:pPr>
            <w:pStyle w:val="TableNormal1"/>
            <w:spacing w:before="0" w:after="0" w:line="360" w:lineRule="auto"/>
            <w:jc w:val="both"/>
            <w:rPr>
              <w:rFonts w:asciiTheme="minorHAnsi" w:hAnsiTheme="minorHAnsi" w:cs="Arial"/>
              <w:b/>
              <w:sz w:val="24"/>
              <w:szCs w:val="24"/>
            </w:rPr>
          </w:pPr>
        </w:p>
        <w:p w14:paraId="4A31EDD9" w14:textId="636F1A40" w:rsidR="009C3E2A" w:rsidRPr="006277CF" w:rsidRDefault="009C3E2A" w:rsidP="009C3E2A">
          <w:pPr>
            <w:pStyle w:val="TableNormal1"/>
            <w:spacing w:before="0" w:after="0" w:line="360" w:lineRule="auto"/>
            <w:jc w:val="both"/>
            <w:rPr>
              <w:rFonts w:asciiTheme="minorHAnsi" w:hAnsiTheme="minorHAnsi" w:cs="Arial"/>
              <w:b/>
              <w:sz w:val="24"/>
              <w:szCs w:val="24"/>
            </w:rPr>
          </w:pPr>
          <w:r w:rsidRPr="006277CF">
            <w:rPr>
              <w:rFonts w:asciiTheme="minorHAnsi" w:hAnsiTheme="minorHAnsi" w:cs="Arial"/>
              <w:b/>
              <w:sz w:val="24"/>
              <w:szCs w:val="24"/>
            </w:rPr>
            <w:t>Reviewers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5"/>
            <w:gridCol w:w="2898"/>
            <w:gridCol w:w="2111"/>
            <w:gridCol w:w="2116"/>
          </w:tblGrid>
          <w:tr w:rsidR="009C3E2A" w:rsidRPr="006277CF" w14:paraId="5039B3E9" w14:textId="77777777" w:rsidTr="003563B1">
            <w:trPr>
              <w:cantSplit/>
              <w:trHeight w:val="365"/>
              <w:tblHeader/>
            </w:trPr>
            <w:tc>
              <w:tcPr>
                <w:tcW w:w="1115" w:type="pct"/>
                <w:shd w:val="clear" w:color="auto" w:fill="7EB1E6" w:themeFill="accent3" w:themeFillTint="99"/>
                <w:vAlign w:val="center"/>
              </w:tcPr>
              <w:p w14:paraId="787E6B14" w14:textId="77777777" w:rsidR="009C3E2A" w:rsidRPr="006277CF" w:rsidRDefault="009C3E2A" w:rsidP="006F3C00">
                <w:pPr>
                  <w:pStyle w:val="TableNormal1"/>
                  <w:spacing w:before="0" w:after="0" w:line="360" w:lineRule="auto"/>
                  <w:jc w:val="both"/>
                  <w:rPr>
                    <w:rFonts w:asciiTheme="minorHAnsi" w:hAnsiTheme="minorHAnsi" w:cs="Arial"/>
                    <w:b/>
                    <w:sz w:val="24"/>
                    <w:szCs w:val="24"/>
                  </w:rPr>
                </w:pPr>
                <w:r w:rsidRPr="006277CF">
                  <w:rPr>
                    <w:rFonts w:asciiTheme="minorHAnsi" w:hAnsiTheme="minorHAnsi" w:cs="Arial"/>
                    <w:b/>
                    <w:sz w:val="24"/>
                    <w:szCs w:val="24"/>
                  </w:rPr>
                  <w:t>Name</w:t>
                </w:r>
              </w:p>
            </w:tc>
            <w:tc>
              <w:tcPr>
                <w:tcW w:w="1580" w:type="pct"/>
                <w:shd w:val="clear" w:color="auto" w:fill="7EB1E6" w:themeFill="accent3" w:themeFillTint="99"/>
                <w:vAlign w:val="center"/>
              </w:tcPr>
              <w:p w14:paraId="24DEE8E3" w14:textId="77777777" w:rsidR="009C3E2A" w:rsidRPr="006277CF" w:rsidRDefault="009C3E2A" w:rsidP="006F3C00">
                <w:pPr>
                  <w:pStyle w:val="TableNormal1"/>
                  <w:spacing w:before="0" w:after="0" w:line="360" w:lineRule="auto"/>
                  <w:jc w:val="both"/>
                  <w:rPr>
                    <w:rFonts w:asciiTheme="minorHAnsi" w:hAnsiTheme="minorHAnsi" w:cs="Arial"/>
                    <w:b/>
                    <w:sz w:val="24"/>
                    <w:szCs w:val="24"/>
                  </w:rPr>
                </w:pPr>
                <w:r w:rsidRPr="006277CF">
                  <w:rPr>
                    <w:rFonts w:asciiTheme="minorHAnsi" w:hAnsiTheme="minorHAnsi" w:cs="Arial"/>
                    <w:b/>
                    <w:sz w:val="24"/>
                    <w:szCs w:val="24"/>
                  </w:rPr>
                  <w:t>Position</w:t>
                </w:r>
              </w:p>
            </w:tc>
            <w:tc>
              <w:tcPr>
                <w:tcW w:w="1151" w:type="pct"/>
                <w:shd w:val="clear" w:color="auto" w:fill="7EB1E6" w:themeFill="accent3" w:themeFillTint="99"/>
                <w:vAlign w:val="center"/>
              </w:tcPr>
              <w:p w14:paraId="16990171" w14:textId="77777777" w:rsidR="009C3E2A" w:rsidRPr="006277CF" w:rsidRDefault="009C3E2A" w:rsidP="006F3C00">
                <w:pPr>
                  <w:pStyle w:val="TableNormal1"/>
                  <w:spacing w:before="0" w:after="0" w:line="360" w:lineRule="auto"/>
                  <w:jc w:val="both"/>
                  <w:rPr>
                    <w:rFonts w:asciiTheme="minorHAnsi" w:hAnsiTheme="minorHAnsi" w:cs="Arial"/>
                    <w:b/>
                    <w:sz w:val="24"/>
                    <w:szCs w:val="24"/>
                  </w:rPr>
                </w:pPr>
                <w:r w:rsidRPr="006277CF">
                  <w:rPr>
                    <w:rFonts w:asciiTheme="minorHAnsi" w:hAnsiTheme="minorHAnsi" w:cs="Arial"/>
                    <w:b/>
                    <w:sz w:val="24"/>
                    <w:szCs w:val="24"/>
                  </w:rPr>
                  <w:t>Version Approved</w:t>
                </w:r>
              </w:p>
            </w:tc>
            <w:tc>
              <w:tcPr>
                <w:tcW w:w="1154" w:type="pct"/>
                <w:shd w:val="clear" w:color="auto" w:fill="7EB1E6" w:themeFill="accent3" w:themeFillTint="99"/>
                <w:vAlign w:val="center"/>
              </w:tcPr>
              <w:p w14:paraId="06D90FA4" w14:textId="77777777" w:rsidR="009C3E2A" w:rsidRPr="006277CF" w:rsidRDefault="009C3E2A" w:rsidP="006F3C00">
                <w:pPr>
                  <w:pStyle w:val="TableNormal1"/>
                  <w:spacing w:before="0" w:after="0" w:line="360" w:lineRule="auto"/>
                  <w:jc w:val="both"/>
                  <w:rPr>
                    <w:rFonts w:asciiTheme="minorHAnsi" w:hAnsiTheme="minorHAnsi" w:cs="Arial"/>
                    <w:b/>
                    <w:sz w:val="24"/>
                    <w:szCs w:val="24"/>
                  </w:rPr>
                </w:pPr>
                <w:r w:rsidRPr="006277CF">
                  <w:rPr>
                    <w:rFonts w:asciiTheme="minorHAnsi" w:hAnsiTheme="minorHAnsi" w:cs="Arial"/>
                    <w:b/>
                    <w:sz w:val="24"/>
                    <w:szCs w:val="24"/>
                  </w:rPr>
                  <w:t>Date</w:t>
                </w:r>
              </w:p>
            </w:tc>
          </w:tr>
          <w:tr w:rsidR="009C3E2A" w:rsidRPr="006277CF" w14:paraId="5A320DB6" w14:textId="77777777" w:rsidTr="003563B1">
            <w:trPr>
              <w:cantSplit/>
              <w:trHeight w:val="349"/>
            </w:trPr>
            <w:tc>
              <w:tcPr>
                <w:tcW w:w="1115" w:type="pct"/>
                <w:vAlign w:val="center"/>
              </w:tcPr>
              <w:p w14:paraId="50B7C75D" w14:textId="02686857" w:rsidR="009C3E2A" w:rsidRPr="006277CF" w:rsidRDefault="0030796B" w:rsidP="006F3C00">
                <w:pPr>
                  <w:pStyle w:val="TableNormal1"/>
                  <w:spacing w:before="0" w:after="0" w:line="360" w:lineRule="auto"/>
                  <w:jc w:val="both"/>
                  <w:rPr>
                    <w:rFonts w:asciiTheme="minorHAnsi" w:hAnsiTheme="minorHAnsi" w:cs="Arial"/>
                    <w:sz w:val="24"/>
                    <w:szCs w:val="24"/>
                  </w:rPr>
                </w:pPr>
                <w:r>
                  <w:rPr>
                    <w:rFonts w:asciiTheme="minorHAnsi" w:hAnsiTheme="minorHAnsi" w:cs="Arial"/>
                    <w:sz w:val="24"/>
                    <w:szCs w:val="24"/>
                  </w:rPr>
                  <w:t>Ashish Kathpal</w:t>
                </w:r>
              </w:p>
            </w:tc>
            <w:tc>
              <w:tcPr>
                <w:tcW w:w="1580" w:type="pct"/>
                <w:vAlign w:val="center"/>
              </w:tcPr>
              <w:p w14:paraId="35680CD5" w14:textId="121C3F7B" w:rsidR="009C3E2A" w:rsidRPr="006277CF" w:rsidRDefault="0030796B" w:rsidP="006F3C00">
                <w:pPr>
                  <w:pStyle w:val="TableNormal1"/>
                  <w:spacing w:before="0" w:after="0" w:line="360" w:lineRule="auto"/>
                  <w:jc w:val="both"/>
                  <w:rPr>
                    <w:rFonts w:asciiTheme="minorHAnsi" w:hAnsiTheme="minorHAnsi" w:cs="Arial"/>
                    <w:sz w:val="24"/>
                    <w:szCs w:val="24"/>
                  </w:rPr>
                </w:pPr>
                <w:r>
                  <w:rPr>
                    <w:rFonts w:asciiTheme="minorHAnsi" w:hAnsiTheme="minorHAnsi" w:cs="Arial"/>
                    <w:sz w:val="24"/>
                    <w:szCs w:val="24"/>
                  </w:rPr>
                  <w:t xml:space="preserve">Project </w:t>
                </w:r>
                <w:r w:rsidR="004521C1">
                  <w:rPr>
                    <w:rFonts w:asciiTheme="minorHAnsi" w:hAnsiTheme="minorHAnsi" w:cs="Arial"/>
                    <w:sz w:val="24"/>
                    <w:szCs w:val="24"/>
                  </w:rPr>
                  <w:t>Lead</w:t>
                </w:r>
              </w:p>
            </w:tc>
            <w:tc>
              <w:tcPr>
                <w:tcW w:w="1151" w:type="pct"/>
                <w:vAlign w:val="center"/>
              </w:tcPr>
              <w:p w14:paraId="73C11D3E" w14:textId="72CEA2E9" w:rsidR="009C3E2A" w:rsidRPr="006277CF" w:rsidRDefault="00B94DDC" w:rsidP="006F3C00">
                <w:pPr>
                  <w:pStyle w:val="TableNormal1"/>
                  <w:spacing w:before="0" w:after="0" w:line="360" w:lineRule="auto"/>
                  <w:jc w:val="both"/>
                  <w:rPr>
                    <w:rFonts w:asciiTheme="minorHAnsi" w:hAnsiTheme="minorHAnsi" w:cs="Arial"/>
                    <w:sz w:val="24"/>
                    <w:szCs w:val="24"/>
                  </w:rPr>
                </w:pPr>
                <w:r>
                  <w:rPr>
                    <w:rFonts w:asciiTheme="minorHAnsi" w:hAnsiTheme="minorHAnsi" w:cs="Arial"/>
                    <w:sz w:val="24"/>
                    <w:szCs w:val="24"/>
                  </w:rPr>
                  <w:t>1.0</w:t>
                </w:r>
              </w:p>
            </w:tc>
            <w:tc>
              <w:tcPr>
                <w:tcW w:w="1154" w:type="pct"/>
                <w:vAlign w:val="center"/>
              </w:tcPr>
              <w:p w14:paraId="528BD9DE" w14:textId="60C8C37E" w:rsidR="009C3E2A" w:rsidRPr="006277CF" w:rsidRDefault="009C3E2A" w:rsidP="006F3C00">
                <w:pPr>
                  <w:pStyle w:val="TableNormal1"/>
                  <w:spacing w:before="0" w:after="0" w:line="360" w:lineRule="auto"/>
                  <w:jc w:val="both"/>
                  <w:rPr>
                    <w:rFonts w:asciiTheme="minorHAnsi" w:hAnsiTheme="minorHAnsi" w:cs="Arial"/>
                    <w:sz w:val="24"/>
                    <w:szCs w:val="24"/>
                  </w:rPr>
                </w:pPr>
              </w:p>
            </w:tc>
          </w:tr>
        </w:tbl>
        <w:p w14:paraId="16980371" w14:textId="77777777" w:rsidR="003335D8" w:rsidRDefault="003335D8" w:rsidP="009C3E2A">
          <w:pPr>
            <w:pStyle w:val="TableNormal1"/>
            <w:spacing w:before="0" w:after="0" w:line="360" w:lineRule="auto"/>
            <w:jc w:val="both"/>
            <w:rPr>
              <w:rFonts w:asciiTheme="minorHAnsi" w:hAnsiTheme="minorHAnsi" w:cs="Arial"/>
              <w:b/>
              <w:sz w:val="24"/>
              <w:szCs w:val="24"/>
            </w:rPr>
          </w:pPr>
        </w:p>
        <w:p w14:paraId="4D44E6D1" w14:textId="4736A656" w:rsidR="009C3E2A" w:rsidRPr="006277CF" w:rsidRDefault="009C3E2A" w:rsidP="009C3E2A">
          <w:pPr>
            <w:pStyle w:val="TableNormal1"/>
            <w:spacing w:before="0" w:after="0" w:line="360" w:lineRule="auto"/>
            <w:jc w:val="both"/>
            <w:rPr>
              <w:rFonts w:asciiTheme="minorHAnsi" w:hAnsiTheme="minorHAnsi" w:cs="Arial"/>
              <w:b/>
              <w:sz w:val="24"/>
              <w:szCs w:val="24"/>
            </w:rPr>
          </w:pPr>
          <w:r w:rsidRPr="006277CF">
            <w:rPr>
              <w:rFonts w:asciiTheme="minorHAnsi" w:hAnsiTheme="minorHAnsi" w:cs="Arial"/>
              <w:b/>
              <w:sz w:val="24"/>
              <w:szCs w:val="24"/>
            </w:rPr>
            <w:t>Distribution List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8"/>
            <w:gridCol w:w="7072"/>
          </w:tblGrid>
          <w:tr w:rsidR="009C3E2A" w:rsidRPr="006277CF" w14:paraId="5219D5E5" w14:textId="77777777" w:rsidTr="003563B1">
            <w:trPr>
              <w:trHeight w:val="284"/>
            </w:trPr>
            <w:tc>
              <w:tcPr>
                <w:tcW w:w="1144" w:type="pct"/>
                <w:tcBorders>
                  <w:top w:val="single" w:sz="4" w:space="0" w:color="auto"/>
                  <w:left w:val="single" w:sz="4" w:space="0" w:color="auto"/>
                  <w:bottom w:val="single" w:sz="4" w:space="0" w:color="auto"/>
                  <w:right w:val="single" w:sz="4" w:space="0" w:color="auto"/>
                </w:tcBorders>
                <w:shd w:val="clear" w:color="auto" w:fill="7EB1E6" w:themeFill="accent3" w:themeFillTint="99"/>
                <w:vAlign w:val="center"/>
                <w:hideMark/>
              </w:tcPr>
              <w:p w14:paraId="6757C8C0" w14:textId="77777777" w:rsidR="009C3E2A" w:rsidRPr="006277CF" w:rsidRDefault="009C3E2A" w:rsidP="006F3C00">
                <w:pPr>
                  <w:pStyle w:val="TableNormal1"/>
                  <w:spacing w:before="0" w:line="360" w:lineRule="auto"/>
                  <w:jc w:val="both"/>
                  <w:rPr>
                    <w:rFonts w:asciiTheme="minorHAnsi" w:hAnsiTheme="minorHAnsi" w:cs="Arial"/>
                    <w:b/>
                    <w:sz w:val="24"/>
                    <w:szCs w:val="24"/>
                  </w:rPr>
                </w:pPr>
                <w:r w:rsidRPr="006277CF">
                  <w:rPr>
                    <w:rFonts w:asciiTheme="minorHAnsi" w:hAnsiTheme="minorHAnsi" w:cs="Arial"/>
                    <w:b/>
                    <w:sz w:val="24"/>
                    <w:szCs w:val="24"/>
                  </w:rPr>
                  <w:t>Name</w:t>
                </w:r>
              </w:p>
            </w:tc>
            <w:tc>
              <w:tcPr>
                <w:tcW w:w="3856" w:type="pct"/>
                <w:tcBorders>
                  <w:top w:val="single" w:sz="4" w:space="0" w:color="auto"/>
                  <w:left w:val="single" w:sz="4" w:space="0" w:color="auto"/>
                  <w:bottom w:val="single" w:sz="4" w:space="0" w:color="auto"/>
                  <w:right w:val="single" w:sz="4" w:space="0" w:color="auto"/>
                </w:tcBorders>
                <w:shd w:val="clear" w:color="auto" w:fill="7EB1E6" w:themeFill="accent3" w:themeFillTint="99"/>
                <w:vAlign w:val="center"/>
                <w:hideMark/>
              </w:tcPr>
              <w:p w14:paraId="2DBD4C03" w14:textId="77777777" w:rsidR="009C3E2A" w:rsidRPr="006277CF" w:rsidRDefault="009C3E2A" w:rsidP="006F3C00">
                <w:pPr>
                  <w:pStyle w:val="TableNormal1"/>
                  <w:spacing w:before="0" w:line="360" w:lineRule="auto"/>
                  <w:jc w:val="both"/>
                  <w:rPr>
                    <w:rFonts w:asciiTheme="minorHAnsi" w:hAnsiTheme="minorHAnsi" w:cs="Arial"/>
                    <w:b/>
                    <w:sz w:val="24"/>
                    <w:szCs w:val="24"/>
                  </w:rPr>
                </w:pPr>
                <w:r w:rsidRPr="006277CF">
                  <w:rPr>
                    <w:rFonts w:asciiTheme="minorHAnsi" w:hAnsiTheme="minorHAnsi" w:cs="Arial"/>
                    <w:b/>
                    <w:sz w:val="24"/>
                    <w:szCs w:val="24"/>
                  </w:rPr>
                  <w:t>Company</w:t>
                </w:r>
              </w:p>
            </w:tc>
          </w:tr>
          <w:tr w:rsidR="009C3E2A" w:rsidRPr="006277CF" w14:paraId="2738540A" w14:textId="77777777" w:rsidTr="003563B1">
            <w:trPr>
              <w:trHeight w:val="296"/>
            </w:trPr>
            <w:tc>
              <w:tcPr>
                <w:tcW w:w="1144" w:type="pct"/>
                <w:tcBorders>
                  <w:top w:val="single" w:sz="4" w:space="0" w:color="auto"/>
                  <w:left w:val="single" w:sz="4" w:space="0" w:color="auto"/>
                  <w:bottom w:val="single" w:sz="4" w:space="0" w:color="auto"/>
                  <w:right w:val="single" w:sz="4" w:space="0" w:color="auto"/>
                </w:tcBorders>
                <w:vAlign w:val="center"/>
              </w:tcPr>
              <w:p w14:paraId="655D8B6D" w14:textId="62D881A9" w:rsidR="009C3E2A" w:rsidRPr="00BF4568" w:rsidRDefault="009C3E2A" w:rsidP="003E76BA">
                <w:pPr>
                  <w:pStyle w:val="TableNormal1"/>
                  <w:spacing w:before="0" w:after="0" w:line="360" w:lineRule="auto"/>
                  <w:rPr>
                    <w:rFonts w:asciiTheme="minorHAnsi" w:eastAsiaTheme="minorEastAsia" w:hAnsiTheme="minorHAnsi" w:cs="Arial"/>
                    <w:sz w:val="24"/>
                    <w:szCs w:val="24"/>
                    <w:lang w:eastAsia="en-US"/>
                  </w:rPr>
                </w:pPr>
              </w:p>
            </w:tc>
            <w:tc>
              <w:tcPr>
                <w:tcW w:w="3856" w:type="pct"/>
                <w:tcBorders>
                  <w:top w:val="single" w:sz="4" w:space="0" w:color="auto"/>
                  <w:left w:val="single" w:sz="4" w:space="0" w:color="auto"/>
                  <w:bottom w:val="single" w:sz="4" w:space="0" w:color="auto"/>
                  <w:right w:val="single" w:sz="4" w:space="0" w:color="auto"/>
                </w:tcBorders>
                <w:vAlign w:val="center"/>
              </w:tcPr>
              <w:p w14:paraId="50BABED8" w14:textId="159B5BC3" w:rsidR="009C3E2A" w:rsidRPr="00BF4568" w:rsidRDefault="009C3E2A" w:rsidP="003E76BA">
                <w:pPr>
                  <w:pStyle w:val="TableNormal1"/>
                  <w:spacing w:before="0" w:after="0" w:line="360" w:lineRule="auto"/>
                  <w:rPr>
                    <w:rFonts w:asciiTheme="minorHAnsi" w:eastAsiaTheme="minorEastAsia" w:hAnsiTheme="minorHAnsi" w:cs="Arial"/>
                    <w:sz w:val="24"/>
                    <w:szCs w:val="24"/>
                    <w:lang w:eastAsia="en-US"/>
                  </w:rPr>
                </w:pPr>
              </w:p>
            </w:tc>
          </w:tr>
          <w:tr w:rsidR="009C3E2A" w:rsidRPr="006277CF" w14:paraId="568405F2" w14:textId="77777777" w:rsidTr="003563B1">
            <w:trPr>
              <w:trHeight w:val="296"/>
            </w:trPr>
            <w:tc>
              <w:tcPr>
                <w:tcW w:w="1144" w:type="pct"/>
                <w:tcBorders>
                  <w:top w:val="single" w:sz="4" w:space="0" w:color="auto"/>
                  <w:left w:val="single" w:sz="4" w:space="0" w:color="auto"/>
                  <w:bottom w:val="single" w:sz="4" w:space="0" w:color="auto"/>
                  <w:right w:val="single" w:sz="4" w:space="0" w:color="auto"/>
                </w:tcBorders>
                <w:vAlign w:val="center"/>
              </w:tcPr>
              <w:p w14:paraId="36FCC8DE" w14:textId="26F321FD" w:rsidR="009C3E2A" w:rsidRPr="00D22826" w:rsidRDefault="009C3E2A" w:rsidP="003E76BA">
                <w:pPr>
                  <w:pStyle w:val="TableNormal1"/>
                  <w:spacing w:before="0" w:after="0" w:line="360" w:lineRule="auto"/>
                  <w:rPr>
                    <w:rFonts w:asciiTheme="minorHAnsi" w:eastAsiaTheme="minorEastAsia" w:hAnsiTheme="minorHAnsi" w:cs="Arial"/>
                    <w:sz w:val="24"/>
                    <w:szCs w:val="24"/>
                    <w:lang w:eastAsia="en-US"/>
                  </w:rPr>
                </w:pPr>
              </w:p>
            </w:tc>
            <w:tc>
              <w:tcPr>
                <w:tcW w:w="3856" w:type="pct"/>
                <w:tcBorders>
                  <w:top w:val="single" w:sz="4" w:space="0" w:color="auto"/>
                  <w:left w:val="single" w:sz="4" w:space="0" w:color="auto"/>
                  <w:bottom w:val="single" w:sz="4" w:space="0" w:color="auto"/>
                  <w:right w:val="single" w:sz="4" w:space="0" w:color="auto"/>
                </w:tcBorders>
                <w:vAlign w:val="center"/>
              </w:tcPr>
              <w:p w14:paraId="1AB2C032" w14:textId="041C1612" w:rsidR="009C3E2A" w:rsidRPr="000D1757" w:rsidRDefault="009C3E2A" w:rsidP="003E76BA">
                <w:pPr>
                  <w:spacing w:after="0" w:line="360" w:lineRule="auto"/>
                  <w:rPr>
                    <w:rFonts w:cs="Arial"/>
                    <w:sz w:val="24"/>
                    <w:szCs w:val="24"/>
                  </w:rPr>
                </w:pPr>
              </w:p>
            </w:tc>
          </w:tr>
          <w:tr w:rsidR="009C3E2A" w:rsidRPr="006277CF" w14:paraId="737DFAC0" w14:textId="77777777" w:rsidTr="003563B1">
            <w:trPr>
              <w:trHeight w:val="296"/>
            </w:trPr>
            <w:tc>
              <w:tcPr>
                <w:tcW w:w="1144" w:type="pct"/>
                <w:tcBorders>
                  <w:top w:val="single" w:sz="4" w:space="0" w:color="auto"/>
                  <w:left w:val="single" w:sz="4" w:space="0" w:color="auto"/>
                  <w:bottom w:val="single" w:sz="4" w:space="0" w:color="auto"/>
                  <w:right w:val="single" w:sz="4" w:space="0" w:color="auto"/>
                </w:tcBorders>
                <w:vAlign w:val="center"/>
              </w:tcPr>
              <w:p w14:paraId="21E4EF34" w14:textId="586BA879" w:rsidR="009C3E2A" w:rsidRPr="00D22826" w:rsidRDefault="009C3E2A" w:rsidP="003E76BA">
                <w:pPr>
                  <w:pStyle w:val="TableNormal1"/>
                  <w:spacing w:before="0" w:after="0" w:line="360" w:lineRule="auto"/>
                  <w:rPr>
                    <w:rFonts w:asciiTheme="minorHAnsi" w:eastAsiaTheme="minorEastAsia" w:hAnsiTheme="minorHAnsi" w:cs="Arial"/>
                    <w:sz w:val="24"/>
                    <w:szCs w:val="24"/>
                    <w:lang w:eastAsia="en-US"/>
                  </w:rPr>
                </w:pPr>
              </w:p>
            </w:tc>
            <w:tc>
              <w:tcPr>
                <w:tcW w:w="3856" w:type="pct"/>
                <w:tcBorders>
                  <w:top w:val="single" w:sz="4" w:space="0" w:color="auto"/>
                  <w:left w:val="single" w:sz="4" w:space="0" w:color="auto"/>
                  <w:bottom w:val="single" w:sz="4" w:space="0" w:color="auto"/>
                  <w:right w:val="single" w:sz="4" w:space="0" w:color="auto"/>
                </w:tcBorders>
                <w:vAlign w:val="center"/>
              </w:tcPr>
              <w:p w14:paraId="66B97302" w14:textId="448755EE" w:rsidR="009C3E2A" w:rsidRPr="000D1757" w:rsidRDefault="009C3E2A" w:rsidP="003E76BA">
                <w:pPr>
                  <w:spacing w:after="0" w:line="360" w:lineRule="auto"/>
                  <w:rPr>
                    <w:rFonts w:cs="Arial"/>
                    <w:sz w:val="24"/>
                    <w:szCs w:val="24"/>
                  </w:rPr>
                </w:pPr>
              </w:p>
            </w:tc>
          </w:tr>
          <w:tr w:rsidR="009C3E2A" w:rsidRPr="006277CF" w14:paraId="583C0ADC" w14:textId="77777777" w:rsidTr="003563B1">
            <w:trPr>
              <w:trHeight w:val="296"/>
            </w:trPr>
            <w:tc>
              <w:tcPr>
                <w:tcW w:w="1144" w:type="pct"/>
                <w:tcBorders>
                  <w:top w:val="single" w:sz="4" w:space="0" w:color="auto"/>
                  <w:left w:val="single" w:sz="4" w:space="0" w:color="auto"/>
                  <w:bottom w:val="single" w:sz="4" w:space="0" w:color="auto"/>
                  <w:right w:val="single" w:sz="4" w:space="0" w:color="auto"/>
                </w:tcBorders>
                <w:vAlign w:val="center"/>
              </w:tcPr>
              <w:p w14:paraId="43098E96" w14:textId="352B0153" w:rsidR="009C3E2A" w:rsidRPr="00D22826" w:rsidRDefault="009C3E2A" w:rsidP="003E76BA">
                <w:pPr>
                  <w:spacing w:after="0" w:line="360" w:lineRule="auto"/>
                  <w:rPr>
                    <w:rFonts w:cs="Arial"/>
                    <w:sz w:val="24"/>
                    <w:szCs w:val="24"/>
                  </w:rPr>
                </w:pPr>
              </w:p>
            </w:tc>
            <w:tc>
              <w:tcPr>
                <w:tcW w:w="3856" w:type="pct"/>
                <w:tcBorders>
                  <w:top w:val="single" w:sz="4" w:space="0" w:color="auto"/>
                  <w:left w:val="single" w:sz="4" w:space="0" w:color="auto"/>
                  <w:bottom w:val="single" w:sz="4" w:space="0" w:color="auto"/>
                  <w:right w:val="single" w:sz="4" w:space="0" w:color="auto"/>
                </w:tcBorders>
                <w:vAlign w:val="center"/>
              </w:tcPr>
              <w:p w14:paraId="60AFEDA0" w14:textId="16F85771" w:rsidR="009C3E2A" w:rsidRPr="006277CF" w:rsidRDefault="009C3E2A" w:rsidP="003E76BA">
                <w:pPr>
                  <w:spacing w:after="0" w:line="360" w:lineRule="auto"/>
                  <w:rPr>
                    <w:rFonts w:eastAsia="Arial Narrow" w:cs="Arial"/>
                    <w:sz w:val="24"/>
                    <w:szCs w:val="24"/>
                    <w:lang w:eastAsia="ja-JP"/>
                  </w:rPr>
                </w:pPr>
              </w:p>
            </w:tc>
          </w:tr>
        </w:tbl>
        <w:p w14:paraId="4219FB89" w14:textId="77777777" w:rsidR="009C3E2A" w:rsidRDefault="009C3E2A" w:rsidP="009C3E2A">
          <w:pPr>
            <w:pStyle w:val="BodyText"/>
            <w:spacing w:line="360" w:lineRule="auto"/>
            <w:jc w:val="both"/>
            <w:rPr>
              <w:rFonts w:asciiTheme="minorHAnsi" w:hAnsiTheme="minorHAnsi" w:cs="Arial"/>
              <w:b/>
              <w:sz w:val="16"/>
              <w:szCs w:val="16"/>
            </w:rPr>
          </w:pPr>
        </w:p>
        <w:p w14:paraId="78D14F76" w14:textId="77777777" w:rsidR="000623AA" w:rsidRDefault="000623AA" w:rsidP="009C3E2A">
          <w:pPr>
            <w:pStyle w:val="BodyText"/>
            <w:spacing w:line="360" w:lineRule="auto"/>
            <w:jc w:val="both"/>
            <w:rPr>
              <w:rFonts w:asciiTheme="minorHAnsi" w:hAnsiTheme="minorHAnsi" w:cs="Arial"/>
              <w:b/>
              <w:sz w:val="16"/>
              <w:szCs w:val="16"/>
            </w:rPr>
          </w:pPr>
        </w:p>
        <w:p w14:paraId="10E248BF" w14:textId="77777777" w:rsidR="000623AA" w:rsidRDefault="000623AA" w:rsidP="009C3E2A">
          <w:pPr>
            <w:pStyle w:val="BodyText"/>
            <w:spacing w:line="360" w:lineRule="auto"/>
            <w:jc w:val="both"/>
            <w:rPr>
              <w:rFonts w:asciiTheme="minorHAnsi" w:hAnsiTheme="minorHAnsi" w:cs="Arial"/>
              <w:b/>
              <w:sz w:val="16"/>
              <w:szCs w:val="16"/>
            </w:rPr>
          </w:pPr>
        </w:p>
        <w:p w14:paraId="540D89FF" w14:textId="77777777" w:rsidR="000623AA" w:rsidRDefault="000623AA" w:rsidP="009C3E2A">
          <w:pPr>
            <w:pStyle w:val="BodyText"/>
            <w:spacing w:line="360" w:lineRule="auto"/>
            <w:jc w:val="both"/>
            <w:rPr>
              <w:rFonts w:asciiTheme="minorHAnsi" w:hAnsiTheme="minorHAnsi" w:cs="Arial"/>
              <w:b/>
              <w:sz w:val="16"/>
              <w:szCs w:val="16"/>
            </w:rPr>
          </w:pPr>
        </w:p>
        <w:p w14:paraId="2673E7D6" w14:textId="77777777" w:rsidR="000623AA" w:rsidRDefault="000623AA" w:rsidP="009C3E2A">
          <w:pPr>
            <w:pStyle w:val="BodyText"/>
            <w:spacing w:line="360" w:lineRule="auto"/>
            <w:jc w:val="both"/>
            <w:rPr>
              <w:rFonts w:asciiTheme="minorHAnsi" w:hAnsiTheme="minorHAnsi" w:cs="Arial"/>
              <w:b/>
              <w:sz w:val="16"/>
              <w:szCs w:val="16"/>
            </w:rPr>
          </w:pPr>
        </w:p>
        <w:p w14:paraId="4791BB4F" w14:textId="77777777" w:rsidR="000623AA" w:rsidRDefault="000623AA" w:rsidP="009C3E2A">
          <w:pPr>
            <w:pStyle w:val="BodyText"/>
            <w:spacing w:line="360" w:lineRule="auto"/>
            <w:jc w:val="both"/>
            <w:rPr>
              <w:rFonts w:asciiTheme="minorHAnsi" w:hAnsiTheme="minorHAnsi" w:cs="Arial"/>
              <w:b/>
              <w:sz w:val="16"/>
              <w:szCs w:val="16"/>
            </w:rPr>
          </w:pPr>
        </w:p>
        <w:p w14:paraId="4A0EEAE3" w14:textId="77777777" w:rsidR="009C3E2A" w:rsidRPr="006277CF" w:rsidRDefault="009C3E2A" w:rsidP="009C3E2A">
          <w:pPr>
            <w:pStyle w:val="BodyText"/>
            <w:spacing w:line="360" w:lineRule="auto"/>
            <w:jc w:val="both"/>
            <w:rPr>
              <w:rFonts w:asciiTheme="minorHAnsi" w:hAnsiTheme="minorHAnsi" w:cs="Arial"/>
              <w:b/>
              <w:sz w:val="16"/>
              <w:szCs w:val="16"/>
            </w:rPr>
          </w:pPr>
          <w:r w:rsidRPr="006277CF">
            <w:rPr>
              <w:rFonts w:asciiTheme="minorHAnsi" w:hAnsiTheme="minorHAnsi" w:cs="Arial"/>
              <w:b/>
              <w:sz w:val="16"/>
              <w:szCs w:val="16"/>
            </w:rPr>
            <w:t>Note to Holders</w:t>
          </w:r>
        </w:p>
        <w:p w14:paraId="3955DD75" w14:textId="77777777" w:rsidR="009C3E2A" w:rsidRPr="006277CF" w:rsidRDefault="009C3E2A" w:rsidP="009C3E2A">
          <w:pPr>
            <w:pStyle w:val="BodyText"/>
            <w:spacing w:line="360" w:lineRule="auto"/>
            <w:jc w:val="both"/>
            <w:rPr>
              <w:rFonts w:asciiTheme="minorHAnsi" w:hAnsiTheme="minorHAnsi" w:cs="Arial"/>
              <w:sz w:val="16"/>
              <w:szCs w:val="16"/>
            </w:rPr>
          </w:pPr>
          <w:r w:rsidRPr="006277CF">
            <w:rPr>
              <w:rFonts w:asciiTheme="minorHAnsi" w:hAnsiTheme="minorHAnsi" w:cs="Arial"/>
              <w:sz w:val="16"/>
              <w:szCs w:val="16"/>
            </w:rPr>
            <w:t xml:space="preserve">If you receive an </w:t>
          </w:r>
          <w:r w:rsidRPr="006277CF">
            <w:rPr>
              <w:rFonts w:asciiTheme="minorHAnsi" w:hAnsiTheme="minorHAnsi" w:cs="Arial"/>
              <w:sz w:val="16"/>
              <w:szCs w:val="16"/>
              <w:u w:val="single"/>
            </w:rPr>
            <w:t>electronic copy</w:t>
          </w:r>
          <w:r w:rsidRPr="006277CF">
            <w:rPr>
              <w:rFonts w:asciiTheme="minorHAnsi" w:hAnsiTheme="minorHAnsi" w:cs="Arial"/>
              <w:sz w:val="16"/>
              <w:szCs w:val="16"/>
            </w:rPr>
            <w:t xml:space="preserve"> of this document and print it out, please write your name on the equivalent of the cover page, for document control purposes.</w:t>
          </w:r>
        </w:p>
        <w:p w14:paraId="2E1DA6EC" w14:textId="77777777" w:rsidR="009C3E2A" w:rsidRPr="006277CF" w:rsidRDefault="009C3E2A" w:rsidP="009C3E2A">
          <w:pPr>
            <w:pStyle w:val="BodyText"/>
            <w:spacing w:line="360" w:lineRule="auto"/>
            <w:jc w:val="both"/>
            <w:rPr>
              <w:rFonts w:asciiTheme="minorHAnsi" w:hAnsiTheme="minorHAnsi" w:cs="Arial"/>
              <w:sz w:val="16"/>
              <w:szCs w:val="16"/>
            </w:rPr>
          </w:pPr>
          <w:r w:rsidRPr="006277CF">
            <w:rPr>
              <w:rFonts w:asciiTheme="minorHAnsi" w:hAnsiTheme="minorHAnsi" w:cs="Arial"/>
              <w:sz w:val="16"/>
              <w:szCs w:val="16"/>
            </w:rPr>
            <w:t xml:space="preserve">If you receive a </w:t>
          </w:r>
          <w:r w:rsidRPr="006277CF">
            <w:rPr>
              <w:rFonts w:asciiTheme="minorHAnsi" w:hAnsiTheme="minorHAnsi" w:cs="Arial"/>
              <w:sz w:val="16"/>
              <w:szCs w:val="16"/>
              <w:u w:val="single"/>
            </w:rPr>
            <w:t>hard copy</w:t>
          </w:r>
          <w:r w:rsidRPr="006277CF">
            <w:rPr>
              <w:rFonts w:asciiTheme="minorHAnsi" w:hAnsiTheme="minorHAnsi" w:cs="Arial"/>
              <w:sz w:val="16"/>
              <w:szCs w:val="16"/>
            </w:rPr>
            <w:t xml:space="preserve"> of this document, please write your name on the front cover, for document control purposes.</w:t>
          </w:r>
        </w:p>
        <w:p w14:paraId="42998845" w14:textId="77777777" w:rsidR="009C3E2A" w:rsidRPr="006277CF" w:rsidRDefault="009C3E2A" w:rsidP="009C3E2A">
          <w:pPr>
            <w:pStyle w:val="BodyText"/>
            <w:spacing w:line="360" w:lineRule="auto"/>
            <w:jc w:val="both"/>
            <w:rPr>
              <w:rFonts w:asciiTheme="minorHAnsi" w:hAnsiTheme="minorHAnsi" w:cs="Arial"/>
              <w:sz w:val="16"/>
              <w:szCs w:val="16"/>
            </w:rPr>
          </w:pPr>
        </w:p>
        <w:p w14:paraId="170DA56C" w14:textId="77777777" w:rsidR="009C3E2A" w:rsidRPr="006277CF" w:rsidRDefault="009C3E2A" w:rsidP="009C3E2A">
          <w:pPr>
            <w:pStyle w:val="BodyText"/>
            <w:spacing w:line="360" w:lineRule="auto"/>
            <w:jc w:val="both"/>
            <w:rPr>
              <w:rFonts w:asciiTheme="minorHAnsi" w:hAnsiTheme="minorHAnsi" w:cs="Arial"/>
              <w:b/>
              <w:sz w:val="16"/>
              <w:szCs w:val="16"/>
            </w:rPr>
          </w:pPr>
          <w:r w:rsidRPr="006277CF">
            <w:rPr>
              <w:rFonts w:asciiTheme="minorHAnsi" w:hAnsiTheme="minorHAnsi" w:cs="Arial"/>
              <w:b/>
              <w:sz w:val="16"/>
              <w:szCs w:val="16"/>
            </w:rPr>
            <w:t>Disclaimer</w:t>
          </w:r>
        </w:p>
        <w:p w14:paraId="018FD85C" w14:textId="2F29050A" w:rsidR="009C3E2A" w:rsidRPr="00D22826" w:rsidRDefault="009C3E2A" w:rsidP="009C3E2A">
          <w:pPr>
            <w:pStyle w:val="BodyText"/>
            <w:spacing w:line="360" w:lineRule="auto"/>
            <w:jc w:val="both"/>
            <w:rPr>
              <w:rFonts w:asciiTheme="minorHAnsi" w:hAnsiTheme="minorHAnsi" w:cs="Arial"/>
              <w:sz w:val="16"/>
              <w:szCs w:val="16"/>
            </w:rPr>
          </w:pPr>
          <w:r w:rsidRPr="006277CF">
            <w:rPr>
              <w:rFonts w:asciiTheme="minorHAnsi" w:hAnsiTheme="minorHAnsi" w:cs="Arial"/>
              <w:sz w:val="16"/>
              <w:szCs w:val="16"/>
            </w:rPr>
            <w:t xml:space="preserve">The information within this document is solely </w:t>
          </w:r>
          <w:r w:rsidR="000B3C76" w:rsidRPr="006277CF">
            <w:rPr>
              <w:rFonts w:asciiTheme="minorHAnsi" w:hAnsiTheme="minorHAnsi" w:cs="Arial"/>
              <w:sz w:val="16"/>
              <w:szCs w:val="16"/>
            </w:rPr>
            <w:t>for</w:t>
          </w:r>
          <w:r w:rsidRPr="006277CF">
            <w:rPr>
              <w:rFonts w:asciiTheme="minorHAnsi" w:hAnsiTheme="minorHAnsi" w:cs="Arial"/>
              <w:sz w:val="16"/>
              <w:szCs w:val="16"/>
            </w:rPr>
            <w:t xml:space="preserve"> evaluation of the content and shall be kept confidential. This shall not be duplicated or disclosed in any form to any other party or used for any other purpose without prior written consent from Levtech Consulting. </w:t>
          </w:r>
        </w:p>
        <w:p w14:paraId="74A9A3CF" w14:textId="273E6E2B" w:rsidR="009F4030" w:rsidRPr="006277CF" w:rsidRDefault="00EA1F78" w:rsidP="00220FD8">
          <w:pPr>
            <w:spacing w:line="360" w:lineRule="auto"/>
            <w:jc w:val="both"/>
          </w:pPr>
        </w:p>
      </w:sdtContent>
    </w:sdt>
    <w:p w14:paraId="51DC5291" w14:textId="32EAA438" w:rsidR="00D709EB" w:rsidRPr="006277CF" w:rsidRDefault="00D709EB" w:rsidP="007E5E69">
      <w:pPr>
        <w:pStyle w:val="FRDHeading"/>
      </w:pPr>
      <w:bookmarkStart w:id="4" w:name="_Toc3797702"/>
      <w:bookmarkStart w:id="5" w:name="_Toc324007416"/>
      <w:bookmarkStart w:id="6" w:name="_Toc324013092"/>
      <w:bookmarkStart w:id="7" w:name="_Toc324019888"/>
      <w:bookmarkStart w:id="8" w:name="_Toc324019992"/>
      <w:bookmarkStart w:id="9" w:name="_Toc324023741"/>
      <w:bookmarkStart w:id="10" w:name="_Toc324024035"/>
      <w:bookmarkStart w:id="11" w:name="_Toc324024354"/>
      <w:bookmarkStart w:id="12" w:name="_Toc324025095"/>
      <w:bookmarkStart w:id="13" w:name="_Toc324025623"/>
      <w:bookmarkStart w:id="14" w:name="_Toc324026448"/>
      <w:bookmarkStart w:id="15" w:name="_Toc324026536"/>
      <w:bookmarkStart w:id="16" w:name="_Toc324032209"/>
      <w:bookmarkStart w:id="17" w:name="_Toc324032338"/>
      <w:bookmarkStart w:id="18" w:name="_Toc324013029"/>
      <w:bookmarkStart w:id="19" w:name="_Toc324019823"/>
      <w:bookmarkStart w:id="20" w:name="_Toc324019927"/>
      <w:bookmarkStart w:id="21" w:name="_Toc324023675"/>
      <w:bookmarkStart w:id="22" w:name="_Toc324023968"/>
      <w:bookmarkStart w:id="23" w:name="_Toc324024287"/>
      <w:bookmarkStart w:id="24" w:name="_Toc324025028"/>
      <w:bookmarkStart w:id="25" w:name="_Toc324025556"/>
      <w:bookmarkStart w:id="26" w:name="_Toc324026381"/>
      <w:bookmarkStart w:id="27" w:name="_Toc324026469"/>
      <w:bookmarkStart w:id="28" w:name="_Toc324032142"/>
      <w:bookmarkStart w:id="29" w:name="_Toc324032271"/>
      <w:bookmarkStart w:id="30" w:name="_Toc366428493"/>
      <w:bookmarkStart w:id="31" w:name="_Toc380354299"/>
      <w:bookmarkStart w:id="32" w:name="_Toc317757400"/>
      <w:bookmarkStart w:id="33" w:name="_Toc323971134"/>
      <w:bookmarkStart w:id="34" w:name="_Toc324007410"/>
      <w:r w:rsidRPr="006277CF">
        <w:lastRenderedPageBreak/>
        <w:t>TABLE OF CONTENTS</w:t>
      </w:r>
      <w:bookmarkEnd w:id="4"/>
    </w:p>
    <w:p w14:paraId="0C587539" w14:textId="77777777" w:rsidR="00D709EB" w:rsidRPr="006277CF" w:rsidRDefault="00D709EB" w:rsidP="00D709EB">
      <w:pPr>
        <w:spacing w:line="360" w:lineRule="auto"/>
        <w:rPr>
          <w:smallCaps/>
        </w:rPr>
      </w:pPr>
    </w:p>
    <w:tbl>
      <w:tblPr>
        <w:tblStyle w:val="LightList-Accent2"/>
        <w:tblW w:w="5000" w:type="pct"/>
        <w:tblLook w:val="04A0" w:firstRow="1" w:lastRow="0" w:firstColumn="1" w:lastColumn="0" w:noHBand="0" w:noVBand="1"/>
      </w:tblPr>
      <w:tblGrid>
        <w:gridCol w:w="9160"/>
      </w:tblGrid>
      <w:tr w:rsidR="00D709EB" w:rsidRPr="006277CF" w14:paraId="62D18B62" w14:textId="77777777" w:rsidTr="008E53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895B871" w14:textId="77777777" w:rsidR="00D709EB" w:rsidRPr="006277CF" w:rsidRDefault="00D709EB" w:rsidP="00D709EB">
            <w:pPr>
              <w:tabs>
                <w:tab w:val="left" w:pos="193"/>
                <w:tab w:val="center" w:pos="4513"/>
              </w:tabs>
              <w:spacing w:line="276" w:lineRule="auto"/>
              <w:rPr>
                <w:sz w:val="28"/>
                <w:szCs w:val="28"/>
              </w:rPr>
            </w:pPr>
            <w:r w:rsidRPr="006277CF">
              <w:rPr>
                <w:sz w:val="28"/>
                <w:szCs w:val="28"/>
              </w:rPr>
              <w:tab/>
            </w:r>
            <w:r w:rsidRPr="006277CF">
              <w:rPr>
                <w:sz w:val="28"/>
                <w:szCs w:val="28"/>
              </w:rPr>
              <w:tab/>
              <w:t>TABLE OF CONTENTS</w:t>
            </w:r>
          </w:p>
        </w:tc>
      </w:tr>
      <w:tr w:rsidR="00D709EB" w:rsidRPr="006277CF" w14:paraId="5EB4B29F" w14:textId="77777777" w:rsidTr="008E53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DBC0272" w14:textId="07589F3C" w:rsidR="007D47F1" w:rsidRDefault="00D709EB">
            <w:pPr>
              <w:pStyle w:val="TOC1"/>
              <w:tabs>
                <w:tab w:val="right" w:leader="dot" w:pos="9170"/>
              </w:tabs>
              <w:rPr>
                <w:b/>
                <w:bCs/>
                <w:caps w:val="0"/>
                <w:noProof/>
                <w:sz w:val="22"/>
                <w:szCs w:val="22"/>
              </w:rPr>
            </w:pPr>
            <w:r w:rsidRPr="006277CF">
              <w:rPr>
                <w:b/>
                <w:bCs/>
              </w:rPr>
              <w:fldChar w:fldCharType="begin"/>
            </w:r>
            <w:r w:rsidRPr="006277CF">
              <w:instrText xml:space="preserve"> TOC \o "1-3" \h \z \u </w:instrText>
            </w:r>
            <w:r w:rsidRPr="006277CF">
              <w:rPr>
                <w:b/>
                <w:bCs/>
              </w:rPr>
              <w:fldChar w:fldCharType="separate"/>
            </w:r>
            <w:hyperlink w:anchor="_Toc3797701" w:history="1">
              <w:r w:rsidR="007D47F1" w:rsidRPr="00D33EF6">
                <w:rPr>
                  <w:rStyle w:val="Hyperlink"/>
                  <w:noProof/>
                </w:rPr>
                <w:t>DOCUMENT HISTORY</w:t>
              </w:r>
              <w:r w:rsidR="007D47F1">
                <w:rPr>
                  <w:noProof/>
                  <w:webHidden/>
                </w:rPr>
                <w:tab/>
              </w:r>
              <w:r w:rsidR="007D47F1">
                <w:rPr>
                  <w:noProof/>
                  <w:webHidden/>
                </w:rPr>
                <w:fldChar w:fldCharType="begin"/>
              </w:r>
              <w:r w:rsidR="007D47F1">
                <w:rPr>
                  <w:noProof/>
                  <w:webHidden/>
                </w:rPr>
                <w:instrText xml:space="preserve"> PAGEREF _Toc3797701 \h </w:instrText>
              </w:r>
              <w:r w:rsidR="007D47F1">
                <w:rPr>
                  <w:noProof/>
                  <w:webHidden/>
                </w:rPr>
              </w:r>
              <w:r w:rsidR="007D47F1">
                <w:rPr>
                  <w:noProof/>
                  <w:webHidden/>
                </w:rPr>
                <w:fldChar w:fldCharType="separate"/>
              </w:r>
              <w:r w:rsidR="007D47F1">
                <w:rPr>
                  <w:noProof/>
                  <w:webHidden/>
                </w:rPr>
                <w:t>2</w:t>
              </w:r>
              <w:r w:rsidR="007D47F1">
                <w:rPr>
                  <w:noProof/>
                  <w:webHidden/>
                </w:rPr>
                <w:fldChar w:fldCharType="end"/>
              </w:r>
            </w:hyperlink>
          </w:p>
          <w:p w14:paraId="10B6C820" w14:textId="05EE353A" w:rsidR="007D47F1" w:rsidRDefault="00EA1F78">
            <w:pPr>
              <w:pStyle w:val="TOC1"/>
              <w:tabs>
                <w:tab w:val="left" w:pos="440"/>
                <w:tab w:val="right" w:leader="dot" w:pos="9170"/>
              </w:tabs>
              <w:rPr>
                <w:b/>
                <w:bCs/>
                <w:caps w:val="0"/>
                <w:noProof/>
                <w:sz w:val="22"/>
                <w:szCs w:val="22"/>
              </w:rPr>
            </w:pPr>
            <w:hyperlink w:anchor="_Toc3797702" w:history="1">
              <w:r w:rsidR="007D47F1" w:rsidRPr="00D33EF6">
                <w:rPr>
                  <w:rStyle w:val="Hyperlink"/>
                  <w:noProof/>
                </w:rPr>
                <w:t>1.</w:t>
              </w:r>
              <w:r w:rsidR="007D47F1">
                <w:rPr>
                  <w:b/>
                  <w:bCs/>
                  <w:caps w:val="0"/>
                  <w:noProof/>
                  <w:sz w:val="22"/>
                  <w:szCs w:val="22"/>
                </w:rPr>
                <w:tab/>
              </w:r>
              <w:r w:rsidR="007D47F1" w:rsidRPr="00D33EF6">
                <w:rPr>
                  <w:rStyle w:val="Hyperlink"/>
                  <w:noProof/>
                </w:rPr>
                <w:t>TABLE OF CONTENTS</w:t>
              </w:r>
              <w:r w:rsidR="007D47F1">
                <w:rPr>
                  <w:noProof/>
                  <w:webHidden/>
                </w:rPr>
                <w:tab/>
              </w:r>
              <w:r w:rsidR="007D47F1">
                <w:rPr>
                  <w:noProof/>
                  <w:webHidden/>
                </w:rPr>
                <w:fldChar w:fldCharType="begin"/>
              </w:r>
              <w:r w:rsidR="007D47F1">
                <w:rPr>
                  <w:noProof/>
                  <w:webHidden/>
                </w:rPr>
                <w:instrText xml:space="preserve"> PAGEREF _Toc3797702 \h </w:instrText>
              </w:r>
              <w:r w:rsidR="007D47F1">
                <w:rPr>
                  <w:noProof/>
                  <w:webHidden/>
                </w:rPr>
              </w:r>
              <w:r w:rsidR="007D47F1">
                <w:rPr>
                  <w:noProof/>
                  <w:webHidden/>
                </w:rPr>
                <w:fldChar w:fldCharType="separate"/>
              </w:r>
              <w:r w:rsidR="007D47F1">
                <w:rPr>
                  <w:noProof/>
                  <w:webHidden/>
                </w:rPr>
                <w:t>3</w:t>
              </w:r>
              <w:r w:rsidR="007D47F1">
                <w:rPr>
                  <w:noProof/>
                  <w:webHidden/>
                </w:rPr>
                <w:fldChar w:fldCharType="end"/>
              </w:r>
            </w:hyperlink>
          </w:p>
          <w:p w14:paraId="4F283F01" w14:textId="0748D976" w:rsidR="007D47F1" w:rsidRDefault="00EA1F78">
            <w:pPr>
              <w:pStyle w:val="TOC1"/>
              <w:tabs>
                <w:tab w:val="left" w:pos="440"/>
                <w:tab w:val="right" w:leader="dot" w:pos="9170"/>
              </w:tabs>
              <w:rPr>
                <w:b/>
                <w:bCs/>
                <w:caps w:val="0"/>
                <w:noProof/>
                <w:sz w:val="22"/>
                <w:szCs w:val="22"/>
              </w:rPr>
            </w:pPr>
            <w:hyperlink w:anchor="_Toc3797703" w:history="1">
              <w:r w:rsidR="007D47F1" w:rsidRPr="00D33EF6">
                <w:rPr>
                  <w:rStyle w:val="Hyperlink"/>
                  <w:noProof/>
                </w:rPr>
                <w:t>2.</w:t>
              </w:r>
              <w:r w:rsidR="007D47F1">
                <w:rPr>
                  <w:b/>
                  <w:bCs/>
                  <w:caps w:val="0"/>
                  <w:noProof/>
                  <w:sz w:val="22"/>
                  <w:szCs w:val="22"/>
                </w:rPr>
                <w:tab/>
              </w:r>
              <w:r w:rsidR="007D47F1" w:rsidRPr="00D33EF6">
                <w:rPr>
                  <w:rStyle w:val="Hyperlink"/>
                  <w:noProof/>
                </w:rPr>
                <w:t>Purchase Enquiry</w:t>
              </w:r>
              <w:r w:rsidR="007D47F1">
                <w:rPr>
                  <w:noProof/>
                  <w:webHidden/>
                </w:rPr>
                <w:tab/>
              </w:r>
              <w:r w:rsidR="007D47F1">
                <w:rPr>
                  <w:noProof/>
                  <w:webHidden/>
                </w:rPr>
                <w:fldChar w:fldCharType="begin"/>
              </w:r>
              <w:r w:rsidR="007D47F1">
                <w:rPr>
                  <w:noProof/>
                  <w:webHidden/>
                </w:rPr>
                <w:instrText xml:space="preserve"> PAGEREF _Toc3797703 \h </w:instrText>
              </w:r>
              <w:r w:rsidR="007D47F1">
                <w:rPr>
                  <w:noProof/>
                  <w:webHidden/>
                </w:rPr>
              </w:r>
              <w:r w:rsidR="007D47F1">
                <w:rPr>
                  <w:noProof/>
                  <w:webHidden/>
                </w:rPr>
                <w:fldChar w:fldCharType="separate"/>
              </w:r>
              <w:r w:rsidR="007D47F1">
                <w:rPr>
                  <w:noProof/>
                  <w:webHidden/>
                </w:rPr>
                <w:t>4</w:t>
              </w:r>
              <w:r w:rsidR="007D47F1">
                <w:rPr>
                  <w:noProof/>
                  <w:webHidden/>
                </w:rPr>
                <w:fldChar w:fldCharType="end"/>
              </w:r>
            </w:hyperlink>
          </w:p>
          <w:p w14:paraId="14BE2C43" w14:textId="094601B4" w:rsidR="00D709EB" w:rsidRPr="006277CF" w:rsidRDefault="00D709EB" w:rsidP="00D709EB">
            <w:pPr>
              <w:spacing w:line="276" w:lineRule="auto"/>
            </w:pPr>
            <w:r w:rsidRPr="006277CF">
              <w:fldChar w:fldCharType="end"/>
            </w:r>
          </w:p>
        </w:tc>
      </w:tr>
    </w:tbl>
    <w:p w14:paraId="55356503" w14:textId="77777777" w:rsidR="00D709EB" w:rsidRPr="006277CF" w:rsidRDefault="00D709EB" w:rsidP="00D709EB">
      <w:pPr>
        <w:spacing w:line="360" w:lineRule="auto"/>
      </w:pPr>
    </w:p>
    <w:p w14:paraId="7C710977" w14:textId="2BC0305A" w:rsidR="005364ED" w:rsidRDefault="005364ED" w:rsidP="00D709EB">
      <w:pPr>
        <w:spacing w:line="360" w:lineRule="auto"/>
      </w:pPr>
    </w:p>
    <w:p w14:paraId="10C0F8B6" w14:textId="77777777" w:rsidR="005364ED" w:rsidRPr="005364ED" w:rsidRDefault="005364ED" w:rsidP="005364ED"/>
    <w:p w14:paraId="116FEC68" w14:textId="77777777" w:rsidR="005364ED" w:rsidRPr="005364ED" w:rsidRDefault="005364ED" w:rsidP="005364ED"/>
    <w:p w14:paraId="1106FBD8" w14:textId="77777777" w:rsidR="005364ED" w:rsidRPr="005364ED" w:rsidRDefault="005364ED" w:rsidP="005364ED"/>
    <w:p w14:paraId="070BB993" w14:textId="53F85181" w:rsidR="005364ED" w:rsidRDefault="005364ED" w:rsidP="005364ED"/>
    <w:p w14:paraId="785B9900" w14:textId="1674A959" w:rsidR="00D709EB" w:rsidRPr="005364ED" w:rsidRDefault="005364ED" w:rsidP="005364ED">
      <w:pPr>
        <w:tabs>
          <w:tab w:val="left" w:pos="5647"/>
        </w:tabs>
      </w:pPr>
      <w:r>
        <w:tab/>
      </w:r>
    </w:p>
    <w:p w14:paraId="5B9C9E3C" w14:textId="7C2DAF11" w:rsidR="00325061" w:rsidRPr="006277CF" w:rsidRDefault="00902BDD" w:rsidP="007E5E69">
      <w:pPr>
        <w:pStyle w:val="FRDHeading"/>
      </w:pPr>
      <w:bookmarkStart w:id="35" w:name="_Toc3797703"/>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lastRenderedPageBreak/>
        <w:t>Purchase Enquiry</w:t>
      </w:r>
      <w:bookmarkEnd w:id="35"/>
    </w:p>
    <w:p w14:paraId="56EC6B51" w14:textId="77777777" w:rsidR="00917B51" w:rsidRDefault="00917B51" w:rsidP="00917B51">
      <w:pPr>
        <w:spacing w:after="0" w:line="240" w:lineRule="auto"/>
        <w:rPr>
          <w:rFonts w:cstheme="minorHAnsi"/>
          <w:b/>
          <w:sz w:val="24"/>
          <w:szCs w:val="24"/>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0"/>
        <w:gridCol w:w="6430"/>
      </w:tblGrid>
      <w:tr w:rsidR="00917B51" w:rsidRPr="00444EAD" w14:paraId="017EB6D8" w14:textId="77777777" w:rsidTr="00B25473">
        <w:trPr>
          <w:trHeight w:val="647"/>
        </w:trPr>
        <w:tc>
          <w:tcPr>
            <w:tcW w:w="1482" w:type="pct"/>
            <w:shd w:val="clear" w:color="auto" w:fill="D9DFEF" w:themeFill="accent1" w:themeFillTint="33"/>
            <w:vAlign w:val="center"/>
          </w:tcPr>
          <w:p w14:paraId="46DDF48B" w14:textId="77777777" w:rsidR="00917B51" w:rsidRPr="00444EAD" w:rsidRDefault="00917B51" w:rsidP="006F3C00">
            <w:pPr>
              <w:pStyle w:val="NormalText-Indent1"/>
              <w:spacing w:before="0"/>
              <w:ind w:left="0"/>
              <w:jc w:val="both"/>
              <w:rPr>
                <w:rFonts w:asciiTheme="minorHAnsi" w:hAnsiTheme="minorHAnsi" w:cstheme="minorHAnsi"/>
                <w:b/>
                <w:sz w:val="24"/>
                <w:szCs w:val="24"/>
              </w:rPr>
            </w:pPr>
            <w:r w:rsidRPr="00444EAD">
              <w:rPr>
                <w:rFonts w:asciiTheme="minorHAnsi" w:hAnsiTheme="minorHAnsi" w:cstheme="minorHAnsi"/>
                <w:b/>
                <w:sz w:val="24"/>
                <w:szCs w:val="24"/>
              </w:rPr>
              <w:t xml:space="preserve">Requirement </w:t>
            </w:r>
          </w:p>
        </w:tc>
        <w:tc>
          <w:tcPr>
            <w:tcW w:w="3518" w:type="pct"/>
            <w:vAlign w:val="center"/>
          </w:tcPr>
          <w:p w14:paraId="4BFB4479" w14:textId="25DCDD5A" w:rsidR="00917B51" w:rsidRPr="00404DEF" w:rsidRDefault="00902BDD" w:rsidP="007432E9">
            <w:pPr>
              <w:pStyle w:val="Heading5"/>
              <w:ind w:left="0" w:firstLine="0"/>
              <w:rPr>
                <w:rStyle w:val="text-content"/>
                <w:rFonts w:asciiTheme="minorHAnsi" w:hAnsiTheme="minorHAnsi"/>
                <w:b/>
                <w:szCs w:val="24"/>
              </w:rPr>
            </w:pPr>
            <w:r>
              <w:rPr>
                <w:rStyle w:val="text-content"/>
                <w:rFonts w:asciiTheme="minorHAnsi" w:hAnsiTheme="minorHAnsi"/>
                <w:b/>
                <w:szCs w:val="24"/>
              </w:rPr>
              <w:t>P</w:t>
            </w:r>
            <w:r>
              <w:rPr>
                <w:rStyle w:val="text-content"/>
                <w:b/>
                <w:szCs w:val="24"/>
              </w:rPr>
              <w:t>urchase Enquiry</w:t>
            </w:r>
          </w:p>
        </w:tc>
      </w:tr>
      <w:tr w:rsidR="00917B51" w:rsidRPr="00444EAD" w14:paraId="02278943" w14:textId="77777777" w:rsidTr="008E5369">
        <w:trPr>
          <w:trHeight w:val="144"/>
        </w:trPr>
        <w:tc>
          <w:tcPr>
            <w:tcW w:w="1482" w:type="pct"/>
            <w:shd w:val="clear" w:color="auto" w:fill="D9DFEF" w:themeFill="accent1" w:themeFillTint="33"/>
            <w:vAlign w:val="center"/>
          </w:tcPr>
          <w:p w14:paraId="75392A9F" w14:textId="77777777" w:rsidR="00917B51" w:rsidRPr="00444EAD" w:rsidRDefault="00917B51" w:rsidP="006F3C00">
            <w:pPr>
              <w:pStyle w:val="NormalText-Indent1"/>
              <w:spacing w:before="0"/>
              <w:ind w:left="0"/>
              <w:jc w:val="both"/>
              <w:rPr>
                <w:rFonts w:asciiTheme="minorHAnsi" w:hAnsiTheme="minorHAnsi" w:cstheme="minorHAnsi"/>
                <w:b/>
                <w:sz w:val="24"/>
                <w:szCs w:val="24"/>
              </w:rPr>
            </w:pPr>
            <w:r>
              <w:rPr>
                <w:rFonts w:asciiTheme="minorHAnsi" w:hAnsiTheme="minorHAnsi" w:cstheme="minorHAnsi"/>
                <w:b/>
                <w:sz w:val="24"/>
                <w:szCs w:val="24"/>
              </w:rPr>
              <w:t>FRD Reference</w:t>
            </w:r>
          </w:p>
        </w:tc>
        <w:tc>
          <w:tcPr>
            <w:tcW w:w="3518" w:type="pct"/>
            <w:vAlign w:val="center"/>
          </w:tcPr>
          <w:p w14:paraId="2D2511C5" w14:textId="64AFE7A7" w:rsidR="00917B51" w:rsidRPr="00016AC7" w:rsidRDefault="00902BDD" w:rsidP="00066B0C">
            <w:pPr>
              <w:rPr>
                <w:rFonts w:ascii="Calibri" w:hAnsi="Calibri" w:cs="Calibri"/>
                <w:b/>
                <w:bCs/>
                <w:color w:val="000000"/>
              </w:rPr>
            </w:pPr>
            <w:r>
              <w:rPr>
                <w:rFonts w:cstheme="minorHAnsi"/>
                <w:color w:val="000000" w:themeColor="text1"/>
              </w:rPr>
              <w:t>PP8.4</w:t>
            </w:r>
          </w:p>
        </w:tc>
      </w:tr>
      <w:tr w:rsidR="00917B51" w:rsidRPr="00444EAD" w14:paraId="55D7281E" w14:textId="77777777" w:rsidTr="008E5369">
        <w:trPr>
          <w:trHeight w:val="144"/>
        </w:trPr>
        <w:tc>
          <w:tcPr>
            <w:tcW w:w="1482" w:type="pct"/>
            <w:shd w:val="clear" w:color="auto" w:fill="D9DFEF" w:themeFill="accent1" w:themeFillTint="33"/>
            <w:vAlign w:val="center"/>
          </w:tcPr>
          <w:p w14:paraId="41C988E3" w14:textId="77777777" w:rsidR="00917B51" w:rsidRPr="00444EAD" w:rsidRDefault="00917B51" w:rsidP="006F3C00">
            <w:pPr>
              <w:pStyle w:val="NormalText-Indent1"/>
              <w:spacing w:before="0"/>
              <w:ind w:left="0"/>
              <w:jc w:val="both"/>
              <w:rPr>
                <w:rFonts w:asciiTheme="minorHAnsi" w:hAnsiTheme="minorHAnsi" w:cstheme="minorHAnsi"/>
                <w:b/>
                <w:sz w:val="24"/>
                <w:szCs w:val="24"/>
              </w:rPr>
            </w:pPr>
            <w:r>
              <w:rPr>
                <w:rFonts w:asciiTheme="minorHAnsi" w:hAnsiTheme="minorHAnsi" w:cstheme="minorHAnsi"/>
                <w:b/>
                <w:sz w:val="24"/>
                <w:szCs w:val="24"/>
              </w:rPr>
              <w:t>GAP/FIT Reference</w:t>
            </w:r>
          </w:p>
        </w:tc>
        <w:tc>
          <w:tcPr>
            <w:tcW w:w="3518" w:type="pct"/>
            <w:vAlign w:val="center"/>
          </w:tcPr>
          <w:p w14:paraId="6B95331F" w14:textId="02715F3E" w:rsidR="00917B51" w:rsidRPr="00577968" w:rsidRDefault="00917B51" w:rsidP="00577968">
            <w:pPr>
              <w:rPr>
                <w:rFonts w:ascii="Calibri" w:hAnsi="Calibri" w:cs="Calibri"/>
                <w:color w:val="000000"/>
              </w:rPr>
            </w:pPr>
          </w:p>
        </w:tc>
      </w:tr>
      <w:tr w:rsidR="00917B51" w:rsidRPr="00444EAD" w14:paraId="357CC9D1" w14:textId="77777777" w:rsidTr="00E20053">
        <w:trPr>
          <w:trHeight w:val="2789"/>
        </w:trPr>
        <w:tc>
          <w:tcPr>
            <w:tcW w:w="5000" w:type="pct"/>
            <w:gridSpan w:val="2"/>
          </w:tcPr>
          <w:p w14:paraId="3D1F01A7" w14:textId="3A572EEC" w:rsidR="00917B51" w:rsidRDefault="004C2C5B" w:rsidP="00B2071B">
            <w:pPr>
              <w:spacing w:line="360" w:lineRule="auto"/>
              <w:ind w:left="510"/>
              <w:contextualSpacing/>
              <w:jc w:val="both"/>
              <w:rPr>
                <w:rFonts w:eastAsia="Times New Roman" w:cs="Times New Roman"/>
                <w:kern w:val="28"/>
              </w:rPr>
            </w:pPr>
            <w:r>
              <w:rPr>
                <w:rFonts w:cstheme="minorHAnsi"/>
                <w:b/>
                <w:sz w:val="28"/>
                <w:szCs w:val="24"/>
                <w:u w:val="single"/>
              </w:rPr>
              <w:t>Functional Requirement</w:t>
            </w:r>
            <w:r w:rsidR="000A25A0">
              <w:rPr>
                <w:rFonts w:cstheme="minorHAnsi"/>
                <w:b/>
                <w:sz w:val="28"/>
                <w:szCs w:val="24"/>
                <w:u w:val="single"/>
              </w:rPr>
              <w:t xml:space="preserve"> Definition</w:t>
            </w:r>
            <w:r w:rsidR="00917B51" w:rsidRPr="004728F0">
              <w:rPr>
                <w:rFonts w:eastAsia="Times New Roman" w:cs="Times New Roman"/>
                <w:kern w:val="28"/>
              </w:rPr>
              <w:t>:</w:t>
            </w:r>
          </w:p>
          <w:p w14:paraId="170F3740" w14:textId="3615C35D" w:rsidR="00C00F65" w:rsidRPr="00483D7E" w:rsidRDefault="00C00F65" w:rsidP="00C00F65">
            <w:pPr>
              <w:pStyle w:val="ListParagraph"/>
              <w:numPr>
                <w:ilvl w:val="0"/>
                <w:numId w:val="46"/>
              </w:numPr>
              <w:jc w:val="both"/>
              <w:rPr>
                <w:rFonts w:asciiTheme="minorHAnsi" w:hAnsiTheme="minorHAnsi" w:cstheme="minorHAnsi"/>
                <w:b/>
                <w:highlight w:val="yellow"/>
              </w:rPr>
            </w:pPr>
            <w:r w:rsidRPr="00483D7E">
              <w:rPr>
                <w:rFonts w:asciiTheme="minorHAnsi" w:hAnsiTheme="minorHAnsi" w:cstheme="minorHAnsi"/>
                <w:highlight w:val="yellow"/>
              </w:rPr>
              <w:t>Purchase department will send enquiry to multiple vendors Regular or new</w:t>
            </w:r>
            <w:r w:rsidR="00E41AF2" w:rsidRPr="00483D7E">
              <w:rPr>
                <w:rFonts w:asciiTheme="minorHAnsi" w:hAnsiTheme="minorHAnsi" w:cstheme="minorHAnsi"/>
                <w:highlight w:val="yellow"/>
              </w:rPr>
              <w:t xml:space="preserve"> based on requisition received</w:t>
            </w:r>
            <w:r w:rsidRPr="00483D7E">
              <w:rPr>
                <w:rFonts w:asciiTheme="minorHAnsi" w:hAnsiTheme="minorHAnsi" w:cstheme="minorHAnsi"/>
                <w:highlight w:val="yellow"/>
              </w:rPr>
              <w:t>.</w:t>
            </w:r>
          </w:p>
          <w:p w14:paraId="3DC7547D" w14:textId="7E60E1CF" w:rsidR="00C00F65" w:rsidRPr="00C00F65" w:rsidRDefault="00C00F65" w:rsidP="00C00F65">
            <w:pPr>
              <w:pStyle w:val="ListParagraph"/>
              <w:numPr>
                <w:ilvl w:val="0"/>
                <w:numId w:val="46"/>
              </w:numPr>
              <w:jc w:val="both"/>
              <w:rPr>
                <w:rFonts w:asciiTheme="minorHAnsi" w:hAnsiTheme="minorHAnsi" w:cstheme="minorHAnsi"/>
                <w:b/>
              </w:rPr>
            </w:pPr>
            <w:r w:rsidRPr="00C00F65">
              <w:rPr>
                <w:rFonts w:asciiTheme="minorHAnsi" w:hAnsiTheme="minorHAnsi" w:cstheme="minorHAnsi"/>
              </w:rPr>
              <w:t xml:space="preserve">Enquiry will be sent mentioning the items and all detail related to quality and dimensions, grade brand and </w:t>
            </w:r>
            <w:r w:rsidR="00E41AF2" w:rsidRPr="00C00F65">
              <w:rPr>
                <w:rFonts w:asciiTheme="minorHAnsi" w:hAnsiTheme="minorHAnsi" w:cstheme="minorHAnsi"/>
              </w:rPr>
              <w:t>colour</w:t>
            </w:r>
            <w:r w:rsidRPr="00C00F65">
              <w:rPr>
                <w:rFonts w:asciiTheme="minorHAnsi" w:hAnsiTheme="minorHAnsi" w:cstheme="minorHAnsi"/>
              </w:rPr>
              <w:t xml:space="preserve">. </w:t>
            </w:r>
          </w:p>
          <w:p w14:paraId="230108C4" w14:textId="77777777" w:rsidR="00C00F65" w:rsidRPr="00C00F65" w:rsidRDefault="00C00F65" w:rsidP="00C00F65">
            <w:pPr>
              <w:pStyle w:val="ListParagraph"/>
              <w:numPr>
                <w:ilvl w:val="0"/>
                <w:numId w:val="46"/>
              </w:numPr>
              <w:jc w:val="both"/>
              <w:rPr>
                <w:rFonts w:asciiTheme="minorHAnsi" w:hAnsiTheme="minorHAnsi" w:cstheme="minorHAnsi"/>
              </w:rPr>
            </w:pPr>
            <w:commentRangeStart w:id="36"/>
            <w:r w:rsidRPr="00C00F65">
              <w:rPr>
                <w:rFonts w:asciiTheme="minorHAnsi" w:hAnsiTheme="minorHAnsi" w:cstheme="minorHAnsi"/>
              </w:rPr>
              <w:t>The requisition will be linked to the Enquiry for tracking and reporting purpose.</w:t>
            </w:r>
            <w:commentRangeEnd w:id="36"/>
            <w:r w:rsidR="006C56B5">
              <w:rPr>
                <w:rStyle w:val="CommentReference"/>
                <w:rFonts w:ascii="Arial" w:hAnsi="Arial"/>
              </w:rPr>
              <w:commentReference w:id="36"/>
            </w:r>
          </w:p>
          <w:p w14:paraId="5B17CD51" w14:textId="135D9C17" w:rsidR="00C00F65" w:rsidRPr="00483D7E" w:rsidRDefault="00E41AF2" w:rsidP="00C00F65">
            <w:pPr>
              <w:pStyle w:val="ListParagraph"/>
              <w:numPr>
                <w:ilvl w:val="0"/>
                <w:numId w:val="46"/>
              </w:numPr>
              <w:spacing w:line="276" w:lineRule="auto"/>
              <w:jc w:val="both"/>
              <w:rPr>
                <w:rFonts w:asciiTheme="minorHAnsi" w:hAnsiTheme="minorHAnsi" w:cstheme="minorHAnsi"/>
                <w:szCs w:val="20"/>
                <w:highlight w:val="yellow"/>
              </w:rPr>
            </w:pPr>
            <w:commentRangeStart w:id="37"/>
            <w:r w:rsidRPr="00483D7E">
              <w:rPr>
                <w:rFonts w:asciiTheme="minorHAnsi" w:hAnsiTheme="minorHAnsi" w:cstheme="minorHAnsi"/>
                <w:szCs w:val="20"/>
                <w:highlight w:val="yellow"/>
              </w:rPr>
              <w:t>R</w:t>
            </w:r>
            <w:r w:rsidR="00C00F65" w:rsidRPr="00483D7E">
              <w:rPr>
                <w:rFonts w:asciiTheme="minorHAnsi" w:hAnsiTheme="minorHAnsi" w:cstheme="minorHAnsi"/>
                <w:szCs w:val="20"/>
                <w:highlight w:val="yellow"/>
              </w:rPr>
              <w:t>estriction to process Enquiry if Item is already in the stock.</w:t>
            </w:r>
            <w:commentRangeEnd w:id="37"/>
            <w:r w:rsidR="006C56B5">
              <w:rPr>
                <w:rStyle w:val="CommentReference"/>
                <w:rFonts w:ascii="Arial" w:hAnsi="Arial"/>
              </w:rPr>
              <w:commentReference w:id="37"/>
            </w:r>
          </w:p>
          <w:p w14:paraId="0F4A7EDE" w14:textId="18028A4D" w:rsidR="008E6687" w:rsidRPr="00C40A8C" w:rsidRDefault="008E6687" w:rsidP="00C00F65">
            <w:pPr>
              <w:pStyle w:val="ListParagraph"/>
              <w:spacing w:line="360" w:lineRule="auto"/>
              <w:ind w:left="1230"/>
              <w:contextualSpacing/>
              <w:jc w:val="both"/>
              <w:rPr>
                <w:rFonts w:ascii="Segoe UI" w:hAnsi="Segoe UI" w:cs="Segoe UI"/>
                <w:kern w:val="28"/>
                <w:sz w:val="20"/>
                <w:szCs w:val="20"/>
              </w:rPr>
            </w:pPr>
          </w:p>
        </w:tc>
      </w:tr>
      <w:tr w:rsidR="00917B51" w:rsidRPr="00444EAD" w14:paraId="1C44BFEA" w14:textId="77777777" w:rsidTr="008E5369">
        <w:trPr>
          <w:trHeight w:val="144"/>
        </w:trPr>
        <w:tc>
          <w:tcPr>
            <w:tcW w:w="5000" w:type="pct"/>
            <w:gridSpan w:val="2"/>
          </w:tcPr>
          <w:p w14:paraId="797260B3" w14:textId="77777777" w:rsidR="009A685C" w:rsidRDefault="00917B51" w:rsidP="009A685C">
            <w:pPr>
              <w:spacing w:line="360" w:lineRule="auto"/>
              <w:contextualSpacing/>
              <w:jc w:val="both"/>
              <w:rPr>
                <w:b/>
                <w:sz w:val="28"/>
                <w:u w:val="single"/>
              </w:rPr>
            </w:pPr>
            <w:r w:rsidRPr="000E3DCD">
              <w:rPr>
                <w:b/>
                <w:sz w:val="28"/>
                <w:u w:val="single"/>
              </w:rPr>
              <w:t>Assumptions / Challenges:</w:t>
            </w:r>
          </w:p>
          <w:p w14:paraId="5FDD53B7" w14:textId="77777777" w:rsidR="00552AC5" w:rsidRDefault="00552AC5" w:rsidP="00E41AF2">
            <w:pPr>
              <w:spacing w:line="360" w:lineRule="auto"/>
              <w:contextualSpacing/>
              <w:jc w:val="both"/>
              <w:rPr>
                <w:b/>
                <w:sz w:val="20"/>
                <w:szCs w:val="20"/>
                <w:u w:val="single"/>
              </w:rPr>
            </w:pPr>
          </w:p>
          <w:p w14:paraId="0F571EC9" w14:textId="18A630DC" w:rsidR="007D47F1" w:rsidRPr="00E41AF2" w:rsidRDefault="007D47F1" w:rsidP="00E41AF2">
            <w:pPr>
              <w:spacing w:line="360" w:lineRule="auto"/>
              <w:contextualSpacing/>
              <w:jc w:val="both"/>
              <w:rPr>
                <w:b/>
                <w:sz w:val="20"/>
                <w:szCs w:val="20"/>
                <w:u w:val="single"/>
              </w:rPr>
            </w:pPr>
          </w:p>
        </w:tc>
      </w:tr>
      <w:tr w:rsidR="00917B51" w:rsidRPr="00BC1C02" w14:paraId="2122E736" w14:textId="77777777" w:rsidTr="008E5369">
        <w:trPr>
          <w:trHeight w:val="818"/>
        </w:trPr>
        <w:tc>
          <w:tcPr>
            <w:tcW w:w="5000" w:type="pct"/>
            <w:gridSpan w:val="2"/>
          </w:tcPr>
          <w:p w14:paraId="61751690" w14:textId="61DBDDCF" w:rsidR="00480770" w:rsidRDefault="00E41AF2" w:rsidP="005317C4">
            <w:pPr>
              <w:spacing w:line="360" w:lineRule="auto"/>
              <w:contextualSpacing/>
              <w:jc w:val="both"/>
              <w:rPr>
                <w:b/>
                <w:sz w:val="28"/>
                <w:u w:val="single"/>
              </w:rPr>
            </w:pPr>
            <w:r>
              <w:rPr>
                <w:b/>
                <w:sz w:val="28"/>
                <w:u w:val="single"/>
              </w:rPr>
              <w:t xml:space="preserve">Functional Process and </w:t>
            </w:r>
            <w:r w:rsidR="00917B51" w:rsidRPr="000E3DCD">
              <w:rPr>
                <w:b/>
                <w:sz w:val="28"/>
                <w:u w:val="single"/>
              </w:rPr>
              <w:t>Technical Design:</w:t>
            </w:r>
          </w:p>
          <w:p w14:paraId="4AD92EDB" w14:textId="0E0B1571" w:rsidR="00005847" w:rsidRPr="00A90AB6" w:rsidRDefault="00A90AB6" w:rsidP="00AD67FB">
            <w:pPr>
              <w:pStyle w:val="ListParagraph"/>
              <w:numPr>
                <w:ilvl w:val="0"/>
                <w:numId w:val="48"/>
              </w:numPr>
              <w:spacing w:line="360" w:lineRule="auto"/>
              <w:contextualSpacing/>
              <w:jc w:val="both"/>
              <w:rPr>
                <w:b/>
                <w:sz w:val="28"/>
                <w:u w:val="single"/>
              </w:rPr>
            </w:pPr>
            <w:commentRangeStart w:id="38"/>
            <w:r>
              <w:rPr>
                <w:rFonts w:asciiTheme="minorHAnsi" w:hAnsiTheme="minorHAnsi" w:cstheme="minorHAnsi"/>
              </w:rPr>
              <w:t>An Enquiry Page and Table will be created</w:t>
            </w:r>
            <w:commentRangeEnd w:id="38"/>
            <w:r w:rsidR="00162A09">
              <w:rPr>
                <w:rStyle w:val="CommentReference"/>
                <w:rFonts w:ascii="Arial" w:hAnsi="Arial"/>
              </w:rPr>
              <w:commentReference w:id="38"/>
            </w:r>
            <w:r>
              <w:rPr>
                <w:rFonts w:asciiTheme="minorHAnsi" w:hAnsiTheme="minorHAnsi" w:cstheme="minorHAnsi"/>
              </w:rPr>
              <w:t>.</w:t>
            </w:r>
          </w:p>
          <w:p w14:paraId="5A423FDB" w14:textId="1BC67039" w:rsidR="00A90AB6" w:rsidRPr="00BC1C02" w:rsidRDefault="00F06B39" w:rsidP="00AD67FB">
            <w:pPr>
              <w:pStyle w:val="ListParagraph"/>
              <w:numPr>
                <w:ilvl w:val="0"/>
                <w:numId w:val="48"/>
              </w:numPr>
              <w:spacing w:line="360" w:lineRule="auto"/>
              <w:contextualSpacing/>
              <w:jc w:val="both"/>
              <w:rPr>
                <w:rFonts w:asciiTheme="minorHAnsi" w:hAnsiTheme="minorHAnsi" w:cstheme="minorHAnsi"/>
                <w:b/>
                <w:highlight w:val="red"/>
              </w:rPr>
            </w:pPr>
            <w:r w:rsidRPr="00BC1C02">
              <w:rPr>
                <w:rFonts w:asciiTheme="minorHAnsi" w:hAnsiTheme="minorHAnsi" w:cstheme="minorHAnsi"/>
                <w:b/>
                <w:highlight w:val="red"/>
              </w:rPr>
              <w:t>In header user will specify: -</w:t>
            </w:r>
          </w:p>
          <w:tbl>
            <w:tblPr>
              <w:tblStyle w:val="TableGrid"/>
              <w:tblW w:w="0" w:type="auto"/>
              <w:tblInd w:w="96" w:type="dxa"/>
              <w:tblLook w:val="04A0" w:firstRow="1" w:lastRow="0" w:firstColumn="1" w:lastColumn="0" w:noHBand="0" w:noVBand="1"/>
            </w:tblPr>
            <w:tblGrid>
              <w:gridCol w:w="833"/>
              <w:gridCol w:w="1305"/>
              <w:gridCol w:w="1946"/>
              <w:gridCol w:w="2497"/>
              <w:gridCol w:w="2267"/>
            </w:tblGrid>
            <w:tr w:rsidR="00F06B39" w14:paraId="5DECE1A7" w14:textId="2187673A" w:rsidTr="00F06B39">
              <w:tc>
                <w:tcPr>
                  <w:tcW w:w="833" w:type="dxa"/>
                </w:tcPr>
                <w:p w14:paraId="36163181" w14:textId="723E4F94" w:rsidR="00F06B39" w:rsidRPr="00F06B39" w:rsidRDefault="00F06B39" w:rsidP="00F06B39">
                  <w:pPr>
                    <w:pStyle w:val="ListParagraph"/>
                    <w:spacing w:line="360" w:lineRule="auto"/>
                    <w:ind w:left="0"/>
                    <w:contextualSpacing/>
                    <w:jc w:val="both"/>
                    <w:rPr>
                      <w:rFonts w:asciiTheme="minorHAnsi" w:hAnsiTheme="minorHAnsi" w:cstheme="minorHAnsi"/>
                      <w:b/>
                      <w:u w:val="single"/>
                    </w:rPr>
                  </w:pPr>
                  <w:r w:rsidRPr="00F06B39">
                    <w:rPr>
                      <w:rFonts w:asciiTheme="minorHAnsi" w:hAnsiTheme="minorHAnsi" w:cstheme="minorHAnsi"/>
                      <w:b/>
                      <w:u w:val="single"/>
                    </w:rPr>
                    <w:t>Sr. No.</w:t>
                  </w:r>
                </w:p>
              </w:tc>
              <w:tc>
                <w:tcPr>
                  <w:tcW w:w="1305" w:type="dxa"/>
                </w:tcPr>
                <w:p w14:paraId="0C75FA0F" w14:textId="430D4229" w:rsidR="00F06B39" w:rsidRPr="00F06B39" w:rsidRDefault="00F06B39" w:rsidP="00F06B39">
                  <w:pPr>
                    <w:pStyle w:val="ListParagraph"/>
                    <w:spacing w:line="360" w:lineRule="auto"/>
                    <w:ind w:left="0"/>
                    <w:contextualSpacing/>
                    <w:jc w:val="both"/>
                    <w:rPr>
                      <w:rFonts w:asciiTheme="minorHAnsi" w:hAnsiTheme="minorHAnsi" w:cstheme="minorHAnsi"/>
                      <w:b/>
                      <w:u w:val="single"/>
                    </w:rPr>
                  </w:pPr>
                  <w:r w:rsidRPr="00F06B39">
                    <w:rPr>
                      <w:rFonts w:asciiTheme="minorHAnsi" w:hAnsiTheme="minorHAnsi" w:cstheme="minorHAnsi"/>
                      <w:b/>
                      <w:u w:val="single"/>
                    </w:rPr>
                    <w:t>Field Value</w:t>
                  </w:r>
                </w:p>
              </w:tc>
              <w:tc>
                <w:tcPr>
                  <w:tcW w:w="1946" w:type="dxa"/>
                </w:tcPr>
                <w:p w14:paraId="2506BCE9" w14:textId="4025A949" w:rsidR="00F06B39" w:rsidRPr="00F06B39" w:rsidRDefault="00F06B39" w:rsidP="00F06B39">
                  <w:pPr>
                    <w:pStyle w:val="ListParagraph"/>
                    <w:spacing w:line="360" w:lineRule="auto"/>
                    <w:ind w:left="0"/>
                    <w:contextualSpacing/>
                    <w:jc w:val="both"/>
                    <w:rPr>
                      <w:rFonts w:asciiTheme="minorHAnsi" w:hAnsiTheme="minorHAnsi" w:cstheme="minorHAnsi"/>
                      <w:b/>
                      <w:u w:val="single"/>
                    </w:rPr>
                  </w:pPr>
                  <w:r w:rsidRPr="00F06B39">
                    <w:rPr>
                      <w:rFonts w:asciiTheme="minorHAnsi" w:hAnsiTheme="minorHAnsi" w:cstheme="minorHAnsi"/>
                      <w:b/>
                      <w:u w:val="single"/>
                    </w:rPr>
                    <w:t>Description</w:t>
                  </w:r>
                </w:p>
              </w:tc>
              <w:tc>
                <w:tcPr>
                  <w:tcW w:w="2497" w:type="dxa"/>
                </w:tcPr>
                <w:p w14:paraId="0E89F79C" w14:textId="604FFE78" w:rsidR="00F06B39" w:rsidRPr="00F06B39" w:rsidRDefault="00F06B39" w:rsidP="00F06B39">
                  <w:pPr>
                    <w:pStyle w:val="ListParagraph"/>
                    <w:spacing w:line="360" w:lineRule="auto"/>
                    <w:ind w:left="0"/>
                    <w:contextualSpacing/>
                    <w:jc w:val="both"/>
                    <w:rPr>
                      <w:rFonts w:asciiTheme="minorHAnsi" w:hAnsiTheme="minorHAnsi" w:cstheme="minorHAnsi"/>
                      <w:b/>
                      <w:u w:val="single"/>
                    </w:rPr>
                  </w:pPr>
                  <w:r w:rsidRPr="00F06B39">
                    <w:rPr>
                      <w:rFonts w:asciiTheme="minorHAnsi" w:hAnsiTheme="minorHAnsi" w:cstheme="minorHAnsi"/>
                      <w:b/>
                      <w:u w:val="single"/>
                    </w:rPr>
                    <w:t>Remarks</w:t>
                  </w:r>
                </w:p>
              </w:tc>
              <w:tc>
                <w:tcPr>
                  <w:tcW w:w="2267" w:type="dxa"/>
                </w:tcPr>
                <w:p w14:paraId="628FE533" w14:textId="2461062D" w:rsidR="00F06B39" w:rsidRPr="00F06B39" w:rsidRDefault="00F06B39" w:rsidP="00F06B39">
                  <w:pPr>
                    <w:pStyle w:val="ListParagraph"/>
                    <w:spacing w:line="360" w:lineRule="auto"/>
                    <w:ind w:left="0"/>
                    <w:contextualSpacing/>
                    <w:jc w:val="both"/>
                    <w:rPr>
                      <w:rFonts w:asciiTheme="minorHAnsi" w:hAnsiTheme="minorHAnsi" w:cstheme="minorHAnsi"/>
                      <w:b/>
                      <w:u w:val="single"/>
                    </w:rPr>
                  </w:pPr>
                  <w:r w:rsidRPr="00F06B39">
                    <w:rPr>
                      <w:rFonts w:asciiTheme="minorHAnsi" w:hAnsiTheme="minorHAnsi" w:cstheme="minorHAnsi"/>
                      <w:b/>
                      <w:u w:val="single"/>
                    </w:rPr>
                    <w:t>Object Details</w:t>
                  </w:r>
                </w:p>
              </w:tc>
            </w:tr>
            <w:tr w:rsidR="00F06B39" w14:paraId="06363114" w14:textId="4558BA28" w:rsidTr="00F06B39">
              <w:tc>
                <w:tcPr>
                  <w:tcW w:w="833" w:type="dxa"/>
                </w:tcPr>
                <w:p w14:paraId="6399B688" w14:textId="3936A6F1" w:rsidR="00F06B39" w:rsidRDefault="00F06B39" w:rsidP="00F06B39">
                  <w:pPr>
                    <w:pStyle w:val="ListParagraph"/>
                    <w:spacing w:line="360" w:lineRule="auto"/>
                    <w:ind w:left="0"/>
                    <w:contextualSpacing/>
                    <w:jc w:val="center"/>
                    <w:rPr>
                      <w:rFonts w:asciiTheme="minorHAnsi" w:hAnsiTheme="minorHAnsi" w:cstheme="minorHAnsi"/>
                    </w:rPr>
                  </w:pPr>
                  <w:r>
                    <w:rPr>
                      <w:rFonts w:asciiTheme="minorHAnsi" w:hAnsiTheme="minorHAnsi" w:cstheme="minorHAnsi"/>
                    </w:rPr>
                    <w:t>1</w:t>
                  </w:r>
                </w:p>
              </w:tc>
              <w:tc>
                <w:tcPr>
                  <w:tcW w:w="1305" w:type="dxa"/>
                </w:tcPr>
                <w:p w14:paraId="1AFC6AB5" w14:textId="7955F5FB" w:rsidR="00F06B39" w:rsidRDefault="00F06B39" w:rsidP="00F06B39">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No.</w:t>
                  </w:r>
                </w:p>
              </w:tc>
              <w:tc>
                <w:tcPr>
                  <w:tcW w:w="1946" w:type="dxa"/>
                </w:tcPr>
                <w:p w14:paraId="6096596D" w14:textId="623CF3AD" w:rsidR="00F06B39" w:rsidRDefault="00F06B39" w:rsidP="00F06B39">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Enquiry number</w:t>
                  </w:r>
                </w:p>
              </w:tc>
              <w:tc>
                <w:tcPr>
                  <w:tcW w:w="2497" w:type="dxa"/>
                </w:tcPr>
                <w:p w14:paraId="02F182DE" w14:textId="61F4FBA9" w:rsidR="00F06B39" w:rsidRDefault="00F06B39" w:rsidP="00F06B39">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No. series will be updated from field created in Purchase and Payable Setup</w:t>
                  </w:r>
                </w:p>
              </w:tc>
              <w:tc>
                <w:tcPr>
                  <w:tcW w:w="2267" w:type="dxa"/>
                </w:tcPr>
                <w:p w14:paraId="32B9A863" w14:textId="77777777" w:rsidR="00F06B39" w:rsidRPr="00B25473" w:rsidRDefault="00F06B39" w:rsidP="00F06B39">
                  <w:pPr>
                    <w:pStyle w:val="ListParagraph"/>
                    <w:spacing w:line="360" w:lineRule="auto"/>
                    <w:ind w:left="0"/>
                    <w:contextualSpacing/>
                    <w:jc w:val="both"/>
                    <w:rPr>
                      <w:rFonts w:asciiTheme="minorHAnsi" w:hAnsiTheme="minorHAnsi" w:cstheme="minorHAnsi"/>
                      <w:color w:val="FF0000"/>
                      <w:highlight w:val="yellow"/>
                    </w:rPr>
                  </w:pPr>
                  <w:commentRangeStart w:id="39"/>
                  <w:r w:rsidRPr="00B25473">
                    <w:rPr>
                      <w:rFonts w:asciiTheme="minorHAnsi" w:hAnsiTheme="minorHAnsi" w:cstheme="minorHAnsi"/>
                      <w:color w:val="FF0000"/>
                      <w:highlight w:val="yellow"/>
                    </w:rPr>
                    <w:t>Purchase &amp; Payable setup Table 312</w:t>
                  </w:r>
                </w:p>
                <w:p w14:paraId="77EA6832" w14:textId="6F714B49" w:rsidR="00F06B39" w:rsidRPr="00B25473" w:rsidRDefault="00F06B39" w:rsidP="00F06B39">
                  <w:pPr>
                    <w:pStyle w:val="ListParagraph"/>
                    <w:spacing w:line="360" w:lineRule="auto"/>
                    <w:ind w:left="0"/>
                    <w:contextualSpacing/>
                    <w:jc w:val="both"/>
                    <w:rPr>
                      <w:rFonts w:asciiTheme="minorHAnsi" w:hAnsiTheme="minorHAnsi" w:cstheme="minorHAnsi"/>
                      <w:color w:val="FF0000"/>
                    </w:rPr>
                  </w:pPr>
                  <w:r w:rsidRPr="00B25473">
                    <w:rPr>
                      <w:rFonts w:asciiTheme="minorHAnsi" w:hAnsiTheme="minorHAnsi" w:cstheme="minorHAnsi"/>
                      <w:color w:val="FF0000"/>
                      <w:highlight w:val="yellow"/>
                    </w:rPr>
                    <w:t>Field Name “Purchase Enquiry No.”</w:t>
                  </w:r>
                  <w:commentRangeEnd w:id="39"/>
                  <w:r w:rsidR="00523BDF">
                    <w:rPr>
                      <w:rStyle w:val="CommentReference"/>
                      <w:rFonts w:ascii="Arial" w:hAnsi="Arial"/>
                    </w:rPr>
                    <w:commentReference w:id="39"/>
                  </w:r>
                </w:p>
              </w:tc>
            </w:tr>
            <w:tr w:rsidR="00F06B39" w14:paraId="21407075" w14:textId="76AC33EE" w:rsidTr="00F06B39">
              <w:tc>
                <w:tcPr>
                  <w:tcW w:w="833" w:type="dxa"/>
                </w:tcPr>
                <w:p w14:paraId="6805891C" w14:textId="1914F6BE" w:rsidR="00F06B39" w:rsidRDefault="00F06B39" w:rsidP="00F06B39">
                  <w:pPr>
                    <w:pStyle w:val="ListParagraph"/>
                    <w:spacing w:line="360" w:lineRule="auto"/>
                    <w:ind w:left="0"/>
                    <w:contextualSpacing/>
                    <w:jc w:val="center"/>
                    <w:rPr>
                      <w:rFonts w:asciiTheme="minorHAnsi" w:hAnsiTheme="minorHAnsi" w:cstheme="minorHAnsi"/>
                    </w:rPr>
                  </w:pPr>
                  <w:r>
                    <w:rPr>
                      <w:rFonts w:asciiTheme="minorHAnsi" w:hAnsiTheme="minorHAnsi" w:cstheme="minorHAnsi"/>
                    </w:rPr>
                    <w:t>2</w:t>
                  </w:r>
                </w:p>
              </w:tc>
              <w:tc>
                <w:tcPr>
                  <w:tcW w:w="1305" w:type="dxa"/>
                </w:tcPr>
                <w:p w14:paraId="3769D486" w14:textId="70C7AFC0" w:rsidR="00F06B39" w:rsidRDefault="004E5B82" w:rsidP="00F06B39">
                  <w:pPr>
                    <w:pStyle w:val="ListParagraph"/>
                    <w:spacing w:line="360" w:lineRule="auto"/>
                    <w:ind w:left="0"/>
                    <w:contextualSpacing/>
                    <w:jc w:val="both"/>
                    <w:rPr>
                      <w:rFonts w:asciiTheme="minorHAnsi" w:hAnsiTheme="minorHAnsi" w:cstheme="minorHAnsi"/>
                    </w:rPr>
                  </w:pPr>
                  <w:commentRangeStart w:id="40"/>
                  <w:r>
                    <w:rPr>
                      <w:rFonts w:asciiTheme="minorHAnsi" w:hAnsiTheme="minorHAnsi" w:cstheme="minorHAnsi"/>
                    </w:rPr>
                    <w:t>Contact</w:t>
                  </w:r>
                  <w:commentRangeEnd w:id="40"/>
                  <w:r w:rsidR="006C56B5">
                    <w:rPr>
                      <w:rStyle w:val="CommentReference"/>
                      <w:rFonts w:ascii="Arial" w:hAnsi="Arial"/>
                    </w:rPr>
                    <w:commentReference w:id="40"/>
                  </w:r>
                </w:p>
              </w:tc>
              <w:tc>
                <w:tcPr>
                  <w:tcW w:w="1946" w:type="dxa"/>
                </w:tcPr>
                <w:p w14:paraId="720AEFAB" w14:textId="77777777" w:rsidR="00F06B39" w:rsidRDefault="00F06B39" w:rsidP="00F06B39">
                  <w:pPr>
                    <w:pStyle w:val="ListParagraph"/>
                    <w:spacing w:line="360" w:lineRule="auto"/>
                    <w:ind w:left="0"/>
                    <w:contextualSpacing/>
                    <w:jc w:val="both"/>
                    <w:rPr>
                      <w:rFonts w:asciiTheme="minorHAnsi" w:hAnsiTheme="minorHAnsi" w:cstheme="minorHAnsi"/>
                    </w:rPr>
                  </w:pPr>
                </w:p>
              </w:tc>
              <w:tc>
                <w:tcPr>
                  <w:tcW w:w="2497" w:type="dxa"/>
                </w:tcPr>
                <w:p w14:paraId="28996EE8" w14:textId="07313E86" w:rsidR="00F06B39" w:rsidRDefault="00592611" w:rsidP="00F06B39">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Contact list will be shown for selection</w:t>
                  </w:r>
                </w:p>
              </w:tc>
              <w:tc>
                <w:tcPr>
                  <w:tcW w:w="2267" w:type="dxa"/>
                </w:tcPr>
                <w:p w14:paraId="475135B6" w14:textId="393648B5" w:rsidR="00F06B39" w:rsidRDefault="00592611" w:rsidP="00F06B39">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Page ID 5052</w:t>
                  </w:r>
                </w:p>
              </w:tc>
            </w:tr>
            <w:tr w:rsidR="00F06B39" w14:paraId="00D9723E" w14:textId="11865186" w:rsidTr="00F06B39">
              <w:tc>
                <w:tcPr>
                  <w:tcW w:w="833" w:type="dxa"/>
                </w:tcPr>
                <w:p w14:paraId="4026F87E" w14:textId="659693AD" w:rsidR="00F06B39" w:rsidRDefault="00592611" w:rsidP="00F06B39">
                  <w:pPr>
                    <w:pStyle w:val="ListParagraph"/>
                    <w:spacing w:line="360" w:lineRule="auto"/>
                    <w:ind w:left="0"/>
                    <w:contextualSpacing/>
                    <w:jc w:val="center"/>
                    <w:rPr>
                      <w:rFonts w:asciiTheme="minorHAnsi" w:hAnsiTheme="minorHAnsi" w:cstheme="minorHAnsi"/>
                    </w:rPr>
                  </w:pPr>
                  <w:commentRangeStart w:id="41"/>
                  <w:r>
                    <w:rPr>
                      <w:rFonts w:asciiTheme="minorHAnsi" w:hAnsiTheme="minorHAnsi" w:cstheme="minorHAnsi"/>
                    </w:rPr>
                    <w:t>3</w:t>
                  </w:r>
                </w:p>
              </w:tc>
              <w:tc>
                <w:tcPr>
                  <w:tcW w:w="1305" w:type="dxa"/>
                </w:tcPr>
                <w:p w14:paraId="3217D842" w14:textId="3C1A259E" w:rsidR="00F06B39" w:rsidRDefault="00592611" w:rsidP="00F06B39">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Vendor</w:t>
                  </w:r>
                </w:p>
              </w:tc>
              <w:tc>
                <w:tcPr>
                  <w:tcW w:w="1946" w:type="dxa"/>
                </w:tcPr>
                <w:p w14:paraId="57D037B0" w14:textId="77777777" w:rsidR="00F06B39" w:rsidRDefault="00F06B39" w:rsidP="00F06B39">
                  <w:pPr>
                    <w:pStyle w:val="ListParagraph"/>
                    <w:spacing w:line="360" w:lineRule="auto"/>
                    <w:ind w:left="0"/>
                    <w:contextualSpacing/>
                    <w:jc w:val="both"/>
                    <w:rPr>
                      <w:rFonts w:asciiTheme="minorHAnsi" w:hAnsiTheme="minorHAnsi" w:cstheme="minorHAnsi"/>
                    </w:rPr>
                  </w:pPr>
                </w:p>
              </w:tc>
              <w:tc>
                <w:tcPr>
                  <w:tcW w:w="2497" w:type="dxa"/>
                </w:tcPr>
                <w:p w14:paraId="69F5415D" w14:textId="272896B8" w:rsidR="00F06B39" w:rsidRDefault="00592611" w:rsidP="00F06B39">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Vendor List will be shown for selection</w:t>
                  </w:r>
                </w:p>
              </w:tc>
              <w:tc>
                <w:tcPr>
                  <w:tcW w:w="2267" w:type="dxa"/>
                </w:tcPr>
                <w:p w14:paraId="68F24351" w14:textId="0CDF7315" w:rsidR="00F06B39" w:rsidRDefault="00592611" w:rsidP="00F06B39">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Page ID 27</w:t>
                  </w:r>
                  <w:commentRangeEnd w:id="41"/>
                  <w:r w:rsidR="00DB4099">
                    <w:rPr>
                      <w:rStyle w:val="CommentReference"/>
                      <w:rFonts w:ascii="Arial" w:hAnsi="Arial"/>
                    </w:rPr>
                    <w:commentReference w:id="41"/>
                  </w:r>
                </w:p>
              </w:tc>
            </w:tr>
            <w:tr w:rsidR="00F06B39" w14:paraId="23E4C7A7" w14:textId="310D58C3" w:rsidTr="00F06B39">
              <w:tc>
                <w:tcPr>
                  <w:tcW w:w="833" w:type="dxa"/>
                </w:tcPr>
                <w:p w14:paraId="310065C1" w14:textId="734E92EA" w:rsidR="00F06B39" w:rsidRDefault="00592611" w:rsidP="00F06B39">
                  <w:pPr>
                    <w:pStyle w:val="ListParagraph"/>
                    <w:spacing w:line="360" w:lineRule="auto"/>
                    <w:ind w:left="0"/>
                    <w:contextualSpacing/>
                    <w:jc w:val="center"/>
                    <w:rPr>
                      <w:rFonts w:asciiTheme="minorHAnsi" w:hAnsiTheme="minorHAnsi" w:cstheme="minorHAnsi"/>
                    </w:rPr>
                  </w:pPr>
                  <w:r>
                    <w:rPr>
                      <w:rFonts w:asciiTheme="minorHAnsi" w:hAnsiTheme="minorHAnsi" w:cstheme="minorHAnsi"/>
                    </w:rPr>
                    <w:t>4</w:t>
                  </w:r>
                </w:p>
              </w:tc>
              <w:tc>
                <w:tcPr>
                  <w:tcW w:w="1305" w:type="dxa"/>
                </w:tcPr>
                <w:p w14:paraId="774C5D8D" w14:textId="5797B1DB" w:rsidR="00F06B39" w:rsidRDefault="00592611" w:rsidP="00F06B39">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Address</w:t>
                  </w:r>
                </w:p>
              </w:tc>
              <w:tc>
                <w:tcPr>
                  <w:tcW w:w="1946" w:type="dxa"/>
                </w:tcPr>
                <w:p w14:paraId="47ADD7A8" w14:textId="77777777" w:rsidR="00F06B39" w:rsidRDefault="00F06B39" w:rsidP="00F06B39">
                  <w:pPr>
                    <w:pStyle w:val="ListParagraph"/>
                    <w:spacing w:line="360" w:lineRule="auto"/>
                    <w:ind w:left="0"/>
                    <w:contextualSpacing/>
                    <w:jc w:val="both"/>
                    <w:rPr>
                      <w:rFonts w:asciiTheme="minorHAnsi" w:hAnsiTheme="minorHAnsi" w:cstheme="minorHAnsi"/>
                    </w:rPr>
                  </w:pPr>
                </w:p>
              </w:tc>
              <w:tc>
                <w:tcPr>
                  <w:tcW w:w="2497" w:type="dxa"/>
                </w:tcPr>
                <w:p w14:paraId="733719C6" w14:textId="0415DBD7" w:rsidR="00F06B39" w:rsidRDefault="00592611" w:rsidP="00F06B39">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Updated from either Selected Vendor or Contact</w:t>
                  </w:r>
                </w:p>
              </w:tc>
              <w:tc>
                <w:tcPr>
                  <w:tcW w:w="2267" w:type="dxa"/>
                </w:tcPr>
                <w:p w14:paraId="080CC714" w14:textId="00B1B761" w:rsidR="00F06B39" w:rsidRDefault="00592611" w:rsidP="00F06B39">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Field Value: -</w:t>
                  </w:r>
                </w:p>
                <w:p w14:paraId="7C2281CE" w14:textId="5BEB6278" w:rsidR="00592611" w:rsidRDefault="00592611" w:rsidP="00F06B39">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 xml:space="preserve">Contact - 5 </w:t>
                  </w:r>
                </w:p>
                <w:p w14:paraId="6812FE9D" w14:textId="29CCCAB9" w:rsidR="00592611" w:rsidRDefault="00592611" w:rsidP="00F06B39">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 xml:space="preserve">Vendor </w:t>
                  </w:r>
                  <w:r w:rsidR="00511D77">
                    <w:rPr>
                      <w:rFonts w:asciiTheme="minorHAnsi" w:hAnsiTheme="minorHAnsi" w:cstheme="minorHAnsi"/>
                    </w:rPr>
                    <w:t>–</w:t>
                  </w:r>
                  <w:r>
                    <w:rPr>
                      <w:rFonts w:asciiTheme="minorHAnsi" w:hAnsiTheme="minorHAnsi" w:cstheme="minorHAnsi"/>
                    </w:rPr>
                    <w:t xml:space="preserve"> </w:t>
                  </w:r>
                  <w:r w:rsidR="00511D77">
                    <w:rPr>
                      <w:rFonts w:asciiTheme="minorHAnsi" w:hAnsiTheme="minorHAnsi" w:cstheme="minorHAnsi"/>
                    </w:rPr>
                    <w:t>5</w:t>
                  </w:r>
                </w:p>
              </w:tc>
            </w:tr>
            <w:tr w:rsidR="00592611" w14:paraId="25162515" w14:textId="3BBEBBB4" w:rsidTr="00F06B39">
              <w:tc>
                <w:tcPr>
                  <w:tcW w:w="833" w:type="dxa"/>
                </w:tcPr>
                <w:p w14:paraId="1ACC1BED" w14:textId="54FCEEF7" w:rsidR="00592611" w:rsidRDefault="00592611" w:rsidP="00592611">
                  <w:pPr>
                    <w:pStyle w:val="ListParagraph"/>
                    <w:spacing w:line="360" w:lineRule="auto"/>
                    <w:ind w:left="0"/>
                    <w:contextualSpacing/>
                    <w:jc w:val="center"/>
                    <w:rPr>
                      <w:rFonts w:asciiTheme="minorHAnsi" w:hAnsiTheme="minorHAnsi" w:cstheme="minorHAnsi"/>
                    </w:rPr>
                  </w:pPr>
                  <w:r>
                    <w:rPr>
                      <w:rFonts w:asciiTheme="minorHAnsi" w:hAnsiTheme="minorHAnsi" w:cstheme="minorHAnsi"/>
                    </w:rPr>
                    <w:lastRenderedPageBreak/>
                    <w:t>5</w:t>
                  </w:r>
                </w:p>
              </w:tc>
              <w:tc>
                <w:tcPr>
                  <w:tcW w:w="1305" w:type="dxa"/>
                </w:tcPr>
                <w:p w14:paraId="235806CD" w14:textId="2D733C74" w:rsidR="00592611" w:rsidRDefault="00592611" w:rsidP="0059261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Address 2</w:t>
                  </w:r>
                </w:p>
              </w:tc>
              <w:tc>
                <w:tcPr>
                  <w:tcW w:w="1946" w:type="dxa"/>
                </w:tcPr>
                <w:p w14:paraId="0309A6B1" w14:textId="77777777" w:rsidR="00592611" w:rsidRDefault="00592611" w:rsidP="00592611">
                  <w:pPr>
                    <w:pStyle w:val="ListParagraph"/>
                    <w:spacing w:line="360" w:lineRule="auto"/>
                    <w:ind w:left="0"/>
                    <w:contextualSpacing/>
                    <w:jc w:val="both"/>
                    <w:rPr>
                      <w:rFonts w:asciiTheme="minorHAnsi" w:hAnsiTheme="minorHAnsi" w:cstheme="minorHAnsi"/>
                    </w:rPr>
                  </w:pPr>
                </w:p>
              </w:tc>
              <w:tc>
                <w:tcPr>
                  <w:tcW w:w="2497" w:type="dxa"/>
                </w:tcPr>
                <w:p w14:paraId="244C7AF7" w14:textId="04538055" w:rsidR="00592611" w:rsidRDefault="00592611" w:rsidP="0059261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Updated from either Selected Vendor or Contact</w:t>
                  </w:r>
                </w:p>
              </w:tc>
              <w:tc>
                <w:tcPr>
                  <w:tcW w:w="2267" w:type="dxa"/>
                </w:tcPr>
                <w:p w14:paraId="13FE8912" w14:textId="77777777" w:rsidR="00592611" w:rsidRDefault="00592611" w:rsidP="0059261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Field Value: -</w:t>
                  </w:r>
                </w:p>
                <w:p w14:paraId="26DD264C" w14:textId="19A5CC2C" w:rsidR="00592611" w:rsidRDefault="00592611" w:rsidP="0059261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 xml:space="preserve">Contact - 6 </w:t>
                  </w:r>
                </w:p>
                <w:p w14:paraId="1F33CD19" w14:textId="75543317" w:rsidR="00592611" w:rsidRDefault="00592611" w:rsidP="0059261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 xml:space="preserve">Vendor </w:t>
                  </w:r>
                  <w:r w:rsidR="00511D77">
                    <w:rPr>
                      <w:rFonts w:asciiTheme="minorHAnsi" w:hAnsiTheme="minorHAnsi" w:cstheme="minorHAnsi"/>
                    </w:rPr>
                    <w:t>– 6</w:t>
                  </w:r>
                </w:p>
              </w:tc>
            </w:tr>
            <w:tr w:rsidR="00592611" w14:paraId="4006E68D" w14:textId="214FF05B" w:rsidTr="00F06B39">
              <w:tc>
                <w:tcPr>
                  <w:tcW w:w="833" w:type="dxa"/>
                </w:tcPr>
                <w:p w14:paraId="5D996ED1" w14:textId="126EF78D" w:rsidR="00592611" w:rsidRDefault="00592611" w:rsidP="00592611">
                  <w:pPr>
                    <w:pStyle w:val="ListParagraph"/>
                    <w:spacing w:line="360" w:lineRule="auto"/>
                    <w:ind w:left="0"/>
                    <w:contextualSpacing/>
                    <w:jc w:val="center"/>
                    <w:rPr>
                      <w:rFonts w:asciiTheme="minorHAnsi" w:hAnsiTheme="minorHAnsi" w:cstheme="minorHAnsi"/>
                    </w:rPr>
                  </w:pPr>
                  <w:r>
                    <w:rPr>
                      <w:rFonts w:asciiTheme="minorHAnsi" w:hAnsiTheme="minorHAnsi" w:cstheme="minorHAnsi"/>
                    </w:rPr>
                    <w:t>6</w:t>
                  </w:r>
                </w:p>
              </w:tc>
              <w:tc>
                <w:tcPr>
                  <w:tcW w:w="1305" w:type="dxa"/>
                </w:tcPr>
                <w:p w14:paraId="623D401C" w14:textId="25C5E01E" w:rsidR="00592611" w:rsidRDefault="00592611" w:rsidP="0059261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Post Code</w:t>
                  </w:r>
                </w:p>
              </w:tc>
              <w:tc>
                <w:tcPr>
                  <w:tcW w:w="1946" w:type="dxa"/>
                </w:tcPr>
                <w:p w14:paraId="62D1597F" w14:textId="77777777" w:rsidR="00592611" w:rsidRDefault="00592611" w:rsidP="00592611">
                  <w:pPr>
                    <w:pStyle w:val="ListParagraph"/>
                    <w:spacing w:line="360" w:lineRule="auto"/>
                    <w:ind w:left="0"/>
                    <w:contextualSpacing/>
                    <w:jc w:val="both"/>
                    <w:rPr>
                      <w:rFonts w:asciiTheme="minorHAnsi" w:hAnsiTheme="minorHAnsi" w:cstheme="minorHAnsi"/>
                    </w:rPr>
                  </w:pPr>
                </w:p>
              </w:tc>
              <w:tc>
                <w:tcPr>
                  <w:tcW w:w="2497" w:type="dxa"/>
                </w:tcPr>
                <w:p w14:paraId="1463497C" w14:textId="576C7C46" w:rsidR="00592611" w:rsidRDefault="00592611" w:rsidP="0059261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Updated from either Selected Vendor or Contact</w:t>
                  </w:r>
                </w:p>
              </w:tc>
              <w:tc>
                <w:tcPr>
                  <w:tcW w:w="2267" w:type="dxa"/>
                </w:tcPr>
                <w:p w14:paraId="2AE537E7" w14:textId="77777777" w:rsidR="00592611" w:rsidRDefault="00592611" w:rsidP="0059261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Field Value: -</w:t>
                  </w:r>
                </w:p>
                <w:p w14:paraId="369E75E8" w14:textId="0EB55867" w:rsidR="00592611" w:rsidRDefault="00592611" w:rsidP="0059261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Contact - 91</w:t>
                  </w:r>
                </w:p>
                <w:p w14:paraId="12C49659" w14:textId="6318C4BF" w:rsidR="00592611" w:rsidRDefault="00592611" w:rsidP="0059261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 xml:space="preserve">Vendor </w:t>
                  </w:r>
                  <w:r w:rsidR="00511D77">
                    <w:rPr>
                      <w:rFonts w:asciiTheme="minorHAnsi" w:hAnsiTheme="minorHAnsi" w:cstheme="minorHAnsi"/>
                    </w:rPr>
                    <w:t>– 91</w:t>
                  </w:r>
                </w:p>
              </w:tc>
            </w:tr>
            <w:tr w:rsidR="00592611" w14:paraId="4F1BAC8D" w14:textId="1AC88C28" w:rsidTr="00F06B39">
              <w:tc>
                <w:tcPr>
                  <w:tcW w:w="833" w:type="dxa"/>
                </w:tcPr>
                <w:p w14:paraId="63C77428" w14:textId="77E865BD" w:rsidR="00592611" w:rsidRDefault="00592611" w:rsidP="00592611">
                  <w:pPr>
                    <w:pStyle w:val="ListParagraph"/>
                    <w:spacing w:line="360" w:lineRule="auto"/>
                    <w:ind w:left="0"/>
                    <w:contextualSpacing/>
                    <w:jc w:val="center"/>
                    <w:rPr>
                      <w:rFonts w:asciiTheme="minorHAnsi" w:hAnsiTheme="minorHAnsi" w:cstheme="minorHAnsi"/>
                    </w:rPr>
                  </w:pPr>
                  <w:r>
                    <w:rPr>
                      <w:rFonts w:asciiTheme="minorHAnsi" w:hAnsiTheme="minorHAnsi" w:cstheme="minorHAnsi"/>
                    </w:rPr>
                    <w:t>7</w:t>
                  </w:r>
                </w:p>
              </w:tc>
              <w:tc>
                <w:tcPr>
                  <w:tcW w:w="1305" w:type="dxa"/>
                </w:tcPr>
                <w:p w14:paraId="75C00090" w14:textId="51204A19" w:rsidR="00592611" w:rsidRDefault="00592611" w:rsidP="0059261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City</w:t>
                  </w:r>
                </w:p>
              </w:tc>
              <w:tc>
                <w:tcPr>
                  <w:tcW w:w="1946" w:type="dxa"/>
                </w:tcPr>
                <w:p w14:paraId="61E292F1" w14:textId="77777777" w:rsidR="00592611" w:rsidRDefault="00592611" w:rsidP="00592611">
                  <w:pPr>
                    <w:pStyle w:val="ListParagraph"/>
                    <w:spacing w:line="360" w:lineRule="auto"/>
                    <w:ind w:left="0"/>
                    <w:contextualSpacing/>
                    <w:jc w:val="both"/>
                    <w:rPr>
                      <w:rFonts w:asciiTheme="minorHAnsi" w:hAnsiTheme="minorHAnsi" w:cstheme="minorHAnsi"/>
                    </w:rPr>
                  </w:pPr>
                </w:p>
              </w:tc>
              <w:tc>
                <w:tcPr>
                  <w:tcW w:w="2497" w:type="dxa"/>
                </w:tcPr>
                <w:p w14:paraId="4C2C007E" w14:textId="34A3CDFB" w:rsidR="00592611" w:rsidRDefault="00592611" w:rsidP="0059261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Updated from either Selected Vendor or Contact</w:t>
                  </w:r>
                </w:p>
              </w:tc>
              <w:tc>
                <w:tcPr>
                  <w:tcW w:w="2267" w:type="dxa"/>
                </w:tcPr>
                <w:p w14:paraId="3341409A" w14:textId="77777777" w:rsidR="00592611" w:rsidRDefault="00592611" w:rsidP="0059261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Field Value: -</w:t>
                  </w:r>
                </w:p>
                <w:p w14:paraId="695831FA" w14:textId="1DFC728E" w:rsidR="00592611" w:rsidRDefault="00592611" w:rsidP="0059261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 xml:space="preserve">Contact - </w:t>
                  </w:r>
                  <w:r w:rsidR="00511D77">
                    <w:rPr>
                      <w:rFonts w:asciiTheme="minorHAnsi" w:hAnsiTheme="minorHAnsi" w:cstheme="minorHAnsi"/>
                    </w:rPr>
                    <w:t>7</w:t>
                  </w:r>
                </w:p>
                <w:p w14:paraId="1AB59A5F" w14:textId="78ED4892" w:rsidR="00592611" w:rsidRDefault="00592611" w:rsidP="0059261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 xml:space="preserve">Vendor </w:t>
                  </w:r>
                  <w:r w:rsidR="00511D77">
                    <w:rPr>
                      <w:rFonts w:asciiTheme="minorHAnsi" w:hAnsiTheme="minorHAnsi" w:cstheme="minorHAnsi"/>
                    </w:rPr>
                    <w:t>– 7</w:t>
                  </w:r>
                </w:p>
              </w:tc>
            </w:tr>
            <w:tr w:rsidR="00592611" w14:paraId="126C04B2" w14:textId="77777777" w:rsidTr="00F06B39">
              <w:tc>
                <w:tcPr>
                  <w:tcW w:w="833" w:type="dxa"/>
                </w:tcPr>
                <w:p w14:paraId="3B49DCE6" w14:textId="0B21E024" w:rsidR="00592611" w:rsidRDefault="00592611" w:rsidP="00592611">
                  <w:pPr>
                    <w:pStyle w:val="ListParagraph"/>
                    <w:spacing w:line="360" w:lineRule="auto"/>
                    <w:ind w:left="0"/>
                    <w:contextualSpacing/>
                    <w:jc w:val="center"/>
                    <w:rPr>
                      <w:rFonts w:asciiTheme="minorHAnsi" w:hAnsiTheme="minorHAnsi" w:cstheme="minorHAnsi"/>
                    </w:rPr>
                  </w:pPr>
                  <w:r>
                    <w:rPr>
                      <w:rFonts w:asciiTheme="minorHAnsi" w:hAnsiTheme="minorHAnsi" w:cstheme="minorHAnsi"/>
                    </w:rPr>
                    <w:t>8</w:t>
                  </w:r>
                </w:p>
              </w:tc>
              <w:tc>
                <w:tcPr>
                  <w:tcW w:w="1305" w:type="dxa"/>
                </w:tcPr>
                <w:p w14:paraId="1BAC383A" w14:textId="331F594E" w:rsidR="00592611" w:rsidRDefault="00592611" w:rsidP="0059261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Phone No.</w:t>
                  </w:r>
                </w:p>
              </w:tc>
              <w:tc>
                <w:tcPr>
                  <w:tcW w:w="1946" w:type="dxa"/>
                </w:tcPr>
                <w:p w14:paraId="38F5C64A" w14:textId="77777777" w:rsidR="00592611" w:rsidRDefault="00592611" w:rsidP="00592611">
                  <w:pPr>
                    <w:pStyle w:val="ListParagraph"/>
                    <w:spacing w:line="360" w:lineRule="auto"/>
                    <w:ind w:left="0"/>
                    <w:contextualSpacing/>
                    <w:jc w:val="both"/>
                    <w:rPr>
                      <w:rFonts w:asciiTheme="minorHAnsi" w:hAnsiTheme="minorHAnsi" w:cstheme="minorHAnsi"/>
                    </w:rPr>
                  </w:pPr>
                </w:p>
              </w:tc>
              <w:tc>
                <w:tcPr>
                  <w:tcW w:w="2497" w:type="dxa"/>
                </w:tcPr>
                <w:p w14:paraId="47C4C7B8" w14:textId="08B36FD5" w:rsidR="00592611" w:rsidRDefault="00592611" w:rsidP="0059261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Updated from either Selected Vendor or Contact</w:t>
                  </w:r>
                </w:p>
              </w:tc>
              <w:tc>
                <w:tcPr>
                  <w:tcW w:w="2267" w:type="dxa"/>
                </w:tcPr>
                <w:p w14:paraId="5B3C0E91" w14:textId="77777777" w:rsidR="00592611" w:rsidRDefault="00592611" w:rsidP="0059261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Field Value: -</w:t>
                  </w:r>
                </w:p>
                <w:p w14:paraId="2A07B3F5" w14:textId="78C3837B" w:rsidR="00592611" w:rsidRDefault="00592611" w:rsidP="0059261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 xml:space="preserve">Contact - </w:t>
                  </w:r>
                  <w:r w:rsidR="00511D77">
                    <w:rPr>
                      <w:rFonts w:asciiTheme="minorHAnsi" w:hAnsiTheme="minorHAnsi" w:cstheme="minorHAnsi"/>
                    </w:rPr>
                    <w:t>9</w:t>
                  </w:r>
                </w:p>
                <w:p w14:paraId="632EB895" w14:textId="407007F9" w:rsidR="00592611" w:rsidRDefault="00592611" w:rsidP="0059261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 xml:space="preserve">Vendor </w:t>
                  </w:r>
                  <w:r w:rsidR="00CD33C9">
                    <w:rPr>
                      <w:rFonts w:asciiTheme="minorHAnsi" w:hAnsiTheme="minorHAnsi" w:cstheme="minorHAnsi"/>
                    </w:rPr>
                    <w:t>–</w:t>
                  </w:r>
                  <w:r w:rsidR="00511D77">
                    <w:rPr>
                      <w:rFonts w:asciiTheme="minorHAnsi" w:hAnsiTheme="minorHAnsi" w:cstheme="minorHAnsi"/>
                    </w:rPr>
                    <w:t xml:space="preserve"> 9</w:t>
                  </w:r>
                </w:p>
              </w:tc>
            </w:tr>
            <w:tr w:rsidR="00592611" w14:paraId="0BE49CCB" w14:textId="77777777" w:rsidTr="00F06B39">
              <w:tc>
                <w:tcPr>
                  <w:tcW w:w="833" w:type="dxa"/>
                </w:tcPr>
                <w:p w14:paraId="6E400B26" w14:textId="66D5FB5E" w:rsidR="00592611" w:rsidRDefault="00592611" w:rsidP="00592611">
                  <w:pPr>
                    <w:pStyle w:val="ListParagraph"/>
                    <w:spacing w:line="360" w:lineRule="auto"/>
                    <w:ind w:left="0"/>
                    <w:contextualSpacing/>
                    <w:jc w:val="center"/>
                    <w:rPr>
                      <w:rFonts w:asciiTheme="minorHAnsi" w:hAnsiTheme="minorHAnsi" w:cstheme="minorHAnsi"/>
                    </w:rPr>
                  </w:pPr>
                  <w:r>
                    <w:rPr>
                      <w:rFonts w:asciiTheme="minorHAnsi" w:hAnsiTheme="minorHAnsi" w:cstheme="minorHAnsi"/>
                    </w:rPr>
                    <w:t>9</w:t>
                  </w:r>
                </w:p>
              </w:tc>
              <w:tc>
                <w:tcPr>
                  <w:tcW w:w="1305" w:type="dxa"/>
                </w:tcPr>
                <w:p w14:paraId="29F894D6" w14:textId="1C509FFD" w:rsidR="00592611" w:rsidRDefault="00592611" w:rsidP="0059261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Purchase Code</w:t>
                  </w:r>
                </w:p>
              </w:tc>
              <w:tc>
                <w:tcPr>
                  <w:tcW w:w="1946" w:type="dxa"/>
                </w:tcPr>
                <w:p w14:paraId="40729C1A" w14:textId="77777777" w:rsidR="00592611" w:rsidRDefault="00592611" w:rsidP="00592611">
                  <w:pPr>
                    <w:pStyle w:val="ListParagraph"/>
                    <w:spacing w:line="360" w:lineRule="auto"/>
                    <w:ind w:left="0"/>
                    <w:contextualSpacing/>
                    <w:jc w:val="both"/>
                    <w:rPr>
                      <w:rFonts w:asciiTheme="minorHAnsi" w:hAnsiTheme="minorHAnsi" w:cstheme="minorHAnsi"/>
                    </w:rPr>
                  </w:pPr>
                </w:p>
              </w:tc>
              <w:tc>
                <w:tcPr>
                  <w:tcW w:w="2497" w:type="dxa"/>
                </w:tcPr>
                <w:p w14:paraId="07DB5A6E" w14:textId="07EAB51B" w:rsidR="00592611" w:rsidRDefault="00592611" w:rsidP="0059261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Updated from either Selected Vendor or Contact</w:t>
                  </w:r>
                </w:p>
              </w:tc>
              <w:tc>
                <w:tcPr>
                  <w:tcW w:w="2267" w:type="dxa"/>
                </w:tcPr>
                <w:p w14:paraId="11E100BE" w14:textId="77777777" w:rsidR="00592611" w:rsidRDefault="00592611" w:rsidP="0059261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Field Value: -</w:t>
                  </w:r>
                </w:p>
                <w:p w14:paraId="7FE629B9" w14:textId="0377A60D" w:rsidR="00592611" w:rsidRDefault="00592611" w:rsidP="0059261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 xml:space="preserve">Contact - </w:t>
                  </w:r>
                  <w:r w:rsidR="00511D77">
                    <w:rPr>
                      <w:rFonts w:asciiTheme="minorHAnsi" w:hAnsiTheme="minorHAnsi" w:cstheme="minorHAnsi"/>
                    </w:rPr>
                    <w:t>29</w:t>
                  </w:r>
                </w:p>
                <w:p w14:paraId="0528DE4B" w14:textId="3BDBA0F5" w:rsidR="00592611" w:rsidRDefault="00592611" w:rsidP="0059261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Vendor -</w:t>
                  </w:r>
                </w:p>
              </w:tc>
            </w:tr>
            <w:tr w:rsidR="00592611" w14:paraId="30987001" w14:textId="77777777" w:rsidTr="00F06B39">
              <w:tc>
                <w:tcPr>
                  <w:tcW w:w="833" w:type="dxa"/>
                </w:tcPr>
                <w:p w14:paraId="6124AA20" w14:textId="71A5D932" w:rsidR="00592611" w:rsidRDefault="00CD33C9" w:rsidP="00592611">
                  <w:pPr>
                    <w:pStyle w:val="ListParagraph"/>
                    <w:spacing w:line="360" w:lineRule="auto"/>
                    <w:ind w:left="0"/>
                    <w:contextualSpacing/>
                    <w:jc w:val="center"/>
                    <w:rPr>
                      <w:rFonts w:asciiTheme="minorHAnsi" w:hAnsiTheme="minorHAnsi" w:cstheme="minorHAnsi"/>
                    </w:rPr>
                  </w:pPr>
                  <w:r>
                    <w:rPr>
                      <w:rFonts w:asciiTheme="minorHAnsi" w:hAnsiTheme="minorHAnsi" w:cstheme="minorHAnsi"/>
                    </w:rPr>
                    <w:t>10</w:t>
                  </w:r>
                </w:p>
              </w:tc>
              <w:tc>
                <w:tcPr>
                  <w:tcW w:w="1305" w:type="dxa"/>
                </w:tcPr>
                <w:p w14:paraId="569F7B65" w14:textId="49ADE02A" w:rsidR="00592611" w:rsidRDefault="00CD33C9" w:rsidP="00592611">
                  <w:pPr>
                    <w:pStyle w:val="ListParagraph"/>
                    <w:spacing w:line="360" w:lineRule="auto"/>
                    <w:ind w:left="0"/>
                    <w:contextualSpacing/>
                    <w:jc w:val="both"/>
                    <w:rPr>
                      <w:rFonts w:asciiTheme="minorHAnsi" w:hAnsiTheme="minorHAnsi" w:cstheme="minorHAnsi"/>
                    </w:rPr>
                  </w:pPr>
                  <w:commentRangeStart w:id="42"/>
                  <w:r>
                    <w:rPr>
                      <w:rFonts w:asciiTheme="minorHAnsi" w:hAnsiTheme="minorHAnsi" w:cstheme="minorHAnsi"/>
                    </w:rPr>
                    <w:t>Requisition No.</w:t>
                  </w:r>
                  <w:commentRangeEnd w:id="42"/>
                  <w:r w:rsidR="006C56B5">
                    <w:rPr>
                      <w:rStyle w:val="CommentReference"/>
                      <w:rFonts w:ascii="Arial" w:hAnsi="Arial"/>
                    </w:rPr>
                    <w:commentReference w:id="42"/>
                  </w:r>
                </w:p>
              </w:tc>
              <w:tc>
                <w:tcPr>
                  <w:tcW w:w="1946" w:type="dxa"/>
                </w:tcPr>
                <w:p w14:paraId="3F4DAF81" w14:textId="77777777" w:rsidR="00592611" w:rsidRDefault="00592611" w:rsidP="00592611">
                  <w:pPr>
                    <w:pStyle w:val="ListParagraph"/>
                    <w:spacing w:line="360" w:lineRule="auto"/>
                    <w:ind w:left="0"/>
                    <w:contextualSpacing/>
                    <w:jc w:val="both"/>
                    <w:rPr>
                      <w:rFonts w:asciiTheme="minorHAnsi" w:hAnsiTheme="minorHAnsi" w:cstheme="minorHAnsi"/>
                    </w:rPr>
                  </w:pPr>
                </w:p>
              </w:tc>
              <w:tc>
                <w:tcPr>
                  <w:tcW w:w="2497" w:type="dxa"/>
                </w:tcPr>
                <w:p w14:paraId="2252AB3A" w14:textId="164505C2" w:rsidR="00592611" w:rsidRDefault="00CD33C9" w:rsidP="0059261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Show Requisition list Page created for selection</w:t>
                  </w:r>
                </w:p>
              </w:tc>
              <w:tc>
                <w:tcPr>
                  <w:tcW w:w="2267" w:type="dxa"/>
                </w:tcPr>
                <w:p w14:paraId="587F8EDC" w14:textId="77777777" w:rsidR="00592611" w:rsidRDefault="00592611" w:rsidP="00592611">
                  <w:pPr>
                    <w:pStyle w:val="ListParagraph"/>
                    <w:spacing w:line="360" w:lineRule="auto"/>
                    <w:ind w:left="0"/>
                    <w:contextualSpacing/>
                    <w:jc w:val="both"/>
                    <w:rPr>
                      <w:rFonts w:asciiTheme="minorHAnsi" w:hAnsiTheme="minorHAnsi" w:cstheme="minorHAnsi"/>
                    </w:rPr>
                  </w:pPr>
                </w:p>
              </w:tc>
            </w:tr>
            <w:tr w:rsidR="00592611" w14:paraId="2D06A3F9" w14:textId="77777777" w:rsidTr="00F06B39">
              <w:tc>
                <w:tcPr>
                  <w:tcW w:w="833" w:type="dxa"/>
                </w:tcPr>
                <w:p w14:paraId="35CB614E" w14:textId="2590D55E" w:rsidR="00592611" w:rsidRDefault="001A67B9" w:rsidP="00592611">
                  <w:pPr>
                    <w:pStyle w:val="ListParagraph"/>
                    <w:spacing w:line="360" w:lineRule="auto"/>
                    <w:ind w:left="0"/>
                    <w:contextualSpacing/>
                    <w:jc w:val="center"/>
                    <w:rPr>
                      <w:rFonts w:asciiTheme="minorHAnsi" w:hAnsiTheme="minorHAnsi" w:cstheme="minorHAnsi"/>
                    </w:rPr>
                  </w:pPr>
                  <w:r>
                    <w:rPr>
                      <w:rFonts w:asciiTheme="minorHAnsi" w:hAnsiTheme="minorHAnsi" w:cstheme="minorHAnsi"/>
                    </w:rPr>
                    <w:t>11</w:t>
                  </w:r>
                </w:p>
              </w:tc>
              <w:tc>
                <w:tcPr>
                  <w:tcW w:w="1305" w:type="dxa"/>
                </w:tcPr>
                <w:p w14:paraId="5660C84C" w14:textId="03970975" w:rsidR="00592611" w:rsidRDefault="001A67B9" w:rsidP="0059261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Creation date</w:t>
                  </w:r>
                </w:p>
              </w:tc>
              <w:tc>
                <w:tcPr>
                  <w:tcW w:w="1946" w:type="dxa"/>
                </w:tcPr>
                <w:p w14:paraId="59F0F914" w14:textId="77777777" w:rsidR="00592611" w:rsidRDefault="00592611" w:rsidP="00592611">
                  <w:pPr>
                    <w:pStyle w:val="ListParagraph"/>
                    <w:spacing w:line="360" w:lineRule="auto"/>
                    <w:ind w:left="0"/>
                    <w:contextualSpacing/>
                    <w:jc w:val="both"/>
                    <w:rPr>
                      <w:rFonts w:asciiTheme="minorHAnsi" w:hAnsiTheme="minorHAnsi" w:cstheme="minorHAnsi"/>
                    </w:rPr>
                  </w:pPr>
                </w:p>
              </w:tc>
              <w:tc>
                <w:tcPr>
                  <w:tcW w:w="2497" w:type="dxa"/>
                </w:tcPr>
                <w:p w14:paraId="0C905C92" w14:textId="104458C3" w:rsidR="00592611" w:rsidRDefault="001A67B9" w:rsidP="0059261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Date field updated on creation of Enquiry</w:t>
                  </w:r>
                </w:p>
              </w:tc>
              <w:tc>
                <w:tcPr>
                  <w:tcW w:w="2267" w:type="dxa"/>
                </w:tcPr>
                <w:p w14:paraId="193BFA86" w14:textId="77777777" w:rsidR="00592611" w:rsidRDefault="00592611" w:rsidP="00592611">
                  <w:pPr>
                    <w:pStyle w:val="ListParagraph"/>
                    <w:spacing w:line="360" w:lineRule="auto"/>
                    <w:ind w:left="0"/>
                    <w:contextualSpacing/>
                    <w:jc w:val="both"/>
                    <w:rPr>
                      <w:rFonts w:asciiTheme="minorHAnsi" w:hAnsiTheme="minorHAnsi" w:cstheme="minorHAnsi"/>
                    </w:rPr>
                  </w:pPr>
                </w:p>
              </w:tc>
            </w:tr>
            <w:tr w:rsidR="00592611" w14:paraId="00324245" w14:textId="77777777" w:rsidTr="00F06B39">
              <w:tc>
                <w:tcPr>
                  <w:tcW w:w="833" w:type="dxa"/>
                </w:tcPr>
                <w:p w14:paraId="0402CD9E" w14:textId="17ABCA31" w:rsidR="00592611" w:rsidRDefault="001A67B9" w:rsidP="00592611">
                  <w:pPr>
                    <w:pStyle w:val="ListParagraph"/>
                    <w:spacing w:line="360" w:lineRule="auto"/>
                    <w:ind w:left="0"/>
                    <w:contextualSpacing/>
                    <w:jc w:val="center"/>
                    <w:rPr>
                      <w:rFonts w:asciiTheme="minorHAnsi" w:hAnsiTheme="minorHAnsi" w:cstheme="minorHAnsi"/>
                    </w:rPr>
                  </w:pPr>
                  <w:r>
                    <w:rPr>
                      <w:rFonts w:asciiTheme="minorHAnsi" w:hAnsiTheme="minorHAnsi" w:cstheme="minorHAnsi"/>
                    </w:rPr>
                    <w:t>12</w:t>
                  </w:r>
                </w:p>
              </w:tc>
              <w:tc>
                <w:tcPr>
                  <w:tcW w:w="1305" w:type="dxa"/>
                </w:tcPr>
                <w:p w14:paraId="7A96CE7B" w14:textId="773818AD" w:rsidR="00592611" w:rsidRDefault="009C013A" w:rsidP="0059261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Expected delivery date</w:t>
                  </w:r>
                </w:p>
              </w:tc>
              <w:tc>
                <w:tcPr>
                  <w:tcW w:w="1946" w:type="dxa"/>
                </w:tcPr>
                <w:p w14:paraId="067C4BB5" w14:textId="77777777" w:rsidR="00592611" w:rsidRDefault="00592611" w:rsidP="00592611">
                  <w:pPr>
                    <w:pStyle w:val="ListParagraph"/>
                    <w:spacing w:line="360" w:lineRule="auto"/>
                    <w:ind w:left="0"/>
                    <w:contextualSpacing/>
                    <w:jc w:val="both"/>
                    <w:rPr>
                      <w:rFonts w:asciiTheme="minorHAnsi" w:hAnsiTheme="minorHAnsi" w:cstheme="minorHAnsi"/>
                    </w:rPr>
                  </w:pPr>
                </w:p>
              </w:tc>
              <w:tc>
                <w:tcPr>
                  <w:tcW w:w="2497" w:type="dxa"/>
                </w:tcPr>
                <w:p w14:paraId="69711E84" w14:textId="2A86E6EB" w:rsidR="00592611" w:rsidRDefault="009C013A" w:rsidP="0059261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Date field to update date of expected delivery</w:t>
                  </w:r>
                </w:p>
              </w:tc>
              <w:tc>
                <w:tcPr>
                  <w:tcW w:w="2267" w:type="dxa"/>
                </w:tcPr>
                <w:p w14:paraId="33AC9DE6" w14:textId="77777777" w:rsidR="00592611" w:rsidRDefault="00592611" w:rsidP="00592611">
                  <w:pPr>
                    <w:pStyle w:val="ListParagraph"/>
                    <w:spacing w:line="360" w:lineRule="auto"/>
                    <w:ind w:left="0"/>
                    <w:contextualSpacing/>
                    <w:jc w:val="both"/>
                    <w:rPr>
                      <w:rFonts w:asciiTheme="minorHAnsi" w:hAnsiTheme="minorHAnsi" w:cstheme="minorHAnsi"/>
                    </w:rPr>
                  </w:pPr>
                </w:p>
              </w:tc>
            </w:tr>
            <w:tr w:rsidR="00592611" w14:paraId="20F61A39" w14:textId="77777777" w:rsidTr="00F06B39">
              <w:tc>
                <w:tcPr>
                  <w:tcW w:w="833" w:type="dxa"/>
                </w:tcPr>
                <w:p w14:paraId="38409E2A" w14:textId="2EF5A3E7" w:rsidR="00592611" w:rsidRDefault="009C013A" w:rsidP="00592611">
                  <w:pPr>
                    <w:pStyle w:val="ListParagraph"/>
                    <w:spacing w:line="360" w:lineRule="auto"/>
                    <w:ind w:left="0"/>
                    <w:contextualSpacing/>
                    <w:jc w:val="center"/>
                    <w:rPr>
                      <w:rFonts w:asciiTheme="minorHAnsi" w:hAnsiTheme="minorHAnsi" w:cstheme="minorHAnsi"/>
                    </w:rPr>
                  </w:pPr>
                  <w:r>
                    <w:rPr>
                      <w:rFonts w:asciiTheme="minorHAnsi" w:hAnsiTheme="minorHAnsi" w:cstheme="minorHAnsi"/>
                    </w:rPr>
                    <w:t>13</w:t>
                  </w:r>
                </w:p>
              </w:tc>
              <w:tc>
                <w:tcPr>
                  <w:tcW w:w="1305" w:type="dxa"/>
                </w:tcPr>
                <w:p w14:paraId="2200930B" w14:textId="43B25958" w:rsidR="00592611" w:rsidRDefault="009C013A" w:rsidP="0059261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Job No.</w:t>
                  </w:r>
                </w:p>
              </w:tc>
              <w:tc>
                <w:tcPr>
                  <w:tcW w:w="1946" w:type="dxa"/>
                </w:tcPr>
                <w:p w14:paraId="0B15C20D" w14:textId="77777777" w:rsidR="00592611" w:rsidRDefault="00592611" w:rsidP="00592611">
                  <w:pPr>
                    <w:pStyle w:val="ListParagraph"/>
                    <w:spacing w:line="360" w:lineRule="auto"/>
                    <w:ind w:left="0"/>
                    <w:contextualSpacing/>
                    <w:jc w:val="both"/>
                    <w:rPr>
                      <w:rFonts w:asciiTheme="minorHAnsi" w:hAnsiTheme="minorHAnsi" w:cstheme="minorHAnsi"/>
                    </w:rPr>
                  </w:pPr>
                </w:p>
              </w:tc>
              <w:tc>
                <w:tcPr>
                  <w:tcW w:w="2497" w:type="dxa"/>
                </w:tcPr>
                <w:p w14:paraId="5CC210E9" w14:textId="280802A0" w:rsidR="00592611" w:rsidRDefault="009C013A" w:rsidP="0059261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Values will be updated from the selected Requisition</w:t>
                  </w:r>
                </w:p>
              </w:tc>
              <w:tc>
                <w:tcPr>
                  <w:tcW w:w="2267" w:type="dxa"/>
                </w:tcPr>
                <w:p w14:paraId="1C0FB096" w14:textId="77777777" w:rsidR="00592611" w:rsidRDefault="00592611" w:rsidP="00592611">
                  <w:pPr>
                    <w:pStyle w:val="ListParagraph"/>
                    <w:spacing w:line="360" w:lineRule="auto"/>
                    <w:ind w:left="0"/>
                    <w:contextualSpacing/>
                    <w:jc w:val="both"/>
                    <w:rPr>
                      <w:rFonts w:asciiTheme="minorHAnsi" w:hAnsiTheme="minorHAnsi" w:cstheme="minorHAnsi"/>
                    </w:rPr>
                  </w:pPr>
                </w:p>
              </w:tc>
            </w:tr>
            <w:tr w:rsidR="00592611" w14:paraId="3E424B54" w14:textId="77777777" w:rsidTr="00F06B39">
              <w:tc>
                <w:tcPr>
                  <w:tcW w:w="833" w:type="dxa"/>
                </w:tcPr>
                <w:p w14:paraId="3B613DD5" w14:textId="0B26F7B4" w:rsidR="00592611" w:rsidRDefault="009C013A" w:rsidP="00592611">
                  <w:pPr>
                    <w:pStyle w:val="ListParagraph"/>
                    <w:spacing w:line="360" w:lineRule="auto"/>
                    <w:ind w:left="0"/>
                    <w:contextualSpacing/>
                    <w:jc w:val="center"/>
                    <w:rPr>
                      <w:rFonts w:asciiTheme="minorHAnsi" w:hAnsiTheme="minorHAnsi" w:cstheme="minorHAnsi"/>
                    </w:rPr>
                  </w:pPr>
                  <w:r>
                    <w:rPr>
                      <w:rFonts w:asciiTheme="minorHAnsi" w:hAnsiTheme="minorHAnsi" w:cstheme="minorHAnsi"/>
                    </w:rPr>
                    <w:t>14</w:t>
                  </w:r>
                </w:p>
              </w:tc>
              <w:tc>
                <w:tcPr>
                  <w:tcW w:w="1305" w:type="dxa"/>
                </w:tcPr>
                <w:p w14:paraId="1C8DE468" w14:textId="317FD9E6" w:rsidR="00592611" w:rsidRDefault="009C013A" w:rsidP="0059261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Job Task No.</w:t>
                  </w:r>
                </w:p>
              </w:tc>
              <w:tc>
                <w:tcPr>
                  <w:tcW w:w="1946" w:type="dxa"/>
                </w:tcPr>
                <w:p w14:paraId="0A8033F7" w14:textId="77777777" w:rsidR="00592611" w:rsidRDefault="00592611" w:rsidP="00592611">
                  <w:pPr>
                    <w:pStyle w:val="ListParagraph"/>
                    <w:spacing w:line="360" w:lineRule="auto"/>
                    <w:ind w:left="0"/>
                    <w:contextualSpacing/>
                    <w:jc w:val="both"/>
                    <w:rPr>
                      <w:rFonts w:asciiTheme="minorHAnsi" w:hAnsiTheme="minorHAnsi" w:cstheme="minorHAnsi"/>
                    </w:rPr>
                  </w:pPr>
                </w:p>
              </w:tc>
              <w:tc>
                <w:tcPr>
                  <w:tcW w:w="2497" w:type="dxa"/>
                </w:tcPr>
                <w:p w14:paraId="73563776" w14:textId="022A440C" w:rsidR="00592611" w:rsidRDefault="009C013A" w:rsidP="0059261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Values will be updated from the selected Requisition</w:t>
                  </w:r>
                </w:p>
              </w:tc>
              <w:tc>
                <w:tcPr>
                  <w:tcW w:w="2267" w:type="dxa"/>
                </w:tcPr>
                <w:p w14:paraId="4D9A9491" w14:textId="77777777" w:rsidR="00592611" w:rsidRDefault="00592611" w:rsidP="00592611">
                  <w:pPr>
                    <w:pStyle w:val="ListParagraph"/>
                    <w:spacing w:line="360" w:lineRule="auto"/>
                    <w:ind w:left="0"/>
                    <w:contextualSpacing/>
                    <w:jc w:val="both"/>
                    <w:rPr>
                      <w:rFonts w:asciiTheme="minorHAnsi" w:hAnsiTheme="minorHAnsi" w:cstheme="minorHAnsi"/>
                    </w:rPr>
                  </w:pPr>
                </w:p>
              </w:tc>
            </w:tr>
          </w:tbl>
          <w:p w14:paraId="26CC0629" w14:textId="0694C3DD" w:rsidR="00F06B39" w:rsidRDefault="00F06B39" w:rsidP="00F06B39">
            <w:pPr>
              <w:pStyle w:val="ListParagraph"/>
              <w:spacing w:line="360" w:lineRule="auto"/>
              <w:contextualSpacing/>
              <w:jc w:val="both"/>
              <w:rPr>
                <w:rFonts w:asciiTheme="minorHAnsi" w:hAnsiTheme="minorHAnsi" w:cstheme="minorHAnsi"/>
              </w:rPr>
            </w:pPr>
          </w:p>
          <w:p w14:paraId="1B61892E" w14:textId="55AFC468" w:rsidR="00480770" w:rsidRPr="00BC1C02" w:rsidRDefault="00E71371" w:rsidP="00E71371">
            <w:pPr>
              <w:pStyle w:val="ListParagraph"/>
              <w:numPr>
                <w:ilvl w:val="0"/>
                <w:numId w:val="49"/>
              </w:numPr>
              <w:spacing w:line="360" w:lineRule="auto"/>
              <w:contextualSpacing/>
              <w:jc w:val="both"/>
              <w:rPr>
                <w:rFonts w:asciiTheme="minorHAnsi" w:hAnsiTheme="minorHAnsi" w:cstheme="minorHAnsi"/>
                <w:b/>
                <w:highlight w:val="red"/>
              </w:rPr>
            </w:pPr>
            <w:r w:rsidRPr="00BC1C02">
              <w:rPr>
                <w:rFonts w:asciiTheme="minorHAnsi" w:hAnsiTheme="minorHAnsi" w:cstheme="minorHAnsi"/>
                <w:b/>
                <w:highlight w:val="red"/>
              </w:rPr>
              <w:t>On Line user will specify</w:t>
            </w:r>
            <w:r w:rsidR="0081275A" w:rsidRPr="00BC1C02">
              <w:rPr>
                <w:rFonts w:asciiTheme="minorHAnsi" w:hAnsiTheme="minorHAnsi" w:cstheme="minorHAnsi"/>
                <w:b/>
                <w:highlight w:val="red"/>
              </w:rPr>
              <w:t>: -</w:t>
            </w:r>
          </w:p>
          <w:tbl>
            <w:tblPr>
              <w:tblStyle w:val="TableGrid"/>
              <w:tblW w:w="8820" w:type="dxa"/>
              <w:tblInd w:w="276" w:type="dxa"/>
              <w:tblLook w:val="04A0" w:firstRow="1" w:lastRow="0" w:firstColumn="1" w:lastColumn="0" w:noHBand="0" w:noVBand="1"/>
            </w:tblPr>
            <w:tblGrid>
              <w:gridCol w:w="810"/>
              <w:gridCol w:w="1350"/>
              <w:gridCol w:w="1890"/>
              <w:gridCol w:w="2520"/>
              <w:gridCol w:w="2250"/>
            </w:tblGrid>
            <w:tr w:rsidR="00E71371" w14:paraId="62D00CAD" w14:textId="77777777" w:rsidTr="00E71371">
              <w:tc>
                <w:tcPr>
                  <w:tcW w:w="810" w:type="dxa"/>
                </w:tcPr>
                <w:p w14:paraId="0106F570" w14:textId="26ECC1E6" w:rsidR="00E71371" w:rsidRPr="00E71371" w:rsidRDefault="00E71371" w:rsidP="00E71371">
                  <w:pPr>
                    <w:pStyle w:val="ListParagraph"/>
                    <w:spacing w:line="360" w:lineRule="auto"/>
                    <w:ind w:left="0"/>
                    <w:contextualSpacing/>
                    <w:jc w:val="both"/>
                    <w:rPr>
                      <w:rFonts w:asciiTheme="minorHAnsi" w:hAnsiTheme="minorHAnsi" w:cstheme="minorHAnsi"/>
                      <w:b/>
                      <w:u w:val="single"/>
                    </w:rPr>
                  </w:pPr>
                  <w:r w:rsidRPr="00E71371">
                    <w:rPr>
                      <w:rFonts w:asciiTheme="minorHAnsi" w:hAnsiTheme="minorHAnsi" w:cstheme="minorHAnsi"/>
                      <w:b/>
                      <w:u w:val="single"/>
                    </w:rPr>
                    <w:t>Sr. No</w:t>
                  </w:r>
                </w:p>
              </w:tc>
              <w:tc>
                <w:tcPr>
                  <w:tcW w:w="1350" w:type="dxa"/>
                </w:tcPr>
                <w:p w14:paraId="03028197" w14:textId="2CD13AD7" w:rsidR="00E71371" w:rsidRPr="00E71371" w:rsidRDefault="00E71371" w:rsidP="00E71371">
                  <w:pPr>
                    <w:pStyle w:val="ListParagraph"/>
                    <w:spacing w:line="360" w:lineRule="auto"/>
                    <w:ind w:left="0"/>
                    <w:contextualSpacing/>
                    <w:jc w:val="both"/>
                    <w:rPr>
                      <w:rFonts w:asciiTheme="minorHAnsi" w:hAnsiTheme="minorHAnsi" w:cstheme="minorHAnsi"/>
                      <w:b/>
                      <w:u w:val="single"/>
                    </w:rPr>
                  </w:pPr>
                  <w:r w:rsidRPr="00E71371">
                    <w:rPr>
                      <w:rFonts w:asciiTheme="minorHAnsi" w:hAnsiTheme="minorHAnsi" w:cstheme="minorHAnsi"/>
                      <w:b/>
                      <w:u w:val="single"/>
                    </w:rPr>
                    <w:t>Field value</w:t>
                  </w:r>
                </w:p>
              </w:tc>
              <w:tc>
                <w:tcPr>
                  <w:tcW w:w="1890" w:type="dxa"/>
                </w:tcPr>
                <w:p w14:paraId="12321E4E" w14:textId="18AB0EC5" w:rsidR="00E71371" w:rsidRPr="00E71371" w:rsidRDefault="00E71371" w:rsidP="00E71371">
                  <w:pPr>
                    <w:pStyle w:val="ListParagraph"/>
                    <w:spacing w:line="360" w:lineRule="auto"/>
                    <w:ind w:left="0"/>
                    <w:contextualSpacing/>
                    <w:jc w:val="both"/>
                    <w:rPr>
                      <w:rFonts w:asciiTheme="minorHAnsi" w:hAnsiTheme="minorHAnsi" w:cstheme="minorHAnsi"/>
                      <w:b/>
                      <w:u w:val="single"/>
                    </w:rPr>
                  </w:pPr>
                  <w:r w:rsidRPr="00E71371">
                    <w:rPr>
                      <w:rFonts w:asciiTheme="minorHAnsi" w:hAnsiTheme="minorHAnsi" w:cstheme="minorHAnsi"/>
                      <w:b/>
                      <w:u w:val="single"/>
                    </w:rPr>
                    <w:t>Description</w:t>
                  </w:r>
                </w:p>
              </w:tc>
              <w:tc>
                <w:tcPr>
                  <w:tcW w:w="2520" w:type="dxa"/>
                </w:tcPr>
                <w:p w14:paraId="27C147E7" w14:textId="25288363" w:rsidR="00E71371" w:rsidRPr="00E71371" w:rsidRDefault="00E71371" w:rsidP="00E71371">
                  <w:pPr>
                    <w:pStyle w:val="ListParagraph"/>
                    <w:spacing w:line="360" w:lineRule="auto"/>
                    <w:ind w:left="0"/>
                    <w:contextualSpacing/>
                    <w:jc w:val="both"/>
                    <w:rPr>
                      <w:rFonts w:asciiTheme="minorHAnsi" w:hAnsiTheme="minorHAnsi" w:cstheme="minorHAnsi"/>
                      <w:b/>
                      <w:u w:val="single"/>
                    </w:rPr>
                  </w:pPr>
                  <w:r w:rsidRPr="00E71371">
                    <w:rPr>
                      <w:rFonts w:asciiTheme="minorHAnsi" w:hAnsiTheme="minorHAnsi" w:cstheme="minorHAnsi"/>
                      <w:b/>
                      <w:u w:val="single"/>
                    </w:rPr>
                    <w:t>Remark</w:t>
                  </w:r>
                </w:p>
              </w:tc>
              <w:tc>
                <w:tcPr>
                  <w:tcW w:w="2250" w:type="dxa"/>
                </w:tcPr>
                <w:p w14:paraId="3CF01E88" w14:textId="7A8C7D15" w:rsidR="00E71371" w:rsidRPr="00E71371" w:rsidRDefault="00E71371" w:rsidP="00E71371">
                  <w:pPr>
                    <w:pStyle w:val="ListParagraph"/>
                    <w:spacing w:line="360" w:lineRule="auto"/>
                    <w:ind w:left="0"/>
                    <w:contextualSpacing/>
                    <w:jc w:val="both"/>
                    <w:rPr>
                      <w:rFonts w:asciiTheme="minorHAnsi" w:hAnsiTheme="minorHAnsi" w:cstheme="minorHAnsi"/>
                      <w:b/>
                      <w:u w:val="single"/>
                    </w:rPr>
                  </w:pPr>
                  <w:r w:rsidRPr="00E71371">
                    <w:rPr>
                      <w:rFonts w:asciiTheme="minorHAnsi" w:hAnsiTheme="minorHAnsi" w:cstheme="minorHAnsi"/>
                      <w:b/>
                      <w:u w:val="single"/>
                    </w:rPr>
                    <w:t>Object ID</w:t>
                  </w:r>
                </w:p>
              </w:tc>
            </w:tr>
            <w:tr w:rsidR="00E71371" w14:paraId="11578E75" w14:textId="77777777" w:rsidTr="00E71371">
              <w:tc>
                <w:tcPr>
                  <w:tcW w:w="810" w:type="dxa"/>
                </w:tcPr>
                <w:p w14:paraId="62833318" w14:textId="4651C44A" w:rsidR="00E71371" w:rsidRDefault="00E71371" w:rsidP="00E71371">
                  <w:pPr>
                    <w:pStyle w:val="ListParagraph"/>
                    <w:spacing w:line="360" w:lineRule="auto"/>
                    <w:ind w:left="0"/>
                    <w:contextualSpacing/>
                    <w:jc w:val="center"/>
                    <w:rPr>
                      <w:rFonts w:asciiTheme="minorHAnsi" w:hAnsiTheme="minorHAnsi" w:cstheme="minorHAnsi"/>
                    </w:rPr>
                  </w:pPr>
                </w:p>
              </w:tc>
              <w:tc>
                <w:tcPr>
                  <w:tcW w:w="1350" w:type="dxa"/>
                </w:tcPr>
                <w:p w14:paraId="5E4C0F49" w14:textId="3CFE1D63" w:rsidR="00E71371" w:rsidRDefault="00E71371" w:rsidP="00E7137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Get Enquiry line</w:t>
                  </w:r>
                </w:p>
              </w:tc>
              <w:tc>
                <w:tcPr>
                  <w:tcW w:w="1890" w:type="dxa"/>
                </w:tcPr>
                <w:p w14:paraId="26F34F1E" w14:textId="5B860942" w:rsidR="00E71371" w:rsidRDefault="00F15E95" w:rsidP="00E71371">
                  <w:pPr>
                    <w:pStyle w:val="ListParagraph"/>
                    <w:spacing w:line="360" w:lineRule="auto"/>
                    <w:ind w:left="0"/>
                    <w:contextualSpacing/>
                    <w:jc w:val="both"/>
                    <w:rPr>
                      <w:rFonts w:asciiTheme="minorHAnsi" w:hAnsiTheme="minorHAnsi" w:cstheme="minorHAnsi"/>
                    </w:rPr>
                  </w:pPr>
                  <w:commentRangeStart w:id="43"/>
                  <w:r w:rsidRPr="006C56B5">
                    <w:rPr>
                      <w:rFonts w:asciiTheme="minorHAnsi" w:hAnsiTheme="minorHAnsi" w:cstheme="minorHAnsi"/>
                      <w:highlight w:val="yellow"/>
                    </w:rPr>
                    <w:t>Function on Line to bring the requisition line</w:t>
                  </w:r>
                  <w:commentRangeEnd w:id="43"/>
                  <w:r w:rsidR="006C56B5" w:rsidRPr="006C56B5">
                    <w:rPr>
                      <w:rStyle w:val="CommentReference"/>
                      <w:rFonts w:ascii="Arial" w:hAnsi="Arial"/>
                      <w:highlight w:val="yellow"/>
                    </w:rPr>
                    <w:commentReference w:id="43"/>
                  </w:r>
                </w:p>
              </w:tc>
              <w:tc>
                <w:tcPr>
                  <w:tcW w:w="2520" w:type="dxa"/>
                </w:tcPr>
                <w:p w14:paraId="21AA1B93" w14:textId="6EB77A70" w:rsidR="00E71371" w:rsidRDefault="00E71371" w:rsidP="00E7137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 xml:space="preserve">Based </w:t>
                  </w:r>
                  <w:r w:rsidR="00F15E95">
                    <w:rPr>
                      <w:rFonts w:asciiTheme="minorHAnsi" w:hAnsiTheme="minorHAnsi" w:cstheme="minorHAnsi"/>
                    </w:rPr>
                    <w:t>on requisition number all the enquiry lines will come up.</w:t>
                  </w:r>
                </w:p>
                <w:p w14:paraId="0FE0FE58" w14:textId="6FCBE8B5" w:rsidR="0081275A" w:rsidRDefault="0081275A" w:rsidP="00E7137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User will select from the list of items coming.</w:t>
                  </w:r>
                </w:p>
                <w:p w14:paraId="5F2F0571" w14:textId="594D3CC9" w:rsidR="00F15E95" w:rsidRDefault="0081275A" w:rsidP="00E7137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lastRenderedPageBreak/>
                    <w:t>Item having inventory at specified location will not come in the list</w:t>
                  </w:r>
                </w:p>
              </w:tc>
              <w:tc>
                <w:tcPr>
                  <w:tcW w:w="2250" w:type="dxa"/>
                </w:tcPr>
                <w:p w14:paraId="29F0AE32" w14:textId="77777777" w:rsidR="00E71371" w:rsidRDefault="00E71371" w:rsidP="00E71371">
                  <w:pPr>
                    <w:pStyle w:val="ListParagraph"/>
                    <w:spacing w:line="360" w:lineRule="auto"/>
                    <w:ind w:left="0"/>
                    <w:contextualSpacing/>
                    <w:jc w:val="both"/>
                    <w:rPr>
                      <w:rFonts w:asciiTheme="minorHAnsi" w:hAnsiTheme="minorHAnsi" w:cstheme="minorHAnsi"/>
                    </w:rPr>
                  </w:pPr>
                </w:p>
              </w:tc>
            </w:tr>
            <w:tr w:rsidR="00350018" w14:paraId="75C23744" w14:textId="77777777" w:rsidTr="00E71371">
              <w:tc>
                <w:tcPr>
                  <w:tcW w:w="810" w:type="dxa"/>
                </w:tcPr>
                <w:p w14:paraId="6700CD42" w14:textId="78CC9E32" w:rsidR="00350018" w:rsidRDefault="00350018" w:rsidP="00350018">
                  <w:pPr>
                    <w:pStyle w:val="ListParagraph"/>
                    <w:spacing w:line="360" w:lineRule="auto"/>
                    <w:ind w:left="0"/>
                    <w:contextualSpacing/>
                    <w:jc w:val="center"/>
                    <w:rPr>
                      <w:rFonts w:asciiTheme="minorHAnsi" w:hAnsiTheme="minorHAnsi" w:cstheme="minorHAnsi"/>
                    </w:rPr>
                  </w:pPr>
                  <w:r>
                    <w:rPr>
                      <w:rFonts w:asciiTheme="minorHAnsi" w:hAnsiTheme="minorHAnsi" w:cstheme="minorHAnsi"/>
                      <w:color w:val="000000" w:themeColor="text1"/>
                    </w:rPr>
                    <w:t>1</w:t>
                  </w:r>
                </w:p>
              </w:tc>
              <w:tc>
                <w:tcPr>
                  <w:tcW w:w="1350" w:type="dxa"/>
                </w:tcPr>
                <w:p w14:paraId="24CF4401" w14:textId="5CDDD1EF" w:rsidR="00350018" w:rsidRDefault="00350018" w:rsidP="00350018">
                  <w:pPr>
                    <w:pStyle w:val="ListParagraph"/>
                    <w:spacing w:line="360" w:lineRule="auto"/>
                    <w:ind w:left="0"/>
                    <w:contextualSpacing/>
                    <w:jc w:val="both"/>
                    <w:rPr>
                      <w:rFonts w:asciiTheme="minorHAnsi" w:hAnsiTheme="minorHAnsi" w:cstheme="minorHAnsi"/>
                    </w:rPr>
                  </w:pPr>
                  <w:r w:rsidRPr="00CC3EEE">
                    <w:rPr>
                      <w:rFonts w:asciiTheme="minorHAnsi" w:hAnsiTheme="minorHAnsi" w:cstheme="minorHAnsi"/>
                      <w:color w:val="000000" w:themeColor="text1"/>
                    </w:rPr>
                    <w:t>Type</w:t>
                  </w:r>
                </w:p>
              </w:tc>
              <w:tc>
                <w:tcPr>
                  <w:tcW w:w="1890" w:type="dxa"/>
                </w:tcPr>
                <w:p w14:paraId="3E70AAD6" w14:textId="78B4326B" w:rsidR="00350018" w:rsidRDefault="00350018" w:rsidP="00350018">
                  <w:pPr>
                    <w:pStyle w:val="ListParagraph"/>
                    <w:spacing w:line="360" w:lineRule="auto"/>
                    <w:ind w:left="0"/>
                    <w:contextualSpacing/>
                    <w:jc w:val="both"/>
                    <w:rPr>
                      <w:rFonts w:asciiTheme="minorHAnsi" w:hAnsiTheme="minorHAnsi" w:cstheme="minorHAnsi"/>
                    </w:rPr>
                  </w:pPr>
                </w:p>
              </w:tc>
              <w:tc>
                <w:tcPr>
                  <w:tcW w:w="2520" w:type="dxa"/>
                </w:tcPr>
                <w:p w14:paraId="0356B0BB" w14:textId="3D2306C9" w:rsidR="00350018" w:rsidRDefault="00350018" w:rsidP="00350018">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 xml:space="preserve">Will be updated from the </w:t>
                  </w:r>
                  <w:r w:rsidR="00635131">
                    <w:rPr>
                      <w:rFonts w:asciiTheme="minorHAnsi" w:hAnsiTheme="minorHAnsi" w:cstheme="minorHAnsi"/>
                    </w:rPr>
                    <w:t>Requisitions</w:t>
                  </w:r>
                  <w:r>
                    <w:rPr>
                      <w:rFonts w:asciiTheme="minorHAnsi" w:hAnsiTheme="minorHAnsi" w:cstheme="minorHAnsi"/>
                    </w:rPr>
                    <w:t xml:space="preserve"> lines selected</w:t>
                  </w:r>
                </w:p>
              </w:tc>
              <w:tc>
                <w:tcPr>
                  <w:tcW w:w="2250" w:type="dxa"/>
                </w:tcPr>
                <w:p w14:paraId="2FC6B95F" w14:textId="77777777" w:rsidR="00350018" w:rsidRDefault="00350018" w:rsidP="00350018">
                  <w:pPr>
                    <w:pStyle w:val="ListParagraph"/>
                    <w:spacing w:line="360" w:lineRule="auto"/>
                    <w:ind w:left="0"/>
                    <w:contextualSpacing/>
                    <w:jc w:val="both"/>
                    <w:rPr>
                      <w:rFonts w:asciiTheme="minorHAnsi" w:hAnsiTheme="minorHAnsi" w:cstheme="minorHAnsi"/>
                    </w:rPr>
                  </w:pPr>
                </w:p>
              </w:tc>
            </w:tr>
            <w:tr w:rsidR="00635131" w14:paraId="1A500961" w14:textId="77777777" w:rsidTr="00E71371">
              <w:tc>
                <w:tcPr>
                  <w:tcW w:w="810" w:type="dxa"/>
                </w:tcPr>
                <w:p w14:paraId="36CF3007" w14:textId="44CB9BB6" w:rsidR="00635131" w:rsidRDefault="00635131" w:rsidP="00635131">
                  <w:pPr>
                    <w:pStyle w:val="ListParagraph"/>
                    <w:spacing w:line="360" w:lineRule="auto"/>
                    <w:ind w:left="0"/>
                    <w:contextualSpacing/>
                    <w:jc w:val="center"/>
                    <w:rPr>
                      <w:rFonts w:asciiTheme="minorHAnsi" w:hAnsiTheme="minorHAnsi" w:cstheme="minorHAnsi"/>
                    </w:rPr>
                  </w:pPr>
                  <w:r>
                    <w:rPr>
                      <w:rFonts w:asciiTheme="minorHAnsi" w:hAnsiTheme="minorHAnsi" w:cstheme="minorHAnsi"/>
                      <w:color w:val="000000" w:themeColor="text1"/>
                    </w:rPr>
                    <w:t>2</w:t>
                  </w:r>
                </w:p>
              </w:tc>
              <w:tc>
                <w:tcPr>
                  <w:tcW w:w="1350" w:type="dxa"/>
                </w:tcPr>
                <w:p w14:paraId="45724DFD" w14:textId="52215F72" w:rsidR="00635131" w:rsidRDefault="00635131" w:rsidP="00635131">
                  <w:pPr>
                    <w:pStyle w:val="ListParagraph"/>
                    <w:spacing w:line="360" w:lineRule="auto"/>
                    <w:ind w:left="0"/>
                    <w:contextualSpacing/>
                    <w:jc w:val="both"/>
                    <w:rPr>
                      <w:rFonts w:asciiTheme="minorHAnsi" w:hAnsiTheme="minorHAnsi" w:cstheme="minorHAnsi"/>
                    </w:rPr>
                  </w:pPr>
                  <w:r>
                    <w:rPr>
                      <w:rFonts w:asciiTheme="minorHAnsi" w:hAnsiTheme="minorHAnsi" w:cstheme="minorHAnsi"/>
                      <w:color w:val="000000" w:themeColor="text1"/>
                    </w:rPr>
                    <w:t>No.</w:t>
                  </w:r>
                </w:p>
              </w:tc>
              <w:tc>
                <w:tcPr>
                  <w:tcW w:w="1890" w:type="dxa"/>
                </w:tcPr>
                <w:p w14:paraId="4D26CDC2" w14:textId="5FF5760B" w:rsidR="00635131" w:rsidRDefault="00635131" w:rsidP="00635131">
                  <w:pPr>
                    <w:pStyle w:val="ListParagraph"/>
                    <w:spacing w:line="360" w:lineRule="auto"/>
                    <w:ind w:left="0"/>
                    <w:contextualSpacing/>
                    <w:jc w:val="both"/>
                    <w:rPr>
                      <w:rFonts w:asciiTheme="minorHAnsi" w:hAnsiTheme="minorHAnsi" w:cstheme="minorHAnsi"/>
                    </w:rPr>
                  </w:pPr>
                </w:p>
              </w:tc>
              <w:tc>
                <w:tcPr>
                  <w:tcW w:w="2520" w:type="dxa"/>
                </w:tcPr>
                <w:p w14:paraId="64B06610" w14:textId="7C0E3BAD" w:rsidR="00635131" w:rsidRDefault="00635131" w:rsidP="0063513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Will be updated from the Requisitions lines selected</w:t>
                  </w:r>
                </w:p>
              </w:tc>
              <w:tc>
                <w:tcPr>
                  <w:tcW w:w="2250" w:type="dxa"/>
                </w:tcPr>
                <w:p w14:paraId="5E4864CE" w14:textId="77777777" w:rsidR="00635131" w:rsidRDefault="00635131" w:rsidP="00635131">
                  <w:pPr>
                    <w:pStyle w:val="ListParagraph"/>
                    <w:spacing w:line="360" w:lineRule="auto"/>
                    <w:ind w:left="0"/>
                    <w:contextualSpacing/>
                    <w:jc w:val="both"/>
                    <w:rPr>
                      <w:rFonts w:asciiTheme="minorHAnsi" w:hAnsiTheme="minorHAnsi" w:cstheme="minorHAnsi"/>
                    </w:rPr>
                  </w:pPr>
                </w:p>
              </w:tc>
            </w:tr>
            <w:tr w:rsidR="00635131" w14:paraId="1240CE59" w14:textId="77777777" w:rsidTr="00E71371">
              <w:tc>
                <w:tcPr>
                  <w:tcW w:w="810" w:type="dxa"/>
                </w:tcPr>
                <w:p w14:paraId="0B84A037" w14:textId="65577972" w:rsidR="00635131" w:rsidRDefault="00635131" w:rsidP="00635131">
                  <w:pPr>
                    <w:pStyle w:val="ListParagraph"/>
                    <w:spacing w:line="360" w:lineRule="auto"/>
                    <w:ind w:left="0"/>
                    <w:contextualSpacing/>
                    <w:jc w:val="center"/>
                    <w:rPr>
                      <w:rFonts w:asciiTheme="minorHAnsi" w:hAnsiTheme="minorHAnsi" w:cstheme="minorHAnsi"/>
                    </w:rPr>
                  </w:pPr>
                  <w:r>
                    <w:rPr>
                      <w:rFonts w:asciiTheme="minorHAnsi" w:hAnsiTheme="minorHAnsi" w:cstheme="minorHAnsi"/>
                      <w:color w:val="000000" w:themeColor="text1"/>
                    </w:rPr>
                    <w:t>3</w:t>
                  </w:r>
                </w:p>
              </w:tc>
              <w:tc>
                <w:tcPr>
                  <w:tcW w:w="1350" w:type="dxa"/>
                </w:tcPr>
                <w:p w14:paraId="7A030683" w14:textId="67DAECDE" w:rsidR="00635131" w:rsidRDefault="00635131" w:rsidP="00635131">
                  <w:pPr>
                    <w:pStyle w:val="ListParagraph"/>
                    <w:spacing w:line="360" w:lineRule="auto"/>
                    <w:ind w:left="0"/>
                    <w:contextualSpacing/>
                    <w:jc w:val="both"/>
                    <w:rPr>
                      <w:rFonts w:asciiTheme="minorHAnsi" w:hAnsiTheme="minorHAnsi" w:cstheme="minorHAnsi"/>
                    </w:rPr>
                  </w:pPr>
                  <w:r w:rsidRPr="00EF00CF">
                    <w:rPr>
                      <w:rFonts w:asciiTheme="minorHAnsi" w:hAnsiTheme="minorHAnsi" w:cstheme="minorHAnsi"/>
                      <w:color w:val="000000" w:themeColor="text1"/>
                    </w:rPr>
                    <w:t>Quantity</w:t>
                  </w:r>
                </w:p>
              </w:tc>
              <w:tc>
                <w:tcPr>
                  <w:tcW w:w="1890" w:type="dxa"/>
                </w:tcPr>
                <w:p w14:paraId="611DDA0E" w14:textId="34DCD5F8" w:rsidR="00635131" w:rsidRDefault="00635131" w:rsidP="00635131">
                  <w:pPr>
                    <w:pStyle w:val="ListParagraph"/>
                    <w:spacing w:line="360" w:lineRule="auto"/>
                    <w:ind w:left="0"/>
                    <w:contextualSpacing/>
                    <w:jc w:val="both"/>
                    <w:rPr>
                      <w:rFonts w:asciiTheme="minorHAnsi" w:hAnsiTheme="minorHAnsi" w:cstheme="minorHAnsi"/>
                    </w:rPr>
                  </w:pPr>
                </w:p>
              </w:tc>
              <w:tc>
                <w:tcPr>
                  <w:tcW w:w="2520" w:type="dxa"/>
                </w:tcPr>
                <w:p w14:paraId="51433EB3" w14:textId="083B80A6" w:rsidR="00635131" w:rsidRDefault="00635131" w:rsidP="0063513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Will be updated from the Requisitions lines selected and can be manually be changed</w:t>
                  </w:r>
                </w:p>
              </w:tc>
              <w:tc>
                <w:tcPr>
                  <w:tcW w:w="2250" w:type="dxa"/>
                </w:tcPr>
                <w:p w14:paraId="1BC93D49" w14:textId="77777777" w:rsidR="00635131" w:rsidRDefault="00635131" w:rsidP="00635131">
                  <w:pPr>
                    <w:pStyle w:val="ListParagraph"/>
                    <w:spacing w:line="360" w:lineRule="auto"/>
                    <w:ind w:left="0"/>
                    <w:contextualSpacing/>
                    <w:jc w:val="both"/>
                    <w:rPr>
                      <w:rFonts w:asciiTheme="minorHAnsi" w:hAnsiTheme="minorHAnsi" w:cstheme="minorHAnsi"/>
                    </w:rPr>
                  </w:pPr>
                </w:p>
              </w:tc>
            </w:tr>
            <w:tr w:rsidR="00635131" w14:paraId="76A99FCC" w14:textId="77777777" w:rsidTr="00E71371">
              <w:tc>
                <w:tcPr>
                  <w:tcW w:w="810" w:type="dxa"/>
                </w:tcPr>
                <w:p w14:paraId="5B38E1FB" w14:textId="54BDF469" w:rsidR="00635131" w:rsidRDefault="00635131" w:rsidP="00635131">
                  <w:pPr>
                    <w:pStyle w:val="ListParagraph"/>
                    <w:spacing w:line="360" w:lineRule="auto"/>
                    <w:ind w:left="0"/>
                    <w:contextualSpacing/>
                    <w:jc w:val="center"/>
                    <w:rPr>
                      <w:rFonts w:asciiTheme="minorHAnsi" w:hAnsiTheme="minorHAnsi" w:cstheme="minorHAnsi"/>
                    </w:rPr>
                  </w:pPr>
                  <w:r>
                    <w:rPr>
                      <w:rFonts w:asciiTheme="minorHAnsi" w:hAnsiTheme="minorHAnsi" w:cstheme="minorHAnsi"/>
                      <w:color w:val="000000" w:themeColor="text1"/>
                    </w:rPr>
                    <w:t>4</w:t>
                  </w:r>
                </w:p>
              </w:tc>
              <w:tc>
                <w:tcPr>
                  <w:tcW w:w="1350" w:type="dxa"/>
                </w:tcPr>
                <w:p w14:paraId="3042361F" w14:textId="16565257" w:rsidR="00635131" w:rsidRDefault="00635131" w:rsidP="00635131">
                  <w:pPr>
                    <w:pStyle w:val="ListParagraph"/>
                    <w:spacing w:line="360" w:lineRule="auto"/>
                    <w:ind w:left="0"/>
                    <w:contextualSpacing/>
                    <w:jc w:val="both"/>
                    <w:rPr>
                      <w:rFonts w:asciiTheme="minorHAnsi" w:hAnsiTheme="minorHAnsi" w:cstheme="minorHAnsi"/>
                    </w:rPr>
                  </w:pPr>
                  <w:r>
                    <w:rPr>
                      <w:rFonts w:asciiTheme="minorHAnsi" w:hAnsiTheme="minorHAnsi" w:cstheme="minorHAnsi"/>
                      <w:color w:val="000000" w:themeColor="text1"/>
                    </w:rPr>
                    <w:t>Unit of Measure</w:t>
                  </w:r>
                </w:p>
              </w:tc>
              <w:tc>
                <w:tcPr>
                  <w:tcW w:w="1890" w:type="dxa"/>
                </w:tcPr>
                <w:p w14:paraId="7723183A" w14:textId="5D162625" w:rsidR="00635131" w:rsidRDefault="00635131" w:rsidP="00635131">
                  <w:pPr>
                    <w:pStyle w:val="ListParagraph"/>
                    <w:spacing w:line="360" w:lineRule="auto"/>
                    <w:ind w:left="0"/>
                    <w:contextualSpacing/>
                    <w:jc w:val="both"/>
                    <w:rPr>
                      <w:rFonts w:asciiTheme="minorHAnsi" w:hAnsiTheme="minorHAnsi" w:cstheme="minorHAnsi"/>
                    </w:rPr>
                  </w:pPr>
                </w:p>
              </w:tc>
              <w:tc>
                <w:tcPr>
                  <w:tcW w:w="2520" w:type="dxa"/>
                </w:tcPr>
                <w:p w14:paraId="18656887" w14:textId="4B65F274" w:rsidR="00635131" w:rsidRDefault="00635131" w:rsidP="0063513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Will be updated from the Requisitions lines selected</w:t>
                  </w:r>
                </w:p>
              </w:tc>
              <w:tc>
                <w:tcPr>
                  <w:tcW w:w="2250" w:type="dxa"/>
                </w:tcPr>
                <w:p w14:paraId="0567B579" w14:textId="77777777" w:rsidR="00635131" w:rsidRDefault="00635131" w:rsidP="00635131">
                  <w:pPr>
                    <w:pStyle w:val="ListParagraph"/>
                    <w:spacing w:line="360" w:lineRule="auto"/>
                    <w:ind w:left="0"/>
                    <w:contextualSpacing/>
                    <w:jc w:val="both"/>
                    <w:rPr>
                      <w:rFonts w:asciiTheme="minorHAnsi" w:hAnsiTheme="minorHAnsi" w:cstheme="minorHAnsi"/>
                    </w:rPr>
                  </w:pPr>
                </w:p>
              </w:tc>
            </w:tr>
            <w:tr w:rsidR="00635131" w14:paraId="249A476A" w14:textId="77777777" w:rsidTr="00E71371">
              <w:tc>
                <w:tcPr>
                  <w:tcW w:w="810" w:type="dxa"/>
                </w:tcPr>
                <w:p w14:paraId="646441D4" w14:textId="08A18031" w:rsidR="00635131" w:rsidRDefault="00635131" w:rsidP="00635131">
                  <w:pPr>
                    <w:pStyle w:val="ListParagraph"/>
                    <w:spacing w:line="360" w:lineRule="auto"/>
                    <w:ind w:left="0"/>
                    <w:contextualSpacing/>
                    <w:jc w:val="center"/>
                    <w:rPr>
                      <w:rFonts w:asciiTheme="minorHAnsi" w:hAnsiTheme="minorHAnsi" w:cstheme="minorHAnsi"/>
                    </w:rPr>
                  </w:pPr>
                  <w:r>
                    <w:rPr>
                      <w:rFonts w:asciiTheme="minorHAnsi" w:hAnsiTheme="minorHAnsi" w:cstheme="minorHAnsi"/>
                      <w:color w:val="000000" w:themeColor="text1"/>
                    </w:rPr>
                    <w:t>5</w:t>
                  </w:r>
                </w:p>
              </w:tc>
              <w:tc>
                <w:tcPr>
                  <w:tcW w:w="1350" w:type="dxa"/>
                </w:tcPr>
                <w:p w14:paraId="753E516E" w14:textId="36BF8E33" w:rsidR="00635131" w:rsidRDefault="00635131" w:rsidP="00635131">
                  <w:pPr>
                    <w:pStyle w:val="ListParagraph"/>
                    <w:spacing w:line="360" w:lineRule="auto"/>
                    <w:ind w:left="0"/>
                    <w:contextualSpacing/>
                    <w:jc w:val="both"/>
                    <w:rPr>
                      <w:rFonts w:asciiTheme="minorHAnsi" w:hAnsiTheme="minorHAnsi" w:cstheme="minorHAnsi"/>
                    </w:rPr>
                  </w:pPr>
                  <w:r w:rsidRPr="00EF00CF">
                    <w:rPr>
                      <w:rFonts w:asciiTheme="minorHAnsi" w:hAnsiTheme="minorHAnsi" w:cstheme="minorHAnsi"/>
                      <w:color w:val="000000" w:themeColor="text1"/>
                    </w:rPr>
                    <w:t xml:space="preserve">location </w:t>
                  </w:r>
                </w:p>
              </w:tc>
              <w:tc>
                <w:tcPr>
                  <w:tcW w:w="1890" w:type="dxa"/>
                </w:tcPr>
                <w:p w14:paraId="72C6ECFB" w14:textId="762203BB" w:rsidR="00635131" w:rsidRDefault="00635131" w:rsidP="00635131">
                  <w:pPr>
                    <w:pStyle w:val="ListParagraph"/>
                    <w:spacing w:line="360" w:lineRule="auto"/>
                    <w:ind w:left="0"/>
                    <w:contextualSpacing/>
                    <w:jc w:val="both"/>
                    <w:rPr>
                      <w:rFonts w:asciiTheme="minorHAnsi" w:hAnsiTheme="minorHAnsi" w:cstheme="minorHAnsi"/>
                    </w:rPr>
                  </w:pPr>
                </w:p>
              </w:tc>
              <w:tc>
                <w:tcPr>
                  <w:tcW w:w="2520" w:type="dxa"/>
                </w:tcPr>
                <w:p w14:paraId="547E5B7C" w14:textId="12E62BD4" w:rsidR="00635131" w:rsidRDefault="00635131" w:rsidP="0063513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Will be updated from the Requisitions lines selected</w:t>
                  </w:r>
                </w:p>
              </w:tc>
              <w:tc>
                <w:tcPr>
                  <w:tcW w:w="2250" w:type="dxa"/>
                </w:tcPr>
                <w:p w14:paraId="0E887918" w14:textId="77777777" w:rsidR="00635131" w:rsidRDefault="00635131" w:rsidP="00635131">
                  <w:pPr>
                    <w:pStyle w:val="ListParagraph"/>
                    <w:spacing w:line="360" w:lineRule="auto"/>
                    <w:ind w:left="0"/>
                    <w:contextualSpacing/>
                    <w:jc w:val="both"/>
                    <w:rPr>
                      <w:rFonts w:asciiTheme="minorHAnsi" w:hAnsiTheme="minorHAnsi" w:cstheme="minorHAnsi"/>
                    </w:rPr>
                  </w:pPr>
                </w:p>
              </w:tc>
            </w:tr>
            <w:tr w:rsidR="00635131" w14:paraId="329052F3" w14:textId="77777777" w:rsidTr="00E71371">
              <w:tc>
                <w:tcPr>
                  <w:tcW w:w="810" w:type="dxa"/>
                </w:tcPr>
                <w:p w14:paraId="4DB2821A" w14:textId="6DBF0F6B" w:rsidR="00635131" w:rsidRDefault="00635131" w:rsidP="00635131">
                  <w:pPr>
                    <w:pStyle w:val="ListParagraph"/>
                    <w:spacing w:line="360" w:lineRule="auto"/>
                    <w:ind w:left="0"/>
                    <w:contextualSpacing/>
                    <w:jc w:val="center"/>
                    <w:rPr>
                      <w:rFonts w:asciiTheme="minorHAnsi" w:hAnsiTheme="minorHAnsi" w:cstheme="minorHAnsi"/>
                    </w:rPr>
                  </w:pPr>
                  <w:r>
                    <w:rPr>
                      <w:rFonts w:asciiTheme="minorHAnsi" w:hAnsiTheme="minorHAnsi" w:cstheme="minorHAnsi"/>
                      <w:color w:val="000000" w:themeColor="text1"/>
                    </w:rPr>
                    <w:t>6</w:t>
                  </w:r>
                </w:p>
              </w:tc>
              <w:tc>
                <w:tcPr>
                  <w:tcW w:w="1350" w:type="dxa"/>
                </w:tcPr>
                <w:p w14:paraId="5435FC0E" w14:textId="55BF745B" w:rsidR="00635131" w:rsidRDefault="00635131" w:rsidP="00635131">
                  <w:pPr>
                    <w:pStyle w:val="ListParagraph"/>
                    <w:spacing w:line="360" w:lineRule="auto"/>
                    <w:ind w:left="0"/>
                    <w:contextualSpacing/>
                    <w:jc w:val="both"/>
                    <w:rPr>
                      <w:rFonts w:asciiTheme="minorHAnsi" w:hAnsiTheme="minorHAnsi" w:cstheme="minorHAnsi"/>
                    </w:rPr>
                  </w:pPr>
                  <w:r>
                    <w:rPr>
                      <w:rFonts w:asciiTheme="minorHAnsi" w:hAnsiTheme="minorHAnsi" w:cstheme="minorHAnsi"/>
                      <w:color w:val="000000" w:themeColor="text1"/>
                    </w:rPr>
                    <w:t>Expected receipt date</w:t>
                  </w:r>
                </w:p>
              </w:tc>
              <w:tc>
                <w:tcPr>
                  <w:tcW w:w="1890" w:type="dxa"/>
                </w:tcPr>
                <w:p w14:paraId="36139268" w14:textId="284A4ABD" w:rsidR="00635131" w:rsidRDefault="00635131" w:rsidP="00635131">
                  <w:pPr>
                    <w:pStyle w:val="ListParagraph"/>
                    <w:spacing w:line="360" w:lineRule="auto"/>
                    <w:ind w:left="0"/>
                    <w:contextualSpacing/>
                    <w:jc w:val="both"/>
                    <w:rPr>
                      <w:rFonts w:asciiTheme="minorHAnsi" w:hAnsiTheme="minorHAnsi" w:cstheme="minorHAnsi"/>
                    </w:rPr>
                  </w:pPr>
                </w:p>
              </w:tc>
              <w:tc>
                <w:tcPr>
                  <w:tcW w:w="2520" w:type="dxa"/>
                </w:tcPr>
                <w:p w14:paraId="27E47A26" w14:textId="2EB41913" w:rsidR="00635131" w:rsidRDefault="00635131" w:rsidP="0063513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Will be updated from the Requisitions lines selected and can be manually changed</w:t>
                  </w:r>
                </w:p>
              </w:tc>
              <w:tc>
                <w:tcPr>
                  <w:tcW w:w="2250" w:type="dxa"/>
                </w:tcPr>
                <w:p w14:paraId="032EB988" w14:textId="77777777" w:rsidR="00635131" w:rsidRDefault="00635131" w:rsidP="00635131">
                  <w:pPr>
                    <w:pStyle w:val="ListParagraph"/>
                    <w:spacing w:line="360" w:lineRule="auto"/>
                    <w:ind w:left="0"/>
                    <w:contextualSpacing/>
                    <w:jc w:val="both"/>
                    <w:rPr>
                      <w:rFonts w:asciiTheme="minorHAnsi" w:hAnsiTheme="minorHAnsi" w:cstheme="minorHAnsi"/>
                    </w:rPr>
                  </w:pPr>
                </w:p>
              </w:tc>
            </w:tr>
            <w:tr w:rsidR="00635131" w14:paraId="788609A9" w14:textId="77777777" w:rsidTr="00E71371">
              <w:tc>
                <w:tcPr>
                  <w:tcW w:w="810" w:type="dxa"/>
                </w:tcPr>
                <w:p w14:paraId="3972EEDB" w14:textId="2CDFA3E5" w:rsidR="00635131" w:rsidRDefault="00635131" w:rsidP="00635131">
                  <w:pPr>
                    <w:pStyle w:val="ListParagraph"/>
                    <w:spacing w:line="360" w:lineRule="auto"/>
                    <w:ind w:left="0"/>
                    <w:contextualSpacing/>
                    <w:jc w:val="center"/>
                    <w:rPr>
                      <w:rFonts w:asciiTheme="minorHAnsi" w:hAnsiTheme="minorHAnsi" w:cstheme="minorHAnsi"/>
                    </w:rPr>
                  </w:pPr>
                  <w:r>
                    <w:rPr>
                      <w:rFonts w:asciiTheme="minorHAnsi" w:hAnsiTheme="minorHAnsi" w:cstheme="minorHAnsi"/>
                      <w:color w:val="000000" w:themeColor="text1"/>
                    </w:rPr>
                    <w:t>7</w:t>
                  </w:r>
                </w:p>
              </w:tc>
              <w:tc>
                <w:tcPr>
                  <w:tcW w:w="1350" w:type="dxa"/>
                </w:tcPr>
                <w:p w14:paraId="09420DD8" w14:textId="70D5A531" w:rsidR="00635131" w:rsidRDefault="00E5092F" w:rsidP="00635131">
                  <w:pPr>
                    <w:pStyle w:val="ListParagraph"/>
                    <w:spacing w:line="360" w:lineRule="auto"/>
                    <w:ind w:left="0"/>
                    <w:contextualSpacing/>
                    <w:jc w:val="both"/>
                    <w:rPr>
                      <w:rFonts w:asciiTheme="minorHAnsi" w:hAnsiTheme="minorHAnsi" w:cstheme="minorHAnsi"/>
                      <w:color w:val="000000" w:themeColor="text1"/>
                    </w:rPr>
                  </w:pPr>
                  <w:r>
                    <w:rPr>
                      <w:rFonts w:asciiTheme="minorHAnsi" w:hAnsiTheme="minorHAnsi" w:cstheme="minorHAnsi"/>
                      <w:color w:val="000000" w:themeColor="text1"/>
                    </w:rPr>
                    <w:tab/>
                  </w:r>
                  <w:r w:rsidR="00635131">
                    <w:rPr>
                      <w:rFonts w:asciiTheme="minorHAnsi" w:hAnsiTheme="minorHAnsi" w:cstheme="minorHAnsi"/>
                      <w:color w:val="000000" w:themeColor="text1"/>
                    </w:rPr>
                    <w:t>Job No.</w:t>
                  </w:r>
                </w:p>
              </w:tc>
              <w:tc>
                <w:tcPr>
                  <w:tcW w:w="1890" w:type="dxa"/>
                </w:tcPr>
                <w:p w14:paraId="4619D97B" w14:textId="447F4E19" w:rsidR="00635131" w:rsidRDefault="00635131" w:rsidP="00635131">
                  <w:pPr>
                    <w:pStyle w:val="ListParagraph"/>
                    <w:spacing w:line="360" w:lineRule="auto"/>
                    <w:ind w:left="0"/>
                    <w:contextualSpacing/>
                    <w:jc w:val="both"/>
                    <w:rPr>
                      <w:rFonts w:asciiTheme="minorHAnsi" w:hAnsiTheme="minorHAnsi" w:cstheme="minorHAnsi"/>
                      <w:color w:val="000000" w:themeColor="text1"/>
                    </w:rPr>
                  </w:pPr>
                </w:p>
              </w:tc>
              <w:tc>
                <w:tcPr>
                  <w:tcW w:w="2520" w:type="dxa"/>
                </w:tcPr>
                <w:p w14:paraId="68B91E7F" w14:textId="53C484DA" w:rsidR="00635131" w:rsidRDefault="00635131" w:rsidP="0063513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Will be updated from the Requisitions lines selected</w:t>
                  </w:r>
                </w:p>
              </w:tc>
              <w:tc>
                <w:tcPr>
                  <w:tcW w:w="2250" w:type="dxa"/>
                </w:tcPr>
                <w:p w14:paraId="20D3CDAC" w14:textId="77777777" w:rsidR="00635131" w:rsidRDefault="00635131" w:rsidP="00635131">
                  <w:pPr>
                    <w:pStyle w:val="ListParagraph"/>
                    <w:spacing w:line="360" w:lineRule="auto"/>
                    <w:ind w:left="0"/>
                    <w:contextualSpacing/>
                    <w:jc w:val="both"/>
                    <w:rPr>
                      <w:rFonts w:asciiTheme="minorHAnsi" w:hAnsiTheme="minorHAnsi" w:cstheme="minorHAnsi"/>
                    </w:rPr>
                  </w:pPr>
                </w:p>
              </w:tc>
            </w:tr>
            <w:tr w:rsidR="00635131" w14:paraId="6C59736D" w14:textId="77777777" w:rsidTr="00E71371">
              <w:tc>
                <w:tcPr>
                  <w:tcW w:w="810" w:type="dxa"/>
                </w:tcPr>
                <w:p w14:paraId="51D6DE08" w14:textId="6FCE3B15" w:rsidR="00635131" w:rsidRDefault="00635131" w:rsidP="00635131">
                  <w:pPr>
                    <w:pStyle w:val="ListParagraph"/>
                    <w:spacing w:line="360" w:lineRule="auto"/>
                    <w:ind w:left="0"/>
                    <w:contextualSpacing/>
                    <w:jc w:val="center"/>
                    <w:rPr>
                      <w:rFonts w:asciiTheme="minorHAnsi" w:hAnsiTheme="minorHAnsi" w:cstheme="minorHAnsi"/>
                    </w:rPr>
                  </w:pPr>
                  <w:r>
                    <w:rPr>
                      <w:rFonts w:asciiTheme="minorHAnsi" w:hAnsiTheme="minorHAnsi" w:cstheme="minorHAnsi"/>
                      <w:color w:val="000000" w:themeColor="text1"/>
                    </w:rPr>
                    <w:t>8</w:t>
                  </w:r>
                </w:p>
              </w:tc>
              <w:tc>
                <w:tcPr>
                  <w:tcW w:w="1350" w:type="dxa"/>
                </w:tcPr>
                <w:p w14:paraId="3B10B7C4" w14:textId="55BD9834" w:rsidR="00635131" w:rsidRDefault="00635131" w:rsidP="00635131">
                  <w:pPr>
                    <w:pStyle w:val="ListParagraph"/>
                    <w:spacing w:line="360" w:lineRule="auto"/>
                    <w:ind w:left="0"/>
                    <w:contextualSpacing/>
                    <w:jc w:val="both"/>
                    <w:rPr>
                      <w:rFonts w:asciiTheme="minorHAnsi" w:hAnsiTheme="minorHAnsi" w:cstheme="minorHAnsi"/>
                      <w:color w:val="000000" w:themeColor="text1"/>
                    </w:rPr>
                  </w:pPr>
                  <w:r>
                    <w:rPr>
                      <w:rFonts w:asciiTheme="minorHAnsi" w:hAnsiTheme="minorHAnsi" w:cstheme="minorHAnsi"/>
                      <w:color w:val="000000" w:themeColor="text1"/>
                    </w:rPr>
                    <w:t>Job task No.</w:t>
                  </w:r>
                </w:p>
              </w:tc>
              <w:tc>
                <w:tcPr>
                  <w:tcW w:w="1890" w:type="dxa"/>
                </w:tcPr>
                <w:p w14:paraId="0B66B266" w14:textId="5C858E96" w:rsidR="00635131" w:rsidRDefault="00635131" w:rsidP="00635131">
                  <w:pPr>
                    <w:pStyle w:val="ListParagraph"/>
                    <w:spacing w:line="360" w:lineRule="auto"/>
                    <w:ind w:left="0"/>
                    <w:contextualSpacing/>
                    <w:jc w:val="both"/>
                    <w:rPr>
                      <w:rFonts w:asciiTheme="minorHAnsi" w:hAnsiTheme="minorHAnsi" w:cstheme="minorHAnsi"/>
                      <w:color w:val="000000" w:themeColor="text1"/>
                    </w:rPr>
                  </w:pPr>
                </w:p>
              </w:tc>
              <w:tc>
                <w:tcPr>
                  <w:tcW w:w="2520" w:type="dxa"/>
                </w:tcPr>
                <w:p w14:paraId="7DD69E82" w14:textId="120192F2" w:rsidR="00635131" w:rsidRDefault="00635131" w:rsidP="0063513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Will be updated from the Requisitions lines selected</w:t>
                  </w:r>
                </w:p>
              </w:tc>
              <w:tc>
                <w:tcPr>
                  <w:tcW w:w="2250" w:type="dxa"/>
                </w:tcPr>
                <w:p w14:paraId="2D8BEEEB" w14:textId="77777777" w:rsidR="00635131" w:rsidRDefault="00635131" w:rsidP="00635131">
                  <w:pPr>
                    <w:pStyle w:val="ListParagraph"/>
                    <w:spacing w:line="360" w:lineRule="auto"/>
                    <w:ind w:left="0"/>
                    <w:contextualSpacing/>
                    <w:jc w:val="both"/>
                    <w:rPr>
                      <w:rFonts w:asciiTheme="minorHAnsi" w:hAnsiTheme="minorHAnsi" w:cstheme="minorHAnsi"/>
                    </w:rPr>
                  </w:pPr>
                </w:p>
              </w:tc>
            </w:tr>
            <w:tr w:rsidR="00635131" w14:paraId="7C9F6651" w14:textId="77777777" w:rsidTr="00E71371">
              <w:tc>
                <w:tcPr>
                  <w:tcW w:w="810" w:type="dxa"/>
                </w:tcPr>
                <w:p w14:paraId="01DD3346" w14:textId="6584DB3B" w:rsidR="00635131" w:rsidRDefault="00635131" w:rsidP="00635131">
                  <w:pPr>
                    <w:pStyle w:val="ListParagraph"/>
                    <w:spacing w:line="360" w:lineRule="auto"/>
                    <w:ind w:left="0"/>
                    <w:contextualSpacing/>
                    <w:jc w:val="center"/>
                    <w:rPr>
                      <w:rFonts w:asciiTheme="minorHAnsi" w:hAnsiTheme="minorHAnsi" w:cstheme="minorHAnsi"/>
                    </w:rPr>
                  </w:pPr>
                  <w:r>
                    <w:rPr>
                      <w:rFonts w:asciiTheme="minorHAnsi" w:hAnsiTheme="minorHAnsi" w:cstheme="minorHAnsi"/>
                      <w:color w:val="000000" w:themeColor="text1"/>
                    </w:rPr>
                    <w:t>9</w:t>
                  </w:r>
                </w:p>
              </w:tc>
              <w:tc>
                <w:tcPr>
                  <w:tcW w:w="1350" w:type="dxa"/>
                </w:tcPr>
                <w:p w14:paraId="1E04BDC1" w14:textId="34DB4631" w:rsidR="00635131" w:rsidRDefault="00635131" w:rsidP="00635131">
                  <w:pPr>
                    <w:pStyle w:val="ListParagraph"/>
                    <w:spacing w:line="360" w:lineRule="auto"/>
                    <w:ind w:left="0"/>
                    <w:contextualSpacing/>
                    <w:jc w:val="both"/>
                    <w:rPr>
                      <w:rFonts w:asciiTheme="minorHAnsi" w:hAnsiTheme="minorHAnsi" w:cstheme="minorHAnsi"/>
                      <w:color w:val="000000" w:themeColor="text1"/>
                    </w:rPr>
                  </w:pPr>
                  <w:r>
                    <w:rPr>
                      <w:rFonts w:asciiTheme="minorHAnsi" w:hAnsiTheme="minorHAnsi" w:cstheme="minorHAnsi"/>
                      <w:color w:val="000000" w:themeColor="text1"/>
                    </w:rPr>
                    <w:t>Job Planning Line No.</w:t>
                  </w:r>
                </w:p>
              </w:tc>
              <w:tc>
                <w:tcPr>
                  <w:tcW w:w="1890" w:type="dxa"/>
                </w:tcPr>
                <w:p w14:paraId="36F046DE" w14:textId="69A307D0" w:rsidR="00635131" w:rsidRDefault="00635131" w:rsidP="00635131">
                  <w:pPr>
                    <w:pStyle w:val="ListParagraph"/>
                    <w:spacing w:line="360" w:lineRule="auto"/>
                    <w:ind w:left="0"/>
                    <w:contextualSpacing/>
                    <w:jc w:val="both"/>
                    <w:rPr>
                      <w:rFonts w:asciiTheme="minorHAnsi" w:hAnsiTheme="minorHAnsi" w:cstheme="minorHAnsi"/>
                      <w:color w:val="000000" w:themeColor="text1"/>
                    </w:rPr>
                  </w:pPr>
                </w:p>
              </w:tc>
              <w:tc>
                <w:tcPr>
                  <w:tcW w:w="2520" w:type="dxa"/>
                </w:tcPr>
                <w:p w14:paraId="3ADB9481" w14:textId="77CC9D5A" w:rsidR="00635131" w:rsidRDefault="00635131" w:rsidP="00635131">
                  <w:pPr>
                    <w:pStyle w:val="ListParagraph"/>
                    <w:spacing w:line="360" w:lineRule="auto"/>
                    <w:ind w:left="0"/>
                    <w:contextualSpacing/>
                    <w:jc w:val="both"/>
                    <w:rPr>
                      <w:rFonts w:asciiTheme="minorHAnsi" w:hAnsiTheme="minorHAnsi" w:cstheme="minorHAnsi"/>
                    </w:rPr>
                  </w:pPr>
                  <w:r>
                    <w:rPr>
                      <w:rFonts w:asciiTheme="minorHAnsi" w:hAnsiTheme="minorHAnsi" w:cstheme="minorHAnsi"/>
                    </w:rPr>
                    <w:t>Will be updated from the Requisitions lines selected</w:t>
                  </w:r>
                </w:p>
              </w:tc>
              <w:tc>
                <w:tcPr>
                  <w:tcW w:w="2250" w:type="dxa"/>
                </w:tcPr>
                <w:p w14:paraId="14DCFB3F" w14:textId="77777777" w:rsidR="00635131" w:rsidRDefault="00635131" w:rsidP="00635131">
                  <w:pPr>
                    <w:pStyle w:val="ListParagraph"/>
                    <w:spacing w:line="360" w:lineRule="auto"/>
                    <w:ind w:left="0"/>
                    <w:contextualSpacing/>
                    <w:jc w:val="both"/>
                    <w:rPr>
                      <w:rFonts w:asciiTheme="minorHAnsi" w:hAnsiTheme="minorHAnsi" w:cstheme="minorHAnsi"/>
                    </w:rPr>
                  </w:pPr>
                </w:p>
              </w:tc>
            </w:tr>
          </w:tbl>
          <w:p w14:paraId="1B80394C" w14:textId="70E872DD" w:rsidR="00916249" w:rsidRPr="00916249" w:rsidRDefault="00916249" w:rsidP="00916249">
            <w:pPr>
              <w:spacing w:line="360" w:lineRule="auto"/>
              <w:contextualSpacing/>
              <w:jc w:val="both"/>
              <w:rPr>
                <w:rFonts w:cstheme="minorHAnsi"/>
              </w:rPr>
            </w:pPr>
          </w:p>
        </w:tc>
      </w:tr>
      <w:tr w:rsidR="00917B51" w:rsidRPr="00444EAD" w14:paraId="1357D16F" w14:textId="77777777" w:rsidTr="008E5369">
        <w:trPr>
          <w:trHeight w:val="144"/>
        </w:trPr>
        <w:tc>
          <w:tcPr>
            <w:tcW w:w="5000" w:type="pct"/>
            <w:gridSpan w:val="2"/>
          </w:tcPr>
          <w:p w14:paraId="574B3DDC" w14:textId="77777777" w:rsidR="005317C4" w:rsidRDefault="00917B51" w:rsidP="005317C4">
            <w:pPr>
              <w:spacing w:line="360" w:lineRule="auto"/>
              <w:contextualSpacing/>
              <w:jc w:val="both"/>
              <w:rPr>
                <w:b/>
                <w:sz w:val="28"/>
                <w:u w:val="single"/>
              </w:rPr>
            </w:pPr>
            <w:r w:rsidRPr="000E3DCD">
              <w:rPr>
                <w:b/>
                <w:sz w:val="28"/>
                <w:u w:val="single"/>
              </w:rPr>
              <w:lastRenderedPageBreak/>
              <w:t>Data Validat</w:t>
            </w:r>
            <w:r w:rsidR="005317C4">
              <w:rPr>
                <w:b/>
                <w:sz w:val="28"/>
                <w:u w:val="single"/>
              </w:rPr>
              <w:t>ions, Manipulations and Sorting:</w:t>
            </w:r>
          </w:p>
          <w:p w14:paraId="2CCEC492" w14:textId="55D7EA7A" w:rsidR="00480770" w:rsidRPr="005317C4" w:rsidRDefault="00480770" w:rsidP="005317C4">
            <w:pPr>
              <w:spacing w:line="360" w:lineRule="auto"/>
              <w:contextualSpacing/>
              <w:jc w:val="both"/>
              <w:rPr>
                <w:b/>
                <w:sz w:val="28"/>
                <w:u w:val="single"/>
              </w:rPr>
            </w:pPr>
          </w:p>
        </w:tc>
      </w:tr>
      <w:tr w:rsidR="00917B51" w:rsidRPr="00444EAD" w14:paraId="48D08E4F" w14:textId="77777777" w:rsidTr="00936295">
        <w:trPr>
          <w:trHeight w:val="1358"/>
        </w:trPr>
        <w:tc>
          <w:tcPr>
            <w:tcW w:w="5000" w:type="pct"/>
            <w:gridSpan w:val="2"/>
          </w:tcPr>
          <w:p w14:paraId="04302ACE" w14:textId="2B473D5B" w:rsidR="005655D8" w:rsidRDefault="00917B51" w:rsidP="005317C4">
            <w:pPr>
              <w:pStyle w:val="ListBullet"/>
              <w:numPr>
                <w:ilvl w:val="0"/>
                <w:numId w:val="0"/>
              </w:numPr>
              <w:jc w:val="both"/>
              <w:rPr>
                <w:b/>
                <w:sz w:val="28"/>
                <w:u w:val="single"/>
              </w:rPr>
            </w:pPr>
            <w:r w:rsidRPr="00094D90">
              <w:rPr>
                <w:b/>
                <w:sz w:val="28"/>
                <w:u w:val="single"/>
              </w:rPr>
              <w:t>Test Scenario</w:t>
            </w:r>
            <w:r>
              <w:rPr>
                <w:b/>
                <w:sz w:val="28"/>
                <w:u w:val="single"/>
              </w:rPr>
              <w:t>s</w:t>
            </w:r>
            <w:r w:rsidR="005317C4">
              <w:rPr>
                <w:b/>
                <w:sz w:val="28"/>
                <w:u w:val="single"/>
              </w:rPr>
              <w:t>:</w:t>
            </w:r>
          </w:p>
          <w:p w14:paraId="67098321" w14:textId="72F8763B" w:rsidR="001E4642" w:rsidRDefault="001E4642" w:rsidP="005317C4">
            <w:pPr>
              <w:pStyle w:val="ListBullet"/>
              <w:numPr>
                <w:ilvl w:val="0"/>
                <w:numId w:val="0"/>
              </w:numPr>
              <w:jc w:val="both"/>
              <w:rPr>
                <w:b/>
                <w:sz w:val="28"/>
                <w:u w:val="single"/>
              </w:rPr>
            </w:pPr>
          </w:p>
          <w:p w14:paraId="6B930CDF" w14:textId="6A2738F8" w:rsidR="00C97639" w:rsidRDefault="00AD6C3E" w:rsidP="004D73D1">
            <w:pPr>
              <w:pStyle w:val="ListBullet"/>
              <w:numPr>
                <w:ilvl w:val="0"/>
                <w:numId w:val="49"/>
              </w:numPr>
              <w:jc w:val="both"/>
            </w:pPr>
            <w:r>
              <w:t>On “</w:t>
            </w:r>
            <w:r w:rsidRPr="006C56B5">
              <w:rPr>
                <w:highlight w:val="yellow"/>
              </w:rPr>
              <w:t>Get Requisition lines</w:t>
            </w:r>
            <w:r>
              <w:t>”, list coming up will only have the items specified in the Requisition number selected in header.</w:t>
            </w:r>
          </w:p>
          <w:p w14:paraId="5262ECE6" w14:textId="77777777" w:rsidR="00AD6C3E" w:rsidRDefault="00AD6C3E" w:rsidP="004D73D1">
            <w:pPr>
              <w:pStyle w:val="ListBullet"/>
              <w:numPr>
                <w:ilvl w:val="0"/>
                <w:numId w:val="49"/>
              </w:numPr>
              <w:jc w:val="both"/>
            </w:pPr>
            <w:r>
              <w:t>Items having inventory will not be there in the Requisition lines.</w:t>
            </w:r>
          </w:p>
          <w:p w14:paraId="4601A981" w14:textId="05420FC0" w:rsidR="00AD6C3E" w:rsidRPr="00BD5DD8" w:rsidRDefault="00AD6C3E" w:rsidP="002E11B2">
            <w:pPr>
              <w:pStyle w:val="ListBullet"/>
              <w:numPr>
                <w:ilvl w:val="0"/>
                <w:numId w:val="0"/>
              </w:numPr>
              <w:ind w:left="1440"/>
              <w:jc w:val="both"/>
            </w:pPr>
          </w:p>
        </w:tc>
      </w:tr>
    </w:tbl>
    <w:p w14:paraId="591B779E" w14:textId="101547AD" w:rsidR="00362CC1" w:rsidRDefault="00362CC1" w:rsidP="002661C0">
      <w:pPr>
        <w:rPr>
          <w:lang w:val="en-GB"/>
        </w:rPr>
      </w:pPr>
    </w:p>
    <w:p w14:paraId="1B6B6016" w14:textId="77777777" w:rsidR="00362CC1" w:rsidRDefault="00362CC1">
      <w:pPr>
        <w:rPr>
          <w:lang w:val="en-GB"/>
        </w:rPr>
      </w:pPr>
      <w:r>
        <w:rPr>
          <w:lang w:val="en-GB"/>
        </w:rPr>
        <w:lastRenderedPageBreak/>
        <w:br w:type="page"/>
      </w:r>
    </w:p>
    <w:p w14:paraId="4BFDE1E4" w14:textId="77777777" w:rsidR="001F32DB" w:rsidRPr="001F32DB" w:rsidRDefault="001F32DB" w:rsidP="001F32DB">
      <w:pPr>
        <w:rPr>
          <w:b/>
          <w:lang w:val="en-GB"/>
        </w:rPr>
      </w:pPr>
      <w:r w:rsidRPr="001F32DB">
        <w:rPr>
          <w:b/>
          <w:lang w:val="en-GB"/>
        </w:rPr>
        <w:lastRenderedPageBreak/>
        <w:t>Changes logs of CR:</w:t>
      </w:r>
    </w:p>
    <w:tbl>
      <w:tblPr>
        <w:tblStyle w:val="TableGrid"/>
        <w:tblW w:w="9986" w:type="dxa"/>
        <w:tblLayout w:type="fixed"/>
        <w:tblLook w:val="04A0" w:firstRow="1" w:lastRow="0" w:firstColumn="1" w:lastColumn="0" w:noHBand="0" w:noVBand="1"/>
      </w:tblPr>
      <w:tblGrid>
        <w:gridCol w:w="536"/>
        <w:gridCol w:w="1260"/>
        <w:gridCol w:w="5310"/>
        <w:gridCol w:w="1350"/>
        <w:gridCol w:w="1530"/>
      </w:tblGrid>
      <w:tr w:rsidR="001F32DB" w14:paraId="1CBCD23E" w14:textId="77777777" w:rsidTr="002842AB">
        <w:trPr>
          <w:trHeight w:val="413"/>
        </w:trPr>
        <w:tc>
          <w:tcPr>
            <w:tcW w:w="536" w:type="dxa"/>
          </w:tcPr>
          <w:p w14:paraId="3D97E5A2" w14:textId="77777777" w:rsidR="001F32DB" w:rsidRPr="00C00545" w:rsidRDefault="001F32DB" w:rsidP="002842AB">
            <w:pPr>
              <w:jc w:val="center"/>
              <w:rPr>
                <w:b/>
                <w:lang w:val="en-GB"/>
              </w:rPr>
            </w:pPr>
            <w:r w:rsidRPr="00C00545">
              <w:rPr>
                <w:b/>
                <w:lang w:val="en-GB"/>
              </w:rPr>
              <w:t>Sr.No.</w:t>
            </w:r>
          </w:p>
        </w:tc>
        <w:tc>
          <w:tcPr>
            <w:tcW w:w="1260" w:type="dxa"/>
          </w:tcPr>
          <w:p w14:paraId="07515DAF" w14:textId="77777777" w:rsidR="001F32DB" w:rsidRPr="00C00545" w:rsidRDefault="001F32DB" w:rsidP="002842AB">
            <w:pPr>
              <w:jc w:val="center"/>
              <w:rPr>
                <w:b/>
                <w:lang w:val="en-GB"/>
              </w:rPr>
            </w:pPr>
            <w:r w:rsidRPr="00C00545">
              <w:rPr>
                <w:b/>
                <w:lang w:val="en-GB"/>
              </w:rPr>
              <w:t>Date</w:t>
            </w:r>
          </w:p>
        </w:tc>
        <w:tc>
          <w:tcPr>
            <w:tcW w:w="5310" w:type="dxa"/>
          </w:tcPr>
          <w:p w14:paraId="5783B048" w14:textId="77777777" w:rsidR="001F32DB" w:rsidRPr="00C00545" w:rsidRDefault="001F32DB" w:rsidP="002842AB">
            <w:pPr>
              <w:jc w:val="center"/>
              <w:rPr>
                <w:b/>
                <w:lang w:val="en-GB"/>
              </w:rPr>
            </w:pPr>
            <w:r w:rsidRPr="00C00545">
              <w:rPr>
                <w:b/>
                <w:lang w:val="en-GB"/>
              </w:rPr>
              <w:t>Change log Details</w:t>
            </w:r>
          </w:p>
        </w:tc>
        <w:tc>
          <w:tcPr>
            <w:tcW w:w="1350" w:type="dxa"/>
          </w:tcPr>
          <w:p w14:paraId="720E8C5A" w14:textId="77777777" w:rsidR="001F32DB" w:rsidRPr="00C00545" w:rsidRDefault="001F32DB" w:rsidP="002842AB">
            <w:pPr>
              <w:jc w:val="center"/>
              <w:rPr>
                <w:b/>
                <w:lang w:val="en-GB"/>
              </w:rPr>
            </w:pPr>
            <w:r w:rsidRPr="00C00545">
              <w:rPr>
                <w:b/>
                <w:lang w:val="en-GB"/>
              </w:rPr>
              <w:t>Given By</w:t>
            </w:r>
          </w:p>
        </w:tc>
        <w:tc>
          <w:tcPr>
            <w:tcW w:w="1530" w:type="dxa"/>
          </w:tcPr>
          <w:p w14:paraId="332B3C80" w14:textId="77777777" w:rsidR="001F32DB" w:rsidRPr="00C00545" w:rsidRDefault="001F32DB" w:rsidP="002842AB">
            <w:pPr>
              <w:jc w:val="center"/>
              <w:rPr>
                <w:b/>
                <w:lang w:val="en-GB"/>
              </w:rPr>
            </w:pPr>
            <w:r w:rsidRPr="00C00545">
              <w:rPr>
                <w:b/>
                <w:lang w:val="en-GB"/>
              </w:rPr>
              <w:t>Developed By</w:t>
            </w:r>
          </w:p>
        </w:tc>
      </w:tr>
      <w:tr w:rsidR="001F32DB" w14:paraId="5FBD87B2" w14:textId="77777777" w:rsidTr="002842AB">
        <w:tc>
          <w:tcPr>
            <w:tcW w:w="536" w:type="dxa"/>
          </w:tcPr>
          <w:p w14:paraId="12DA62E7" w14:textId="77777777" w:rsidR="001F32DB" w:rsidRDefault="001F32DB" w:rsidP="002842AB">
            <w:pPr>
              <w:rPr>
                <w:lang w:val="en-GB"/>
              </w:rPr>
            </w:pPr>
            <w:r>
              <w:rPr>
                <w:lang w:val="en-GB"/>
              </w:rPr>
              <w:t>1</w:t>
            </w:r>
          </w:p>
        </w:tc>
        <w:tc>
          <w:tcPr>
            <w:tcW w:w="1260" w:type="dxa"/>
          </w:tcPr>
          <w:p w14:paraId="5F10EB3E" w14:textId="6E0371C4" w:rsidR="001F32DB" w:rsidRDefault="001F32DB" w:rsidP="001F32DB">
            <w:pPr>
              <w:rPr>
                <w:lang w:val="en-GB"/>
              </w:rPr>
            </w:pPr>
            <w:r>
              <w:rPr>
                <w:lang w:val="en-GB"/>
              </w:rPr>
              <w:t>2</w:t>
            </w:r>
            <w:r>
              <w:rPr>
                <w:lang w:val="en-GB"/>
              </w:rPr>
              <w:t>7</w:t>
            </w:r>
            <w:r>
              <w:rPr>
                <w:lang w:val="en-GB"/>
              </w:rPr>
              <w:t>.03.2019</w:t>
            </w:r>
          </w:p>
        </w:tc>
        <w:tc>
          <w:tcPr>
            <w:tcW w:w="5310" w:type="dxa"/>
          </w:tcPr>
          <w:p w14:paraId="3913996B" w14:textId="77777777" w:rsidR="001F32DB" w:rsidRPr="001F32DB" w:rsidRDefault="001F32DB" w:rsidP="001F32DB">
            <w:pPr>
              <w:autoSpaceDE w:val="0"/>
              <w:autoSpaceDN w:val="0"/>
              <w:rPr>
                <w:lang w:val="en-GB"/>
              </w:rPr>
            </w:pPr>
          </w:p>
          <w:p w14:paraId="3FF173BD" w14:textId="77777777" w:rsidR="001F32DB" w:rsidRPr="001F32DB" w:rsidRDefault="001F32DB" w:rsidP="001F32DB">
            <w:pPr>
              <w:autoSpaceDE w:val="0"/>
              <w:autoSpaceDN w:val="0"/>
              <w:rPr>
                <w:b/>
                <w:lang w:val="en-GB"/>
              </w:rPr>
            </w:pPr>
            <w:r w:rsidRPr="001F32DB">
              <w:rPr>
                <w:b/>
                <w:lang w:val="en-GB"/>
              </w:rPr>
              <w:t xml:space="preserve">New change after </w:t>
            </w:r>
            <w:proofErr w:type="gramStart"/>
            <w:r w:rsidRPr="001F32DB">
              <w:rPr>
                <w:b/>
                <w:lang w:val="en-GB"/>
              </w:rPr>
              <w:t>FDD.:</w:t>
            </w:r>
            <w:proofErr w:type="gramEnd"/>
          </w:p>
          <w:p w14:paraId="2CF1F9A5" w14:textId="77777777" w:rsidR="001F32DB" w:rsidRPr="001F32DB" w:rsidRDefault="001F32DB" w:rsidP="001F32DB">
            <w:pPr>
              <w:autoSpaceDE w:val="0"/>
              <w:autoSpaceDN w:val="0"/>
              <w:rPr>
                <w:lang w:val="en-GB"/>
              </w:rPr>
            </w:pPr>
            <w:r w:rsidRPr="001F32DB">
              <w:rPr>
                <w:lang w:val="en-GB"/>
              </w:rPr>
              <w:t xml:space="preserve">1. </w:t>
            </w:r>
            <w:proofErr w:type="spellStart"/>
            <w:r w:rsidRPr="001F32DB">
              <w:rPr>
                <w:lang w:val="en-GB"/>
              </w:rPr>
              <w:t>Purch</w:t>
            </w:r>
            <w:proofErr w:type="spellEnd"/>
            <w:r w:rsidRPr="001F32DB">
              <w:rPr>
                <w:lang w:val="en-GB"/>
              </w:rPr>
              <w:t>. Enquiry Header we added "Lead Type" and "Name"</w:t>
            </w:r>
          </w:p>
          <w:p w14:paraId="5A02FC91" w14:textId="77777777" w:rsidR="001F32DB" w:rsidRPr="001F32DB" w:rsidRDefault="001F32DB" w:rsidP="001F32DB">
            <w:pPr>
              <w:autoSpaceDE w:val="0"/>
              <w:autoSpaceDN w:val="0"/>
              <w:rPr>
                <w:lang w:val="en-GB"/>
              </w:rPr>
            </w:pPr>
            <w:r w:rsidRPr="001F32DB">
              <w:rPr>
                <w:lang w:val="en-GB"/>
              </w:rPr>
              <w:t xml:space="preserve">2. </w:t>
            </w:r>
            <w:proofErr w:type="spellStart"/>
            <w:r w:rsidRPr="001F32DB">
              <w:rPr>
                <w:lang w:val="en-GB"/>
              </w:rPr>
              <w:t>Purch</w:t>
            </w:r>
            <w:proofErr w:type="spellEnd"/>
            <w:r w:rsidRPr="001F32DB">
              <w:rPr>
                <w:lang w:val="en-GB"/>
              </w:rPr>
              <w:t>. Enquiry Line we added "Line No." and "</w:t>
            </w:r>
            <w:proofErr w:type="spellStart"/>
            <w:r w:rsidRPr="001F32DB">
              <w:rPr>
                <w:lang w:val="en-GB"/>
              </w:rPr>
              <w:t>Docuement</w:t>
            </w:r>
            <w:proofErr w:type="spellEnd"/>
            <w:r w:rsidRPr="001F32DB">
              <w:rPr>
                <w:lang w:val="en-GB"/>
              </w:rPr>
              <w:t xml:space="preserve"> No."</w:t>
            </w:r>
          </w:p>
          <w:p w14:paraId="3FA02769" w14:textId="77777777" w:rsidR="001F32DB" w:rsidRPr="001F32DB" w:rsidRDefault="001F32DB" w:rsidP="001F32DB">
            <w:pPr>
              <w:autoSpaceDE w:val="0"/>
              <w:autoSpaceDN w:val="0"/>
              <w:rPr>
                <w:lang w:val="en-GB"/>
              </w:rPr>
            </w:pPr>
          </w:p>
          <w:p w14:paraId="7E14ADB9" w14:textId="77777777" w:rsidR="001F32DB" w:rsidRPr="001F32DB" w:rsidRDefault="001F32DB" w:rsidP="001F32DB">
            <w:pPr>
              <w:autoSpaceDE w:val="0"/>
              <w:autoSpaceDN w:val="0"/>
              <w:rPr>
                <w:b/>
                <w:lang w:val="en-GB"/>
              </w:rPr>
            </w:pPr>
            <w:bookmarkStart w:id="44" w:name="_GoBack"/>
            <w:r w:rsidRPr="001F32DB">
              <w:rPr>
                <w:b/>
                <w:lang w:val="en-GB"/>
              </w:rPr>
              <w:t>Doubts :</w:t>
            </w:r>
          </w:p>
          <w:bookmarkEnd w:id="44"/>
          <w:p w14:paraId="7A599674" w14:textId="77777777" w:rsidR="001F32DB" w:rsidRPr="001F32DB" w:rsidRDefault="001F32DB" w:rsidP="001F32DB">
            <w:pPr>
              <w:autoSpaceDE w:val="0"/>
              <w:autoSpaceDN w:val="0"/>
              <w:rPr>
                <w:lang w:val="en-GB"/>
              </w:rPr>
            </w:pPr>
            <w:r w:rsidRPr="001F32DB">
              <w:rPr>
                <w:lang w:val="en-GB"/>
              </w:rPr>
              <w:t xml:space="preserve">1. Where should we tag this </w:t>
            </w:r>
            <w:proofErr w:type="gramStart"/>
            <w:r w:rsidRPr="001F32DB">
              <w:rPr>
                <w:lang w:val="en-GB"/>
              </w:rPr>
              <w:t>pages.</w:t>
            </w:r>
            <w:proofErr w:type="gramEnd"/>
          </w:p>
          <w:p w14:paraId="59EDD0E8" w14:textId="77777777" w:rsidR="001F32DB" w:rsidRPr="001F32DB" w:rsidRDefault="001F32DB" w:rsidP="001F32DB">
            <w:pPr>
              <w:autoSpaceDE w:val="0"/>
              <w:autoSpaceDN w:val="0"/>
              <w:rPr>
                <w:lang w:val="en-GB"/>
              </w:rPr>
            </w:pPr>
            <w:proofErr w:type="gramStart"/>
            <w:r w:rsidRPr="001F32DB">
              <w:rPr>
                <w:lang w:val="en-GB"/>
              </w:rPr>
              <w:t>2.Get</w:t>
            </w:r>
            <w:proofErr w:type="gramEnd"/>
            <w:r w:rsidRPr="001F32DB">
              <w:rPr>
                <w:lang w:val="en-GB"/>
              </w:rPr>
              <w:t xml:space="preserve"> Enquiry line </w:t>
            </w:r>
            <w:proofErr w:type="spellStart"/>
            <w:r w:rsidRPr="001F32DB">
              <w:rPr>
                <w:lang w:val="en-GB"/>
              </w:rPr>
              <w:t>function,how</w:t>
            </w:r>
            <w:proofErr w:type="spellEnd"/>
            <w:r w:rsidRPr="001F32DB">
              <w:rPr>
                <w:lang w:val="en-GB"/>
              </w:rPr>
              <w:t xml:space="preserve"> we can know which Requisition no. should display. </w:t>
            </w:r>
            <w:proofErr w:type="gramStart"/>
            <w:r w:rsidRPr="001F32DB">
              <w:rPr>
                <w:lang w:val="en-GB"/>
              </w:rPr>
              <w:t>or</w:t>
            </w:r>
            <w:proofErr w:type="gramEnd"/>
            <w:r w:rsidRPr="001F32DB">
              <w:rPr>
                <w:lang w:val="en-GB"/>
              </w:rPr>
              <w:t xml:space="preserve"> how to avoid duplicate entry.</w:t>
            </w:r>
          </w:p>
          <w:p w14:paraId="13743C5C" w14:textId="77777777" w:rsidR="001F32DB" w:rsidRPr="001F32DB" w:rsidRDefault="001F32DB" w:rsidP="001F32DB">
            <w:pPr>
              <w:autoSpaceDE w:val="0"/>
              <w:autoSpaceDN w:val="0"/>
              <w:rPr>
                <w:lang w:val="en-GB"/>
              </w:rPr>
            </w:pPr>
            <w:proofErr w:type="gramStart"/>
            <w:r w:rsidRPr="001F32DB">
              <w:rPr>
                <w:lang w:val="en-GB"/>
              </w:rPr>
              <w:t>3.we</w:t>
            </w:r>
            <w:proofErr w:type="gramEnd"/>
            <w:r w:rsidRPr="001F32DB">
              <w:rPr>
                <w:lang w:val="en-GB"/>
              </w:rPr>
              <w:t xml:space="preserve"> unable to understand Requisition process.</w:t>
            </w:r>
          </w:p>
          <w:p w14:paraId="6D3C545C" w14:textId="77777777" w:rsidR="001F32DB" w:rsidRPr="001F32DB" w:rsidRDefault="001F32DB" w:rsidP="001F32DB">
            <w:pPr>
              <w:autoSpaceDE w:val="0"/>
              <w:autoSpaceDN w:val="0"/>
              <w:rPr>
                <w:lang w:val="en-GB"/>
              </w:rPr>
            </w:pPr>
            <w:proofErr w:type="gramStart"/>
            <w:r w:rsidRPr="001F32DB">
              <w:rPr>
                <w:lang w:val="en-GB"/>
              </w:rPr>
              <w:t>4.for</w:t>
            </w:r>
            <w:proofErr w:type="gramEnd"/>
            <w:r w:rsidRPr="001F32DB">
              <w:rPr>
                <w:lang w:val="en-GB"/>
              </w:rPr>
              <w:t xml:space="preserve"> </w:t>
            </w:r>
            <w:proofErr w:type="spellStart"/>
            <w:r w:rsidRPr="001F32DB">
              <w:rPr>
                <w:lang w:val="en-GB"/>
              </w:rPr>
              <w:t>Purch</w:t>
            </w:r>
            <w:proofErr w:type="spellEnd"/>
            <w:r w:rsidRPr="001F32DB">
              <w:rPr>
                <w:lang w:val="en-GB"/>
              </w:rPr>
              <w:t xml:space="preserve">. Enquiry </w:t>
            </w:r>
            <w:proofErr w:type="spellStart"/>
            <w:r w:rsidRPr="001F32DB">
              <w:rPr>
                <w:lang w:val="en-GB"/>
              </w:rPr>
              <w:t>Listpage</w:t>
            </w:r>
            <w:proofErr w:type="spellEnd"/>
            <w:r w:rsidRPr="001F32DB">
              <w:rPr>
                <w:lang w:val="en-GB"/>
              </w:rPr>
              <w:t xml:space="preserve"> should </w:t>
            </w:r>
            <w:proofErr w:type="spellStart"/>
            <w:r w:rsidRPr="001F32DB">
              <w:rPr>
                <w:lang w:val="en-GB"/>
              </w:rPr>
              <w:t>editiable</w:t>
            </w:r>
            <w:proofErr w:type="spellEnd"/>
            <w:r w:rsidRPr="001F32DB">
              <w:rPr>
                <w:lang w:val="en-GB"/>
              </w:rPr>
              <w:t xml:space="preserve"> or not, because we getting line from </w:t>
            </w:r>
            <w:proofErr w:type="spellStart"/>
            <w:r w:rsidRPr="001F32DB">
              <w:rPr>
                <w:lang w:val="en-GB"/>
              </w:rPr>
              <w:t>funcation</w:t>
            </w:r>
            <w:proofErr w:type="spellEnd"/>
            <w:r w:rsidRPr="001F32DB">
              <w:rPr>
                <w:lang w:val="en-GB"/>
              </w:rPr>
              <w:t>.</w:t>
            </w:r>
          </w:p>
          <w:p w14:paraId="3E7D3D71" w14:textId="77777777" w:rsidR="001F32DB" w:rsidRPr="001F32DB" w:rsidRDefault="001F32DB" w:rsidP="001F32DB">
            <w:pPr>
              <w:autoSpaceDE w:val="0"/>
              <w:autoSpaceDN w:val="0"/>
              <w:rPr>
                <w:lang w:val="en-GB"/>
              </w:rPr>
            </w:pPr>
            <w:r w:rsidRPr="001F32DB">
              <w:rPr>
                <w:lang w:val="en-GB"/>
              </w:rPr>
              <w:tab/>
            </w:r>
            <w:proofErr w:type="gramStart"/>
            <w:r w:rsidRPr="001F32DB">
              <w:rPr>
                <w:lang w:val="en-GB"/>
              </w:rPr>
              <w:t>any</w:t>
            </w:r>
            <w:proofErr w:type="gramEnd"/>
            <w:r w:rsidRPr="001F32DB">
              <w:rPr>
                <w:lang w:val="en-GB"/>
              </w:rPr>
              <w:t xml:space="preserve"> </w:t>
            </w:r>
            <w:proofErr w:type="spellStart"/>
            <w:r w:rsidRPr="001F32DB">
              <w:rPr>
                <w:lang w:val="en-GB"/>
              </w:rPr>
              <w:t>restication</w:t>
            </w:r>
            <w:proofErr w:type="spellEnd"/>
            <w:r w:rsidRPr="001F32DB">
              <w:rPr>
                <w:lang w:val="en-GB"/>
              </w:rPr>
              <w:t xml:space="preserve"> if line get from function.</w:t>
            </w:r>
          </w:p>
          <w:p w14:paraId="65AAE0CE" w14:textId="77777777" w:rsidR="001F32DB" w:rsidRPr="001F32DB" w:rsidRDefault="001F32DB" w:rsidP="001F32DB">
            <w:pPr>
              <w:autoSpaceDE w:val="0"/>
              <w:autoSpaceDN w:val="0"/>
              <w:rPr>
                <w:lang w:val="en-GB"/>
              </w:rPr>
            </w:pPr>
            <w:r w:rsidRPr="001F32DB">
              <w:rPr>
                <w:lang w:val="en-GB"/>
              </w:rPr>
              <w:t xml:space="preserve">5. </w:t>
            </w:r>
            <w:proofErr w:type="gramStart"/>
            <w:r w:rsidRPr="001F32DB">
              <w:rPr>
                <w:lang w:val="en-GB"/>
              </w:rPr>
              <w:t>in</w:t>
            </w:r>
            <w:proofErr w:type="gramEnd"/>
            <w:r w:rsidRPr="001F32DB">
              <w:rPr>
                <w:lang w:val="en-GB"/>
              </w:rPr>
              <w:t xml:space="preserve"> </w:t>
            </w:r>
            <w:proofErr w:type="spellStart"/>
            <w:r w:rsidRPr="001F32DB">
              <w:rPr>
                <w:lang w:val="en-GB"/>
              </w:rPr>
              <w:t>listpage</w:t>
            </w:r>
            <w:proofErr w:type="spellEnd"/>
            <w:r w:rsidRPr="001F32DB">
              <w:rPr>
                <w:lang w:val="en-GB"/>
              </w:rPr>
              <w:t xml:space="preserve"> user can insert line manually also.</w:t>
            </w:r>
          </w:p>
          <w:p w14:paraId="677F26FC" w14:textId="77777777" w:rsidR="001F32DB" w:rsidRPr="001F32DB" w:rsidRDefault="001F32DB" w:rsidP="001F32DB">
            <w:pPr>
              <w:autoSpaceDE w:val="0"/>
              <w:autoSpaceDN w:val="0"/>
              <w:rPr>
                <w:lang w:val="en-GB"/>
              </w:rPr>
            </w:pPr>
          </w:p>
          <w:p w14:paraId="14077DD2" w14:textId="77777777" w:rsidR="001F32DB" w:rsidRPr="001F32DB" w:rsidRDefault="001F32DB" w:rsidP="001F32DB">
            <w:pPr>
              <w:autoSpaceDE w:val="0"/>
              <w:autoSpaceDN w:val="0"/>
              <w:rPr>
                <w:lang w:val="en-GB"/>
              </w:rPr>
            </w:pPr>
          </w:p>
          <w:p w14:paraId="34B51C65" w14:textId="77777777" w:rsidR="001F32DB" w:rsidRDefault="001F32DB" w:rsidP="001F32DB">
            <w:pPr>
              <w:autoSpaceDE w:val="0"/>
              <w:autoSpaceDN w:val="0"/>
              <w:rPr>
                <w:lang w:val="en-GB"/>
              </w:rPr>
            </w:pPr>
          </w:p>
        </w:tc>
        <w:tc>
          <w:tcPr>
            <w:tcW w:w="1350" w:type="dxa"/>
          </w:tcPr>
          <w:p w14:paraId="230F1C2B" w14:textId="77777777" w:rsidR="001F32DB" w:rsidRDefault="001F32DB" w:rsidP="002842AB">
            <w:pPr>
              <w:rPr>
                <w:lang w:val="en-GB"/>
              </w:rPr>
            </w:pPr>
            <w:proofErr w:type="spellStart"/>
            <w:r>
              <w:rPr>
                <w:lang w:val="en-GB"/>
              </w:rPr>
              <w:t>Ankur</w:t>
            </w:r>
            <w:proofErr w:type="spellEnd"/>
            <w:r>
              <w:rPr>
                <w:lang w:val="en-GB"/>
              </w:rPr>
              <w:t xml:space="preserve"> Mishra</w:t>
            </w:r>
          </w:p>
        </w:tc>
        <w:tc>
          <w:tcPr>
            <w:tcW w:w="1530" w:type="dxa"/>
          </w:tcPr>
          <w:p w14:paraId="15B8706B" w14:textId="77777777" w:rsidR="001F32DB" w:rsidRDefault="001F32DB" w:rsidP="002842AB">
            <w:pPr>
              <w:rPr>
                <w:lang w:val="en-GB"/>
              </w:rPr>
            </w:pPr>
            <w:r>
              <w:rPr>
                <w:lang w:val="en-GB"/>
              </w:rPr>
              <w:t>Mishra Avinash</w:t>
            </w:r>
          </w:p>
        </w:tc>
      </w:tr>
      <w:tr w:rsidR="001F32DB" w14:paraId="202DE551" w14:textId="77777777" w:rsidTr="002842AB">
        <w:tc>
          <w:tcPr>
            <w:tcW w:w="536" w:type="dxa"/>
          </w:tcPr>
          <w:p w14:paraId="050B94CE" w14:textId="77777777" w:rsidR="001F32DB" w:rsidRDefault="001F32DB" w:rsidP="002842AB">
            <w:pPr>
              <w:rPr>
                <w:lang w:val="en-GB"/>
              </w:rPr>
            </w:pPr>
          </w:p>
        </w:tc>
        <w:tc>
          <w:tcPr>
            <w:tcW w:w="1260" w:type="dxa"/>
          </w:tcPr>
          <w:p w14:paraId="28584DD9" w14:textId="77777777" w:rsidR="001F32DB" w:rsidRDefault="001F32DB" w:rsidP="002842AB">
            <w:pPr>
              <w:rPr>
                <w:lang w:val="en-GB"/>
              </w:rPr>
            </w:pPr>
          </w:p>
        </w:tc>
        <w:tc>
          <w:tcPr>
            <w:tcW w:w="5310" w:type="dxa"/>
          </w:tcPr>
          <w:p w14:paraId="5EAF3B59" w14:textId="77777777" w:rsidR="001F32DB" w:rsidRDefault="001F32DB" w:rsidP="002842AB">
            <w:pPr>
              <w:rPr>
                <w:lang w:val="en-GB"/>
              </w:rPr>
            </w:pPr>
          </w:p>
        </w:tc>
        <w:tc>
          <w:tcPr>
            <w:tcW w:w="1350" w:type="dxa"/>
          </w:tcPr>
          <w:p w14:paraId="0384A40C" w14:textId="77777777" w:rsidR="001F32DB" w:rsidRDefault="001F32DB" w:rsidP="002842AB">
            <w:pPr>
              <w:rPr>
                <w:lang w:val="en-GB"/>
              </w:rPr>
            </w:pPr>
          </w:p>
        </w:tc>
        <w:tc>
          <w:tcPr>
            <w:tcW w:w="1530" w:type="dxa"/>
          </w:tcPr>
          <w:p w14:paraId="12960441" w14:textId="77777777" w:rsidR="001F32DB" w:rsidRDefault="001F32DB" w:rsidP="002842AB">
            <w:pPr>
              <w:rPr>
                <w:lang w:val="en-GB"/>
              </w:rPr>
            </w:pPr>
          </w:p>
        </w:tc>
      </w:tr>
      <w:tr w:rsidR="001F32DB" w14:paraId="64A257F4" w14:textId="77777777" w:rsidTr="002842AB">
        <w:tc>
          <w:tcPr>
            <w:tcW w:w="536" w:type="dxa"/>
          </w:tcPr>
          <w:p w14:paraId="1BC314A4" w14:textId="77777777" w:rsidR="001F32DB" w:rsidRDefault="001F32DB" w:rsidP="002842AB">
            <w:pPr>
              <w:rPr>
                <w:lang w:val="en-GB"/>
              </w:rPr>
            </w:pPr>
          </w:p>
        </w:tc>
        <w:tc>
          <w:tcPr>
            <w:tcW w:w="1260" w:type="dxa"/>
          </w:tcPr>
          <w:p w14:paraId="25FBA49B" w14:textId="77777777" w:rsidR="001F32DB" w:rsidRDefault="001F32DB" w:rsidP="002842AB">
            <w:pPr>
              <w:rPr>
                <w:lang w:val="en-GB"/>
              </w:rPr>
            </w:pPr>
          </w:p>
        </w:tc>
        <w:tc>
          <w:tcPr>
            <w:tcW w:w="5310" w:type="dxa"/>
          </w:tcPr>
          <w:p w14:paraId="41E69DA8" w14:textId="77777777" w:rsidR="001F32DB" w:rsidRDefault="001F32DB" w:rsidP="002842AB">
            <w:pPr>
              <w:rPr>
                <w:lang w:val="en-GB"/>
              </w:rPr>
            </w:pPr>
          </w:p>
        </w:tc>
        <w:tc>
          <w:tcPr>
            <w:tcW w:w="1350" w:type="dxa"/>
          </w:tcPr>
          <w:p w14:paraId="473B1D95" w14:textId="77777777" w:rsidR="001F32DB" w:rsidRDefault="001F32DB" w:rsidP="002842AB">
            <w:pPr>
              <w:rPr>
                <w:lang w:val="en-GB"/>
              </w:rPr>
            </w:pPr>
          </w:p>
        </w:tc>
        <w:tc>
          <w:tcPr>
            <w:tcW w:w="1530" w:type="dxa"/>
          </w:tcPr>
          <w:p w14:paraId="41EAB804" w14:textId="77777777" w:rsidR="001F32DB" w:rsidRDefault="001F32DB" w:rsidP="002842AB">
            <w:pPr>
              <w:rPr>
                <w:lang w:val="en-GB"/>
              </w:rPr>
            </w:pPr>
          </w:p>
        </w:tc>
      </w:tr>
      <w:tr w:rsidR="001F32DB" w14:paraId="7F832CAB" w14:textId="77777777" w:rsidTr="002842AB">
        <w:tc>
          <w:tcPr>
            <w:tcW w:w="536" w:type="dxa"/>
          </w:tcPr>
          <w:p w14:paraId="43151810" w14:textId="77777777" w:rsidR="001F32DB" w:rsidRDefault="001F32DB" w:rsidP="002842AB">
            <w:pPr>
              <w:rPr>
                <w:lang w:val="en-GB"/>
              </w:rPr>
            </w:pPr>
          </w:p>
        </w:tc>
        <w:tc>
          <w:tcPr>
            <w:tcW w:w="1260" w:type="dxa"/>
          </w:tcPr>
          <w:p w14:paraId="1B48F149" w14:textId="77777777" w:rsidR="001F32DB" w:rsidRDefault="001F32DB" w:rsidP="002842AB">
            <w:pPr>
              <w:rPr>
                <w:lang w:val="en-GB"/>
              </w:rPr>
            </w:pPr>
          </w:p>
        </w:tc>
        <w:tc>
          <w:tcPr>
            <w:tcW w:w="5310" w:type="dxa"/>
          </w:tcPr>
          <w:p w14:paraId="585D3E55" w14:textId="77777777" w:rsidR="001F32DB" w:rsidRDefault="001F32DB" w:rsidP="002842AB">
            <w:pPr>
              <w:rPr>
                <w:lang w:val="en-GB"/>
              </w:rPr>
            </w:pPr>
          </w:p>
        </w:tc>
        <w:tc>
          <w:tcPr>
            <w:tcW w:w="1350" w:type="dxa"/>
          </w:tcPr>
          <w:p w14:paraId="0C2D214B" w14:textId="77777777" w:rsidR="001F32DB" w:rsidRDefault="001F32DB" w:rsidP="002842AB">
            <w:pPr>
              <w:rPr>
                <w:lang w:val="en-GB"/>
              </w:rPr>
            </w:pPr>
          </w:p>
        </w:tc>
        <w:tc>
          <w:tcPr>
            <w:tcW w:w="1530" w:type="dxa"/>
          </w:tcPr>
          <w:p w14:paraId="3A62E8A1" w14:textId="77777777" w:rsidR="001F32DB" w:rsidRDefault="001F32DB" w:rsidP="002842AB">
            <w:pPr>
              <w:rPr>
                <w:lang w:val="en-GB"/>
              </w:rPr>
            </w:pPr>
          </w:p>
        </w:tc>
      </w:tr>
      <w:tr w:rsidR="001F32DB" w14:paraId="3F60AD2E" w14:textId="77777777" w:rsidTr="002842AB">
        <w:tc>
          <w:tcPr>
            <w:tcW w:w="536" w:type="dxa"/>
          </w:tcPr>
          <w:p w14:paraId="6655A790" w14:textId="77777777" w:rsidR="001F32DB" w:rsidRDefault="001F32DB" w:rsidP="002842AB">
            <w:pPr>
              <w:rPr>
                <w:lang w:val="en-GB"/>
              </w:rPr>
            </w:pPr>
          </w:p>
        </w:tc>
        <w:tc>
          <w:tcPr>
            <w:tcW w:w="1260" w:type="dxa"/>
          </w:tcPr>
          <w:p w14:paraId="7F0A1A7F" w14:textId="77777777" w:rsidR="001F32DB" w:rsidRDefault="001F32DB" w:rsidP="002842AB">
            <w:pPr>
              <w:rPr>
                <w:lang w:val="en-GB"/>
              </w:rPr>
            </w:pPr>
          </w:p>
        </w:tc>
        <w:tc>
          <w:tcPr>
            <w:tcW w:w="5310" w:type="dxa"/>
          </w:tcPr>
          <w:p w14:paraId="41A77C83" w14:textId="77777777" w:rsidR="001F32DB" w:rsidRDefault="001F32DB" w:rsidP="002842AB">
            <w:pPr>
              <w:rPr>
                <w:lang w:val="en-GB"/>
              </w:rPr>
            </w:pPr>
          </w:p>
        </w:tc>
        <w:tc>
          <w:tcPr>
            <w:tcW w:w="1350" w:type="dxa"/>
          </w:tcPr>
          <w:p w14:paraId="51608987" w14:textId="77777777" w:rsidR="001F32DB" w:rsidRDefault="001F32DB" w:rsidP="002842AB">
            <w:pPr>
              <w:rPr>
                <w:lang w:val="en-GB"/>
              </w:rPr>
            </w:pPr>
          </w:p>
        </w:tc>
        <w:tc>
          <w:tcPr>
            <w:tcW w:w="1530" w:type="dxa"/>
          </w:tcPr>
          <w:p w14:paraId="7F88D502" w14:textId="77777777" w:rsidR="001F32DB" w:rsidRDefault="001F32DB" w:rsidP="002842AB">
            <w:pPr>
              <w:rPr>
                <w:lang w:val="en-GB"/>
              </w:rPr>
            </w:pPr>
          </w:p>
        </w:tc>
      </w:tr>
      <w:tr w:rsidR="001F32DB" w14:paraId="67D7E597" w14:textId="77777777" w:rsidTr="002842AB">
        <w:tc>
          <w:tcPr>
            <w:tcW w:w="536" w:type="dxa"/>
          </w:tcPr>
          <w:p w14:paraId="7AE0967F" w14:textId="77777777" w:rsidR="001F32DB" w:rsidRDefault="001F32DB" w:rsidP="002842AB">
            <w:pPr>
              <w:rPr>
                <w:lang w:val="en-GB"/>
              </w:rPr>
            </w:pPr>
          </w:p>
        </w:tc>
        <w:tc>
          <w:tcPr>
            <w:tcW w:w="1260" w:type="dxa"/>
          </w:tcPr>
          <w:p w14:paraId="14FA8FB5" w14:textId="77777777" w:rsidR="001F32DB" w:rsidRDefault="001F32DB" w:rsidP="002842AB">
            <w:pPr>
              <w:rPr>
                <w:lang w:val="en-GB"/>
              </w:rPr>
            </w:pPr>
          </w:p>
        </w:tc>
        <w:tc>
          <w:tcPr>
            <w:tcW w:w="5310" w:type="dxa"/>
          </w:tcPr>
          <w:p w14:paraId="6B67D91C" w14:textId="77777777" w:rsidR="001F32DB" w:rsidRDefault="001F32DB" w:rsidP="002842AB">
            <w:pPr>
              <w:rPr>
                <w:lang w:val="en-GB"/>
              </w:rPr>
            </w:pPr>
          </w:p>
        </w:tc>
        <w:tc>
          <w:tcPr>
            <w:tcW w:w="1350" w:type="dxa"/>
          </w:tcPr>
          <w:p w14:paraId="0A00F685" w14:textId="77777777" w:rsidR="001F32DB" w:rsidRDefault="001F32DB" w:rsidP="002842AB">
            <w:pPr>
              <w:rPr>
                <w:lang w:val="en-GB"/>
              </w:rPr>
            </w:pPr>
          </w:p>
        </w:tc>
        <w:tc>
          <w:tcPr>
            <w:tcW w:w="1530" w:type="dxa"/>
          </w:tcPr>
          <w:p w14:paraId="61FDFCCB" w14:textId="77777777" w:rsidR="001F32DB" w:rsidRDefault="001F32DB" w:rsidP="002842AB">
            <w:pPr>
              <w:rPr>
                <w:lang w:val="en-GB"/>
              </w:rPr>
            </w:pPr>
          </w:p>
        </w:tc>
      </w:tr>
      <w:tr w:rsidR="001F32DB" w14:paraId="73C2C922" w14:textId="77777777" w:rsidTr="002842AB">
        <w:tc>
          <w:tcPr>
            <w:tcW w:w="536" w:type="dxa"/>
          </w:tcPr>
          <w:p w14:paraId="608FB6A2" w14:textId="77777777" w:rsidR="001F32DB" w:rsidRDefault="001F32DB" w:rsidP="002842AB">
            <w:pPr>
              <w:rPr>
                <w:lang w:val="en-GB"/>
              </w:rPr>
            </w:pPr>
          </w:p>
        </w:tc>
        <w:tc>
          <w:tcPr>
            <w:tcW w:w="1260" w:type="dxa"/>
          </w:tcPr>
          <w:p w14:paraId="045E4A75" w14:textId="77777777" w:rsidR="001F32DB" w:rsidRDefault="001F32DB" w:rsidP="002842AB">
            <w:pPr>
              <w:rPr>
                <w:lang w:val="en-GB"/>
              </w:rPr>
            </w:pPr>
          </w:p>
        </w:tc>
        <w:tc>
          <w:tcPr>
            <w:tcW w:w="5310" w:type="dxa"/>
          </w:tcPr>
          <w:p w14:paraId="305B29AB" w14:textId="77777777" w:rsidR="001F32DB" w:rsidRDefault="001F32DB" w:rsidP="002842AB">
            <w:pPr>
              <w:rPr>
                <w:lang w:val="en-GB"/>
              </w:rPr>
            </w:pPr>
          </w:p>
        </w:tc>
        <w:tc>
          <w:tcPr>
            <w:tcW w:w="1350" w:type="dxa"/>
          </w:tcPr>
          <w:p w14:paraId="345A63AE" w14:textId="77777777" w:rsidR="001F32DB" w:rsidRDefault="001F32DB" w:rsidP="002842AB">
            <w:pPr>
              <w:rPr>
                <w:lang w:val="en-GB"/>
              </w:rPr>
            </w:pPr>
          </w:p>
        </w:tc>
        <w:tc>
          <w:tcPr>
            <w:tcW w:w="1530" w:type="dxa"/>
          </w:tcPr>
          <w:p w14:paraId="0AAEECE5" w14:textId="77777777" w:rsidR="001F32DB" w:rsidRDefault="001F32DB" w:rsidP="002842AB">
            <w:pPr>
              <w:rPr>
                <w:lang w:val="en-GB"/>
              </w:rPr>
            </w:pPr>
          </w:p>
        </w:tc>
      </w:tr>
    </w:tbl>
    <w:p w14:paraId="7369D186" w14:textId="77777777" w:rsidR="001F32DB" w:rsidRPr="006277CF" w:rsidRDefault="001F32DB" w:rsidP="002661C0">
      <w:pPr>
        <w:rPr>
          <w:lang w:val="en-GB"/>
        </w:rPr>
      </w:pPr>
    </w:p>
    <w:sectPr w:rsidR="001F32DB" w:rsidRPr="006277CF" w:rsidSect="00936295">
      <w:headerReference w:type="even" r:id="rId15"/>
      <w:headerReference w:type="default" r:id="rId16"/>
      <w:footerReference w:type="even" r:id="rId17"/>
      <w:footerReference w:type="default" r:id="rId18"/>
      <w:pgSz w:w="11906" w:h="16838"/>
      <w:pgMar w:top="1440" w:right="1286" w:bottom="1440" w:left="1440" w:header="708" w:footer="28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Avinash" w:date="2019-03-20T16:00:00Z" w:initials="A">
    <w:p w14:paraId="354376AC" w14:textId="5BA08FDF" w:rsidR="006C56B5" w:rsidRDefault="006C56B5">
      <w:pPr>
        <w:pStyle w:val="CommentText"/>
      </w:pPr>
      <w:r>
        <w:rPr>
          <w:rStyle w:val="CommentReference"/>
        </w:rPr>
        <w:annotationRef/>
      </w:r>
      <w:r>
        <w:t>Where we get Requisition No. and Primary Link key.</w:t>
      </w:r>
    </w:p>
  </w:comment>
  <w:comment w:id="37" w:author="Avinash" w:date="2019-03-20T16:01:00Z" w:initials="A">
    <w:p w14:paraId="39BC40FE" w14:textId="7D8D3841" w:rsidR="006C56B5" w:rsidRDefault="006C56B5">
      <w:pPr>
        <w:pStyle w:val="CommentText"/>
      </w:pPr>
      <w:r>
        <w:rPr>
          <w:rStyle w:val="CommentReference"/>
        </w:rPr>
        <w:annotationRef/>
      </w:r>
      <w:r>
        <w:t>So if user want to add item in Purchase enquiry they will get error if item stock greater than 1???</w:t>
      </w:r>
      <w:r>
        <w:br/>
      </w:r>
      <w:r>
        <w:br/>
        <w:t xml:space="preserve">Please correct me if I am wrong? </w:t>
      </w:r>
    </w:p>
  </w:comment>
  <w:comment w:id="38" w:author="Avinash" w:date="2019-03-26T17:55:00Z" w:initials="A">
    <w:p w14:paraId="47EDF16A" w14:textId="2CB02751" w:rsidR="00162A09" w:rsidRDefault="00162A09">
      <w:pPr>
        <w:pStyle w:val="CommentText"/>
      </w:pPr>
      <w:r>
        <w:rPr>
          <w:rStyle w:val="CommentReference"/>
        </w:rPr>
        <w:annotationRef/>
      </w:r>
      <w:r>
        <w:t xml:space="preserve">In opportunity also we rename as </w:t>
      </w:r>
      <w:proofErr w:type="gramStart"/>
      <w:r>
        <w:t>Enquiry ,</w:t>
      </w:r>
      <w:proofErr w:type="gramEnd"/>
      <w:r>
        <w:t xml:space="preserve"> and this also ??</w:t>
      </w:r>
      <w:r>
        <w:br/>
      </w:r>
      <w:r>
        <w:br/>
      </w:r>
      <w:proofErr w:type="gramStart"/>
      <w:r>
        <w:t>after</w:t>
      </w:r>
      <w:proofErr w:type="gramEnd"/>
      <w:r>
        <w:t xml:space="preserve"> new page creation where should page ???</w:t>
      </w:r>
      <w:r>
        <w:br/>
      </w:r>
      <w:r>
        <w:br/>
      </w:r>
    </w:p>
  </w:comment>
  <w:comment w:id="39" w:author="Avinash" w:date="2019-03-27T12:19:00Z" w:initials="A">
    <w:p w14:paraId="20A9AED4" w14:textId="17389F68" w:rsidR="00523BDF" w:rsidRDefault="00523BDF">
      <w:pPr>
        <w:pStyle w:val="CommentText"/>
      </w:pPr>
      <w:r>
        <w:rPr>
          <w:rStyle w:val="CommentReference"/>
        </w:rPr>
        <w:annotationRef/>
      </w:r>
      <w:r>
        <w:t>Fields is created and also tag in page level.</w:t>
      </w:r>
    </w:p>
    <w:p w14:paraId="5276160C" w14:textId="77777777" w:rsidR="00523BDF" w:rsidRDefault="00523BDF">
      <w:pPr>
        <w:pStyle w:val="CommentText"/>
      </w:pPr>
    </w:p>
  </w:comment>
  <w:comment w:id="40" w:author="Avinash" w:date="2019-03-20T16:03:00Z" w:initials="A">
    <w:p w14:paraId="7CA910D2" w14:textId="10C2EC29" w:rsidR="006C56B5" w:rsidRDefault="006C56B5">
      <w:pPr>
        <w:pStyle w:val="CommentText"/>
      </w:pPr>
      <w:r>
        <w:rPr>
          <w:rStyle w:val="CommentReference"/>
        </w:rPr>
        <w:annotationRef/>
      </w:r>
      <w:r>
        <w:t>Not clear about selection process of Vendor or Contact in page level.</w:t>
      </w:r>
      <w:r>
        <w:br/>
      </w:r>
      <w:r>
        <w:br/>
      </w:r>
      <w:proofErr w:type="gramStart"/>
      <w:r>
        <w:t>how</w:t>
      </w:r>
      <w:proofErr w:type="gramEnd"/>
      <w:r>
        <w:t xml:space="preserve"> end-user can select anyone from both </w:t>
      </w:r>
    </w:p>
  </w:comment>
  <w:comment w:id="41" w:author="Avinash" w:date="2019-03-26T18:01:00Z" w:initials="A">
    <w:p w14:paraId="0171C5CE" w14:textId="6EDE0AD3" w:rsidR="00DB4099" w:rsidRDefault="00DB4099">
      <w:pPr>
        <w:pStyle w:val="CommentText"/>
      </w:pPr>
      <w:r>
        <w:rPr>
          <w:rStyle w:val="CommentReference"/>
        </w:rPr>
        <w:annotationRef/>
      </w:r>
      <w:r>
        <w:t>Need to create “Lead type” as like Enquiry Creation.</w:t>
      </w:r>
      <w:r>
        <w:br/>
      </w:r>
      <w:proofErr w:type="gramStart"/>
      <w:r>
        <w:t>for</w:t>
      </w:r>
      <w:proofErr w:type="gramEnd"/>
      <w:r>
        <w:t xml:space="preserve"> Vendor or Contact.</w:t>
      </w:r>
    </w:p>
  </w:comment>
  <w:comment w:id="42" w:author="Avinash" w:date="2019-03-20T16:06:00Z" w:initials="A">
    <w:p w14:paraId="17CF2059" w14:textId="77777777" w:rsidR="006C56B5" w:rsidRDefault="006C56B5">
      <w:pPr>
        <w:pStyle w:val="CommentText"/>
      </w:pPr>
      <w:r>
        <w:rPr>
          <w:rStyle w:val="CommentReference"/>
        </w:rPr>
        <w:annotationRef/>
      </w:r>
      <w:r>
        <w:t xml:space="preserve">How to know about Requisition No. </w:t>
      </w:r>
      <w:proofErr w:type="gramStart"/>
      <w:r>
        <w:t>,</w:t>
      </w:r>
      <w:proofErr w:type="gramEnd"/>
      <w:r>
        <w:br/>
        <w:t>how can we flow here ??</w:t>
      </w:r>
    </w:p>
    <w:p w14:paraId="20EA9B44" w14:textId="0018C3BD" w:rsidR="006C56B5" w:rsidRDefault="006C56B5">
      <w:pPr>
        <w:pStyle w:val="CommentText"/>
      </w:pPr>
    </w:p>
  </w:comment>
  <w:comment w:id="43" w:author="Avinash" w:date="2019-03-20T16:07:00Z" w:initials="A">
    <w:p w14:paraId="5119CF20" w14:textId="43564DE1" w:rsidR="006C56B5" w:rsidRDefault="006C56B5">
      <w:pPr>
        <w:pStyle w:val="CommentText"/>
      </w:pPr>
      <w:r>
        <w:rPr>
          <w:rStyle w:val="CommentReference"/>
        </w:rPr>
        <w:annotationRef/>
      </w:r>
      <w:r>
        <w:t>For Line part</w:t>
      </w:r>
      <w:proofErr w:type="gramStart"/>
      <w:r>
        <w:t>,</w:t>
      </w:r>
      <w:proofErr w:type="gramEnd"/>
      <w:r>
        <w:br/>
        <w:t xml:space="preserve">how to flow Line part information here from Requisition user can select manually from Requisition no to get line details?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4376AC" w15:done="0"/>
  <w15:commentEx w15:paraId="39BC40FE" w15:done="0"/>
  <w15:commentEx w15:paraId="47EDF16A" w15:done="0"/>
  <w15:commentEx w15:paraId="5276160C" w15:done="0"/>
  <w15:commentEx w15:paraId="7CA910D2" w15:done="0"/>
  <w15:commentEx w15:paraId="0171C5CE" w15:done="0"/>
  <w15:commentEx w15:paraId="20EA9B44" w15:done="0"/>
  <w15:commentEx w15:paraId="5119CF2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78DF4A" w14:textId="77777777" w:rsidR="00EA1F78" w:rsidRDefault="00EA1F78" w:rsidP="009F4030">
      <w:pPr>
        <w:spacing w:after="0" w:line="240" w:lineRule="auto"/>
      </w:pPr>
      <w:r>
        <w:separator/>
      </w:r>
    </w:p>
  </w:endnote>
  <w:endnote w:type="continuationSeparator" w:id="0">
    <w:p w14:paraId="4C52C568" w14:textId="77777777" w:rsidR="00EA1F78" w:rsidRDefault="00EA1F78" w:rsidP="009F4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Medium">
    <w:panose1 w:val="020B0603020102020204"/>
    <w:charset w:val="00"/>
    <w:family w:val="swiss"/>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t">
    <w:altName w:val="Sylfaen"/>
    <w:panose1 w:val="00000000000000000000"/>
    <w:charset w:val="00"/>
    <w:family w:val="roman"/>
    <w:notTrueType/>
    <w:pitch w:val="default"/>
    <w:sig w:usb0="48002441" w:usb1="00408944" w:usb2="48001CF8" w:usb3="0062D270" w:csb0="00000001" w:csb1="0096A35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roman"/>
    <w:notTrueType/>
    <w:pitch w:val="fixed"/>
    <w:sig w:usb0="00000001" w:usb1="08070000" w:usb2="00000010" w:usb3="00000000" w:csb0="00020000" w:csb1="00000000"/>
  </w:font>
  <w:font w:name="GillSansMTProLight">
    <w:altName w:val="Times New Roman"/>
    <w:charset w:val="00"/>
    <w:family w:val="auto"/>
    <w:pitch w:val="default"/>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62A3A" w14:textId="77777777" w:rsidR="004843AF" w:rsidRDefault="004843AF" w:rsidP="00916774">
    <w:pPr>
      <w:pStyle w:val="Footer"/>
      <w:pBdr>
        <w:top w:val="single" w:sz="4" w:space="1" w:color="D9D9D9" w:themeColor="background1" w:themeShade="D9"/>
      </w:pBdr>
      <w:jc w:val="right"/>
    </w:pPr>
    <w:r>
      <w:rPr>
        <w:noProof/>
      </w:rPr>
      <mc:AlternateContent>
        <mc:Choice Requires="wps">
          <w:drawing>
            <wp:anchor distT="0" distB="0" distL="114300" distR="114300" simplePos="0" relativeHeight="251658752" behindDoc="0" locked="0" layoutInCell="1" allowOverlap="1" wp14:anchorId="13750BB2" wp14:editId="0C4E6357">
              <wp:simplePos x="0" y="0"/>
              <wp:positionH relativeFrom="column">
                <wp:posOffset>-390525</wp:posOffset>
              </wp:positionH>
              <wp:positionV relativeFrom="paragraph">
                <wp:posOffset>3175</wp:posOffset>
              </wp:positionV>
              <wp:extent cx="6429375" cy="0"/>
              <wp:effectExtent l="0" t="0" r="9525" b="19050"/>
              <wp:wrapNone/>
              <wp:docPr id="28" name="Straight Connector 28"/>
              <wp:cNvGraphicFramePr/>
              <a:graphic xmlns:a="http://schemas.openxmlformats.org/drawingml/2006/main">
                <a:graphicData uri="http://schemas.microsoft.com/office/word/2010/wordprocessingShape">
                  <wps:wsp>
                    <wps:cNvCnPr/>
                    <wps:spPr>
                      <a:xfrm>
                        <a:off x="0" y="0"/>
                        <a:ext cx="642937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B36CD0" id="Straight Connector 28"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30.75pt,.25pt" to="4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" strokecolor="#9d90a0 [3209]" strokeweight="3pt">
              <v:shadow on="t" color="black" opacity="22937f" origin=",.5" offset="0,.63889mm"/>
            </v:line>
          </w:pict>
        </mc:Fallback>
      </mc:AlternateContent>
    </w:r>
    <w:r>
      <w:t xml:space="preserve">                                                                                                                   </w:t>
    </w:r>
  </w:p>
  <w:tbl>
    <w:tblPr>
      <w:tblW w:w="0" w:type="auto"/>
      <w:jc w:val="right"/>
      <w:tblLook w:val="04A0" w:firstRow="1" w:lastRow="0" w:firstColumn="1" w:lastColumn="0" w:noHBand="0" w:noVBand="1"/>
    </w:tblPr>
    <w:tblGrid>
      <w:gridCol w:w="4837"/>
      <w:gridCol w:w="1026"/>
    </w:tblGrid>
    <w:tr w:rsidR="004843AF" w:rsidRPr="000874C9" w14:paraId="0D518A1D" w14:textId="77777777" w:rsidTr="00BA639B">
      <w:trPr>
        <w:jc w:val="right"/>
      </w:trPr>
      <w:tc>
        <w:tcPr>
          <w:tcW w:w="4837" w:type="dxa"/>
        </w:tcPr>
        <w:p w14:paraId="621EECD4" w14:textId="1DDB92FE" w:rsidR="004843AF" w:rsidRPr="00D438DF" w:rsidRDefault="004843AF" w:rsidP="00BA639B">
          <w:pPr>
            <w:pStyle w:val="Footer"/>
            <w:jc w:val="right"/>
            <w:rPr>
              <w:rFonts w:ascii="Franklin Gothic Medium Cond" w:hAnsi="Franklin Gothic Medium Cond"/>
            </w:rPr>
          </w:pPr>
          <w:r>
            <w:rPr>
              <w:rFonts w:ascii="Franklin Gothic Medium Cond" w:hAnsi="Franklin Gothic Medium Cond"/>
              <w:noProof/>
            </w:rPr>
            <mc:AlternateContent>
              <mc:Choice Requires="wps">
                <w:drawing>
                  <wp:anchor distT="0" distB="0" distL="114300" distR="114300" simplePos="0" relativeHeight="251657728" behindDoc="0" locked="0" layoutInCell="1" allowOverlap="1" wp14:anchorId="3645B282" wp14:editId="2ADDFE05">
                    <wp:simplePos x="0" y="0"/>
                    <wp:positionH relativeFrom="column">
                      <wp:posOffset>-2464435</wp:posOffset>
                    </wp:positionH>
                    <wp:positionV relativeFrom="paragraph">
                      <wp:posOffset>4445</wp:posOffset>
                    </wp:positionV>
                    <wp:extent cx="1562100" cy="542925"/>
                    <wp:effectExtent l="0" t="0" r="0" b="9525"/>
                    <wp:wrapNone/>
                    <wp:docPr id="39" name="Text Box 39"/>
                    <wp:cNvGraphicFramePr/>
                    <a:graphic xmlns:a="http://schemas.openxmlformats.org/drawingml/2006/main">
                      <a:graphicData uri="http://schemas.microsoft.com/office/word/2010/wordprocessingShape">
                        <wps:wsp>
                          <wps:cNvSpPr txBox="1"/>
                          <wps:spPr>
                            <a:xfrm>
                              <a:off x="0" y="0"/>
                              <a:ext cx="1562100" cy="542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F11FC8" w14:textId="77777777" w:rsidR="004843AF" w:rsidRDefault="004843AF" w:rsidP="00916774">
                                <w:r>
                                  <w:rPr>
                                    <w:noProof/>
                                  </w:rPr>
                                  <w:drawing>
                                    <wp:inline distT="0" distB="0" distL="0" distR="0" wp14:anchorId="4D6A4857" wp14:editId="01660E39">
                                      <wp:extent cx="1209675" cy="438150"/>
                                      <wp:effectExtent l="0" t="0" r="9525" b="0"/>
                                      <wp:docPr id="11" name="Picture 5" descr="Levtech Consulting"/>
                                      <wp:cNvGraphicFramePr/>
                                      <a:graphic xmlns:a="http://schemas.openxmlformats.org/drawingml/2006/main">
                                        <a:graphicData uri="http://schemas.openxmlformats.org/drawingml/2006/picture">
                                          <pic:pic xmlns:pic="http://schemas.openxmlformats.org/drawingml/2006/picture">
                                            <pic:nvPicPr>
                                              <pic:cNvPr id="384" name="Picture 5" descr="Levtech Consulting"/>
                                              <pic:cNvPicPr/>
                                            </pic:nvPicPr>
                                            <pic:blipFill rotWithShape="1">
                                              <a:blip r:embed="rId1"/>
                                              <a:srcRect l="9398" t="12069" r="9331" b="19827"/>
                                              <a:stretch/>
                                            </pic:blipFill>
                                            <pic:spPr bwMode="auto">
                                              <a:xfrm>
                                                <a:off x="0" y="0"/>
                                                <a:ext cx="1206115" cy="43686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645B282" id="_x0000_t202" coordsize="21600,21600" o:spt="202" path="m,l,21600r21600,l21600,xe">
                    <v:stroke joinstyle="miter"/>
                    <v:path gradientshapeok="t" o:connecttype="rect"/>
                  </v:shapetype>
                  <v:shape id="Text Box 39" o:spid="_x0000_s1038" type="#_x0000_t202" style="position:absolute;left:0;text-align:left;margin-left:-194.05pt;margin-top:.35pt;width:123pt;height:4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" fillcolor="white [3201]" stroked="f" strokeweight=".5pt">
                    <v:textbox>
                      <w:txbxContent>
                        <w:p w14:paraId="2FF11FC8" w14:textId="77777777" w:rsidR="004843AF" w:rsidRDefault="004843AF" w:rsidP="00916774">
                          <w:r>
                            <w:rPr>
                              <w:noProof/>
                              <w:lang w:val="en-GB" w:eastAsia="en-GB"/>
                            </w:rPr>
                            <w:drawing>
                              <wp:inline distT="0" distB="0" distL="0" distR="0" wp14:anchorId="4D6A4857" wp14:editId="01660E39">
                                <wp:extent cx="1209675" cy="438150"/>
                                <wp:effectExtent l="0" t="0" r="9525" b="0"/>
                                <wp:docPr id="11" name="Picture 5" descr="Levtech Consulting"/>
                                <wp:cNvGraphicFramePr/>
                                <a:graphic xmlns:a="http://schemas.openxmlformats.org/drawingml/2006/main">
                                  <a:graphicData uri="http://schemas.openxmlformats.org/drawingml/2006/picture">
                                    <pic:pic xmlns:pic="http://schemas.openxmlformats.org/drawingml/2006/picture">
                                      <pic:nvPicPr>
                                        <pic:cNvPr id="384" name="Picture 5" descr="Levtech Consulting"/>
                                        <pic:cNvPicPr/>
                                      </pic:nvPicPr>
                                      <pic:blipFill rotWithShape="1">
                                        <a:blip r:embed="rId2"/>
                                        <a:srcRect l="9398" t="12069" r="9331" b="19827"/>
                                        <a:stretch/>
                                      </pic:blipFill>
                                      <pic:spPr bwMode="auto">
                                        <a:xfrm>
                                          <a:off x="0" y="0"/>
                                          <a:ext cx="1206115" cy="43686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sdt>
            <w:sdtPr>
              <w:rPr>
                <w:rFonts w:ascii="Franklin Gothic Medium Cond" w:hAnsi="Franklin Gothic Medium Cond"/>
              </w:rPr>
              <w:alias w:val="Company"/>
              <w:id w:val="1794940822"/>
              <w:dataBinding w:prefixMappings="xmlns:ns0='http://schemas.openxmlformats.org/officeDocument/2006/extended-properties'" w:xpath="/ns0:Properties[1]/ns0:Company[1]" w:storeItemID="{6668398D-A668-4E3E-A5EB-62B293D839F1}"/>
              <w:text/>
            </w:sdtPr>
            <w:sdtEndPr/>
            <w:sdtContent>
              <w:r w:rsidR="00AD61CE">
                <w:rPr>
                  <w:rFonts w:ascii="Franklin Gothic Medium Cond" w:hAnsi="Franklin Gothic Medium Cond"/>
                </w:rPr>
                <w:t>Levtech Consulting &amp; Regal Traders FZ  CO</w:t>
              </w:r>
            </w:sdtContent>
          </w:sdt>
          <w:r w:rsidRPr="00D438DF">
            <w:rPr>
              <w:rFonts w:ascii="Franklin Gothic Medium Cond" w:hAnsi="Franklin Gothic Medium Cond"/>
            </w:rPr>
            <w:t xml:space="preserve"> | </w:t>
          </w:r>
          <w:r>
            <w:rPr>
              <w:rFonts w:ascii="Franklin Gothic Medium Cond" w:hAnsi="Franklin Gothic Medium Cond"/>
            </w:rPr>
            <w:t xml:space="preserve">Private &amp; </w:t>
          </w:r>
          <w:r w:rsidRPr="00D438DF">
            <w:rPr>
              <w:rFonts w:ascii="Franklin Gothic Medium Cond" w:hAnsi="Franklin Gothic Medium Cond"/>
            </w:rPr>
            <w:t>Confidential</w:t>
          </w:r>
        </w:p>
      </w:tc>
      <w:tc>
        <w:tcPr>
          <w:tcW w:w="738" w:type="dxa"/>
        </w:tcPr>
        <w:p w14:paraId="5770614C" w14:textId="77777777" w:rsidR="004843AF" w:rsidRPr="00D438DF" w:rsidRDefault="004843AF" w:rsidP="00BA639B">
          <w:pPr>
            <w:pStyle w:val="Footer"/>
            <w:jc w:val="right"/>
            <w:rPr>
              <w:rFonts w:ascii="Franklin Gothic Medium Cond" w:hAnsi="Franklin Gothic Medium Cond"/>
            </w:rPr>
          </w:pPr>
          <w:r>
            <w:rPr>
              <w:rFonts w:ascii="Franklin Gothic Medium Cond" w:hAnsi="Franklin Gothic Medium Cond"/>
              <w:noProof/>
            </w:rPr>
            <mc:AlternateContent>
              <mc:Choice Requires="wpg">
                <w:drawing>
                  <wp:inline distT="0" distB="0" distL="0" distR="0" wp14:anchorId="2166C2A9" wp14:editId="7E4693C0">
                    <wp:extent cx="495300" cy="481965"/>
                    <wp:effectExtent l="0" t="0" r="19050" b="13335"/>
                    <wp:docPr id="13"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495300" cy="481965"/>
                              <a:chOff x="8754" y="11945"/>
                              <a:chExt cx="2880" cy="2859"/>
                            </a:xfrm>
                          </wpg:grpSpPr>
                          <wps:wsp>
                            <wps:cNvPr id="14" name="Rectangle 10"/>
                            <wps:cNvSpPr>
                              <a:spLocks noChangeArrowheads="1"/>
                            </wps:cNvSpPr>
                            <wps:spPr bwMode="auto">
                              <a:xfrm flipH="1">
                                <a:off x="10194" y="11945"/>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4" name="Rectangle 11"/>
                            <wps:cNvSpPr>
                              <a:spLocks noChangeArrowheads="1"/>
                            </wps:cNvSpPr>
                            <wps:spPr bwMode="auto">
                              <a:xfrm flipH="1">
                                <a:off x="10194" y="13364"/>
                                <a:ext cx="1440" cy="1440"/>
                              </a:xfrm>
                              <a:prstGeom prst="rect">
                                <a:avLst/>
                              </a:prstGeom>
                              <a:solidFill>
                                <a:schemeClr val="tx2">
                                  <a:lumMod val="40000"/>
                                  <a:lumOff val="6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p w14:paraId="1CA16B3C" w14:textId="77777777" w:rsidR="004843AF" w:rsidRDefault="004843AF" w:rsidP="00916774">
                                  <w:pPr>
                                    <w:jc w:val="center"/>
                                  </w:pPr>
                                </w:p>
                              </w:txbxContent>
                            </wps:txbx>
                            <wps:bodyPr rot="0" vert="horz" wrap="square" lIns="91440" tIns="45720" rIns="91440" bIns="45720" anchor="ctr" anchorCtr="0" upright="1">
                              <a:noAutofit/>
                            </wps:bodyPr>
                          </wps:wsp>
                          <wps:wsp>
                            <wps:cNvPr id="30" name="Rectangle 12"/>
                            <wps:cNvSpPr>
                              <a:spLocks noChangeArrowheads="1"/>
                            </wps:cNvSpPr>
                            <wps:spPr bwMode="auto">
                              <a:xfrm flipH="1">
                                <a:off x="8754" y="13364"/>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166C2A9" id="Group 9" o:spid="_x0000_s1039"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">
                    <v:rect id="Rectangle 10" o:spid="_x0000_s1040"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" fillcolor="#bfbfbf [2412]" strokecolor="white [3212]" strokeweight="1pt">
                      <v:fill opacity="32896f"/>
                      <v:shadow color="#d8d8d8 [2732]" offset="3pt,3pt"/>
                    </v:rect>
                    <v:rect id="Rectangle 11" o:spid="_x0000_s1041"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" fillcolor="#9197cf [1311]" strokecolor="white [3212]" strokeweight="1pt">
                      <v:shadow color="#d8d8d8 [2732]" offset="3pt,3pt"/>
                      <v:textbox>
                        <w:txbxContent>
                          <w:p w14:paraId="1CA16B3C" w14:textId="77777777" w:rsidR="004843AF" w:rsidRDefault="004843AF" w:rsidP="00916774">
                            <w:pPr>
                              <w:jc w:val="center"/>
                            </w:pPr>
                          </w:p>
                        </w:txbxContent>
                      </v:textbox>
                    </v:rect>
                    <v:rect id="Rectangle 12" o:spid="_x0000_s1042"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" fillcolor="#bfbfbf [2412]" strokecolor="white [3212]" strokeweight="1pt">
                      <v:fill opacity="32896f"/>
                      <v:shadow color="#d8d8d8 [2732]" offset="3pt,3pt"/>
                    </v:rect>
                    <w10:anchorlock/>
                  </v:group>
                </w:pict>
              </mc:Fallback>
            </mc:AlternateContent>
          </w:r>
        </w:p>
      </w:tc>
    </w:tr>
  </w:tbl>
  <w:p w14:paraId="0C2C246C" w14:textId="77777777" w:rsidR="004843AF" w:rsidRPr="00D438DF" w:rsidRDefault="004843AF" w:rsidP="00916774">
    <w:pPr>
      <w:pStyle w:val="Footer"/>
      <w:jc w:val="center"/>
      <w:rPr>
        <w:rFonts w:ascii="Franklin Gothic Medium Cond" w:hAnsi="Franklin Gothic Medium Cond"/>
      </w:rPr>
    </w:pPr>
    <w:r>
      <w:rPr>
        <w:rFonts w:ascii="Franklin Gothic Medium Cond" w:hAnsi="Franklin Gothic Medium Cond"/>
      </w:rPr>
      <w:t xml:space="preserve">                                                                                                                                             </w:t>
    </w:r>
  </w:p>
  <w:p w14:paraId="147E0B52" w14:textId="77777777" w:rsidR="004843AF" w:rsidRPr="00C01E17" w:rsidRDefault="004843AF" w:rsidP="00916774">
    <w:pPr>
      <w:pStyle w:val="Footer"/>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54DC2" w14:textId="77777777" w:rsidR="004843AF" w:rsidRDefault="004843AF" w:rsidP="00916774">
    <w:pPr>
      <w:pStyle w:val="Footer"/>
      <w:pBdr>
        <w:top w:val="single" w:sz="4" w:space="1" w:color="D9D9D9" w:themeColor="background1" w:themeShade="D9"/>
      </w:pBdr>
      <w:jc w:val="right"/>
    </w:pPr>
    <w:r>
      <w:rPr>
        <w:noProof/>
      </w:rPr>
      <mc:AlternateContent>
        <mc:Choice Requires="wps">
          <w:drawing>
            <wp:anchor distT="0" distB="0" distL="114300" distR="114300" simplePos="0" relativeHeight="251660800" behindDoc="0" locked="0" layoutInCell="1" allowOverlap="1" wp14:anchorId="749F1C17" wp14:editId="17059B90">
              <wp:simplePos x="0" y="0"/>
              <wp:positionH relativeFrom="column">
                <wp:posOffset>-390525</wp:posOffset>
              </wp:positionH>
              <wp:positionV relativeFrom="paragraph">
                <wp:posOffset>3175</wp:posOffset>
              </wp:positionV>
              <wp:extent cx="6429375" cy="0"/>
              <wp:effectExtent l="0" t="0" r="9525" b="19050"/>
              <wp:wrapNone/>
              <wp:docPr id="23" name="Straight Connector 23"/>
              <wp:cNvGraphicFramePr/>
              <a:graphic xmlns:a="http://schemas.openxmlformats.org/drawingml/2006/main">
                <a:graphicData uri="http://schemas.microsoft.com/office/word/2010/wordprocessingShape">
                  <wps:wsp>
                    <wps:cNvCnPr/>
                    <wps:spPr>
                      <a:xfrm>
                        <a:off x="0" y="0"/>
                        <a:ext cx="642937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4E8B4C" id="Straight Connector 23"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30.75pt,.25pt" to="4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" strokecolor="#9d90a0 [3209]" strokeweight="3pt">
              <v:shadow on="t" color="black" opacity="22937f" origin=",.5" offset="0,.63889mm"/>
            </v:line>
          </w:pict>
        </mc:Fallback>
      </mc:AlternateContent>
    </w:r>
    <w:r>
      <w:t xml:space="preserve">                                                                                                                   </w:t>
    </w:r>
  </w:p>
  <w:tbl>
    <w:tblPr>
      <w:tblW w:w="0" w:type="auto"/>
      <w:jc w:val="right"/>
      <w:tblLook w:val="04A0" w:firstRow="1" w:lastRow="0" w:firstColumn="1" w:lastColumn="0" w:noHBand="0" w:noVBand="1"/>
    </w:tblPr>
    <w:tblGrid>
      <w:gridCol w:w="4837"/>
      <w:gridCol w:w="1026"/>
    </w:tblGrid>
    <w:tr w:rsidR="004843AF" w:rsidRPr="000874C9" w14:paraId="29784458" w14:textId="77777777" w:rsidTr="00BA639B">
      <w:trPr>
        <w:jc w:val="right"/>
      </w:trPr>
      <w:tc>
        <w:tcPr>
          <w:tcW w:w="4837" w:type="dxa"/>
        </w:tcPr>
        <w:p w14:paraId="02B4EE46" w14:textId="0320295F" w:rsidR="004843AF" w:rsidRPr="00D438DF" w:rsidRDefault="004843AF" w:rsidP="00BA639B">
          <w:pPr>
            <w:pStyle w:val="Footer"/>
            <w:jc w:val="right"/>
            <w:rPr>
              <w:rFonts w:ascii="Franklin Gothic Medium Cond" w:hAnsi="Franklin Gothic Medium Cond"/>
            </w:rPr>
          </w:pPr>
          <w:r>
            <w:rPr>
              <w:rFonts w:ascii="Franklin Gothic Medium Cond" w:hAnsi="Franklin Gothic Medium Cond"/>
              <w:noProof/>
            </w:rPr>
            <mc:AlternateContent>
              <mc:Choice Requires="wps">
                <w:drawing>
                  <wp:anchor distT="0" distB="0" distL="114300" distR="114300" simplePos="0" relativeHeight="251659776" behindDoc="0" locked="0" layoutInCell="1" allowOverlap="1" wp14:anchorId="4D2DAADE" wp14:editId="6C00F265">
                    <wp:simplePos x="0" y="0"/>
                    <wp:positionH relativeFrom="column">
                      <wp:posOffset>-2473960</wp:posOffset>
                    </wp:positionH>
                    <wp:positionV relativeFrom="paragraph">
                      <wp:posOffset>4445</wp:posOffset>
                    </wp:positionV>
                    <wp:extent cx="1562100" cy="542925"/>
                    <wp:effectExtent l="0" t="0" r="0" b="9525"/>
                    <wp:wrapNone/>
                    <wp:docPr id="24" name="Text Box 24"/>
                    <wp:cNvGraphicFramePr/>
                    <a:graphic xmlns:a="http://schemas.openxmlformats.org/drawingml/2006/main">
                      <a:graphicData uri="http://schemas.microsoft.com/office/word/2010/wordprocessingShape">
                        <wps:wsp>
                          <wps:cNvSpPr txBox="1"/>
                          <wps:spPr>
                            <a:xfrm>
                              <a:off x="0" y="0"/>
                              <a:ext cx="1562100" cy="542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9B1555" w14:textId="77777777" w:rsidR="004843AF" w:rsidRDefault="004843AF" w:rsidP="00916774">
                                <w:r>
                                  <w:rPr>
                                    <w:noProof/>
                                  </w:rPr>
                                  <w:drawing>
                                    <wp:inline distT="0" distB="0" distL="0" distR="0" wp14:anchorId="433C414D" wp14:editId="79A20156">
                                      <wp:extent cx="1123950" cy="438149"/>
                                      <wp:effectExtent l="0" t="0" r="0" b="635"/>
                                      <wp:docPr id="1" name="Picture 1" descr="Levtech Consulting"/>
                                      <wp:cNvGraphicFramePr/>
                                      <a:graphic xmlns:a="http://schemas.openxmlformats.org/drawingml/2006/main">
                                        <a:graphicData uri="http://schemas.openxmlformats.org/drawingml/2006/picture">
                                          <pic:pic xmlns:pic="http://schemas.openxmlformats.org/drawingml/2006/picture">
                                            <pic:nvPicPr>
                                              <pic:cNvPr id="384" name="Picture 5" descr="Levtech Consulting"/>
                                              <pic:cNvPicPr/>
                                            </pic:nvPicPr>
                                            <pic:blipFill rotWithShape="1">
                                              <a:blip r:embed="rId1"/>
                                              <a:srcRect l="9398" t="12069" r="9331" b="19827"/>
                                              <a:stretch/>
                                            </pic:blipFill>
                                            <pic:spPr bwMode="auto">
                                              <a:xfrm>
                                                <a:off x="0" y="0"/>
                                                <a:ext cx="1120642" cy="43686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D2DAADE" id="_x0000_t202" coordsize="21600,21600" o:spt="202" path="m,l,21600r21600,l21600,xe">
                    <v:stroke joinstyle="miter"/>
                    <v:path gradientshapeok="t" o:connecttype="rect"/>
                  </v:shapetype>
                  <v:shape id="Text Box 24" o:spid="_x0000_s1043" type="#_x0000_t202" style="position:absolute;left:0;text-align:left;margin-left:-194.8pt;margin-top:.35pt;width:123pt;height:42.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" fillcolor="white [3201]" stroked="f" strokeweight=".5pt">
                    <v:textbox>
                      <w:txbxContent>
                        <w:p w14:paraId="299B1555" w14:textId="77777777" w:rsidR="004843AF" w:rsidRDefault="004843AF" w:rsidP="00916774">
                          <w:r>
                            <w:rPr>
                              <w:noProof/>
                              <w:lang w:val="en-GB" w:eastAsia="en-GB"/>
                            </w:rPr>
                            <w:drawing>
                              <wp:inline distT="0" distB="0" distL="0" distR="0" wp14:anchorId="433C414D" wp14:editId="79A20156">
                                <wp:extent cx="1123950" cy="438149"/>
                                <wp:effectExtent l="0" t="0" r="0" b="635"/>
                                <wp:docPr id="1" name="Picture 1" descr="Levtech Consulting"/>
                                <wp:cNvGraphicFramePr/>
                                <a:graphic xmlns:a="http://schemas.openxmlformats.org/drawingml/2006/main">
                                  <a:graphicData uri="http://schemas.openxmlformats.org/drawingml/2006/picture">
                                    <pic:pic xmlns:pic="http://schemas.openxmlformats.org/drawingml/2006/picture">
                                      <pic:nvPicPr>
                                        <pic:cNvPr id="384" name="Picture 5" descr="Levtech Consulting"/>
                                        <pic:cNvPicPr/>
                                      </pic:nvPicPr>
                                      <pic:blipFill rotWithShape="1">
                                        <a:blip r:embed="rId2"/>
                                        <a:srcRect l="9398" t="12069" r="9331" b="19827"/>
                                        <a:stretch/>
                                      </pic:blipFill>
                                      <pic:spPr bwMode="auto">
                                        <a:xfrm>
                                          <a:off x="0" y="0"/>
                                          <a:ext cx="1120642" cy="43686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sdt>
            <w:sdtPr>
              <w:rPr>
                <w:rFonts w:ascii="Franklin Gothic Medium Cond" w:hAnsi="Franklin Gothic Medium Cond"/>
              </w:rPr>
              <w:alias w:val="Company"/>
              <w:id w:val="-1863199863"/>
              <w:dataBinding w:prefixMappings="xmlns:ns0='http://schemas.openxmlformats.org/officeDocument/2006/extended-properties'" w:xpath="/ns0:Properties[1]/ns0:Company[1]" w:storeItemID="{6668398D-A668-4E3E-A5EB-62B293D839F1}"/>
              <w:text/>
            </w:sdtPr>
            <w:sdtEndPr/>
            <w:sdtContent>
              <w:r w:rsidR="00AD61CE">
                <w:rPr>
                  <w:rFonts w:ascii="Franklin Gothic Medium Cond" w:hAnsi="Franklin Gothic Medium Cond"/>
                </w:rPr>
                <w:t>Levtech Consulting &amp; Regal Traders FZ  CO</w:t>
              </w:r>
            </w:sdtContent>
          </w:sdt>
          <w:r w:rsidRPr="00D438DF">
            <w:rPr>
              <w:rFonts w:ascii="Franklin Gothic Medium Cond" w:hAnsi="Franklin Gothic Medium Cond"/>
            </w:rPr>
            <w:t xml:space="preserve"> | </w:t>
          </w:r>
          <w:r>
            <w:rPr>
              <w:rFonts w:ascii="Franklin Gothic Medium Cond" w:hAnsi="Franklin Gothic Medium Cond"/>
            </w:rPr>
            <w:t xml:space="preserve">Private &amp; </w:t>
          </w:r>
          <w:r w:rsidRPr="00D438DF">
            <w:rPr>
              <w:rFonts w:ascii="Franklin Gothic Medium Cond" w:hAnsi="Franklin Gothic Medium Cond"/>
            </w:rPr>
            <w:t>Confidential</w:t>
          </w:r>
        </w:p>
      </w:tc>
      <w:tc>
        <w:tcPr>
          <w:tcW w:w="738" w:type="dxa"/>
        </w:tcPr>
        <w:p w14:paraId="7225A6AE" w14:textId="77777777" w:rsidR="004843AF" w:rsidRPr="00D438DF" w:rsidRDefault="004843AF" w:rsidP="00BA639B">
          <w:pPr>
            <w:pStyle w:val="Footer"/>
            <w:jc w:val="right"/>
            <w:rPr>
              <w:rFonts w:ascii="Franklin Gothic Medium Cond" w:hAnsi="Franklin Gothic Medium Cond"/>
            </w:rPr>
          </w:pPr>
          <w:r>
            <w:rPr>
              <w:rFonts w:ascii="Franklin Gothic Medium Cond" w:hAnsi="Franklin Gothic Medium Cond"/>
              <w:noProof/>
            </w:rPr>
            <mc:AlternateContent>
              <mc:Choice Requires="wpg">
                <w:drawing>
                  <wp:inline distT="0" distB="0" distL="0" distR="0" wp14:anchorId="7B5FEE2B" wp14:editId="2A40F3F7">
                    <wp:extent cx="495300" cy="481965"/>
                    <wp:effectExtent l="0" t="0" r="19050" b="13335"/>
                    <wp:docPr id="26"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495300" cy="481965"/>
                              <a:chOff x="8754" y="11945"/>
                              <a:chExt cx="2880" cy="2859"/>
                            </a:xfrm>
                          </wpg:grpSpPr>
                          <wps:wsp>
                            <wps:cNvPr id="27" name="Rectangle 10"/>
                            <wps:cNvSpPr>
                              <a:spLocks noChangeArrowheads="1"/>
                            </wps:cNvSpPr>
                            <wps:spPr bwMode="auto">
                              <a:xfrm flipH="1">
                                <a:off x="10194" y="11945"/>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31" name="Rectangle 11"/>
                            <wps:cNvSpPr>
                              <a:spLocks noChangeArrowheads="1"/>
                            </wps:cNvSpPr>
                            <wps:spPr bwMode="auto">
                              <a:xfrm flipH="1">
                                <a:off x="10194" y="13364"/>
                                <a:ext cx="1440" cy="1440"/>
                              </a:xfrm>
                              <a:prstGeom prst="rect">
                                <a:avLst/>
                              </a:prstGeom>
                              <a:solidFill>
                                <a:schemeClr val="tx2">
                                  <a:lumMod val="40000"/>
                                  <a:lumOff val="6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p w14:paraId="0FEBCE56" w14:textId="77777777" w:rsidR="004843AF" w:rsidRDefault="004843AF" w:rsidP="00916774">
                                  <w:pPr>
                                    <w:jc w:val="center"/>
                                  </w:pPr>
                                </w:p>
                              </w:txbxContent>
                            </wps:txbx>
                            <wps:bodyPr rot="0" vert="horz" wrap="square" lIns="91440" tIns="45720" rIns="91440" bIns="45720" anchor="ctr" anchorCtr="0" upright="1">
                              <a:noAutofit/>
                            </wps:bodyPr>
                          </wps:wsp>
                          <wps:wsp>
                            <wps:cNvPr id="32" name="Rectangle 12"/>
                            <wps:cNvSpPr>
                              <a:spLocks noChangeArrowheads="1"/>
                            </wps:cNvSpPr>
                            <wps:spPr bwMode="auto">
                              <a:xfrm flipH="1">
                                <a:off x="8754" y="13364"/>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B5FEE2B" id="_x0000_s1044"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">
                    <v:rect id="Rectangle 10" o:spid="_x0000_s1045"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" fillcolor="#bfbfbf [2412]" strokecolor="white [3212]" strokeweight="1pt">
                      <v:fill opacity="32896f"/>
                      <v:shadow color="#d8d8d8 [2732]" offset="3pt,3pt"/>
                    </v:rect>
                    <v:rect id="Rectangle 11" o:spid="_x0000_s1046"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" fillcolor="#9197cf [1311]" strokecolor="white [3212]" strokeweight="1pt">
                      <v:shadow color="#d8d8d8 [2732]" offset="3pt,3pt"/>
                      <v:textbox>
                        <w:txbxContent>
                          <w:p w14:paraId="0FEBCE56" w14:textId="77777777" w:rsidR="004843AF" w:rsidRDefault="004843AF" w:rsidP="00916774">
                            <w:pPr>
                              <w:jc w:val="center"/>
                            </w:pPr>
                          </w:p>
                        </w:txbxContent>
                      </v:textbox>
                    </v:rect>
                    <v:rect id="Rectangle 12" o:spid="_x0000_s1047"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" fillcolor="#bfbfbf [2412]" strokecolor="white [3212]" strokeweight="1pt">
                      <v:fill opacity="32896f"/>
                      <v:shadow color="#d8d8d8 [2732]" offset="3pt,3pt"/>
                    </v:rect>
                    <w10:anchorlock/>
                  </v:group>
                </w:pict>
              </mc:Fallback>
            </mc:AlternateContent>
          </w:r>
        </w:p>
      </w:tc>
    </w:tr>
  </w:tbl>
  <w:p w14:paraId="05E2BA5D" w14:textId="77777777" w:rsidR="004843AF" w:rsidRPr="00D438DF" w:rsidRDefault="004843AF" w:rsidP="00916774">
    <w:pPr>
      <w:pStyle w:val="Footer"/>
      <w:jc w:val="center"/>
      <w:rPr>
        <w:rFonts w:ascii="Franklin Gothic Medium Cond" w:hAnsi="Franklin Gothic Medium Cond"/>
      </w:rPr>
    </w:pPr>
    <w:r>
      <w:rPr>
        <w:rFonts w:ascii="Franklin Gothic Medium Cond" w:hAnsi="Franklin Gothic Medium Cond"/>
      </w:rPr>
      <w:t xml:space="preserve">                                                                                                                                             </w:t>
    </w:r>
  </w:p>
  <w:p w14:paraId="661445D1" w14:textId="77777777" w:rsidR="004843AF" w:rsidRPr="00C01E17" w:rsidRDefault="004843AF" w:rsidP="00916774">
    <w:pPr>
      <w:pStyle w:val="Footer"/>
    </w:pPr>
    <w:r>
      <w:t xml:space="preserve">                                                                                                                                       </w:t>
    </w:r>
  </w:p>
  <w:p w14:paraId="32C7606F" w14:textId="77777777" w:rsidR="004843AF" w:rsidRDefault="004843AF" w:rsidP="00916774">
    <w:pPr>
      <w:pStyle w:val="Footer"/>
    </w:pPr>
  </w:p>
  <w:p w14:paraId="25CB3F51" w14:textId="77777777" w:rsidR="004843AF" w:rsidRDefault="004843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E08BFA" w14:textId="77777777" w:rsidR="00EA1F78" w:rsidRDefault="00EA1F78" w:rsidP="009F4030">
      <w:pPr>
        <w:spacing w:after="0" w:line="240" w:lineRule="auto"/>
      </w:pPr>
      <w:r>
        <w:separator/>
      </w:r>
    </w:p>
  </w:footnote>
  <w:footnote w:type="continuationSeparator" w:id="0">
    <w:p w14:paraId="004CC946" w14:textId="77777777" w:rsidR="00EA1F78" w:rsidRDefault="00EA1F78" w:rsidP="009F40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right"/>
      <w:tblLook w:val="04A0" w:firstRow="1" w:lastRow="0" w:firstColumn="1" w:lastColumn="0" w:noHBand="0" w:noVBand="1"/>
    </w:tblPr>
    <w:tblGrid>
      <w:gridCol w:w="3159"/>
      <w:gridCol w:w="792"/>
    </w:tblGrid>
    <w:tr w:rsidR="004843AF" w:rsidRPr="00D438DF" w14:paraId="7032B861" w14:textId="77777777" w:rsidTr="00C01E17">
      <w:trPr>
        <w:trHeight w:hRule="exact" w:val="792"/>
        <w:jc w:val="right"/>
      </w:trPr>
      <w:tc>
        <w:tcPr>
          <w:tcW w:w="0" w:type="auto"/>
          <w:vAlign w:val="center"/>
        </w:tcPr>
        <w:p w14:paraId="5C9A279B" w14:textId="14A2F2C3" w:rsidR="004843AF" w:rsidRPr="00D438DF" w:rsidRDefault="004843AF" w:rsidP="00C01E17">
          <w:pPr>
            <w:pStyle w:val="Header"/>
            <w:jc w:val="right"/>
            <w:rPr>
              <w:rFonts w:ascii="Franklin Gothic Medium Cond" w:eastAsiaTheme="majorEastAsia" w:hAnsi="Franklin Gothic Medium Cond" w:cstheme="majorBidi"/>
              <w:sz w:val="28"/>
              <w:szCs w:val="28"/>
            </w:rPr>
          </w:pPr>
          <w:r w:rsidRPr="00F85E3D">
            <w:rPr>
              <w:rFonts w:ascii="Franklin Gothic Medium Cond" w:eastAsiaTheme="majorEastAsia" w:hAnsi="Franklin Gothic Medium Cond" w:cstheme="majorBidi"/>
              <w:noProof/>
              <w:sz w:val="28"/>
              <w:szCs w:val="28"/>
            </w:rPr>
            <mc:AlternateContent>
              <mc:Choice Requires="wps">
                <w:drawing>
                  <wp:anchor distT="0" distB="0" distL="114300" distR="114300" simplePos="0" relativeHeight="251653632" behindDoc="0" locked="0" layoutInCell="1" allowOverlap="1" wp14:anchorId="6C003A5B" wp14:editId="5FCB9963">
                    <wp:simplePos x="0" y="0"/>
                    <wp:positionH relativeFrom="column">
                      <wp:posOffset>-3091815</wp:posOffset>
                    </wp:positionH>
                    <wp:positionV relativeFrom="paragraph">
                      <wp:posOffset>-298450</wp:posOffset>
                    </wp:positionV>
                    <wp:extent cx="1209675" cy="466725"/>
                    <wp:effectExtent l="0" t="0" r="9525" b="9525"/>
                    <wp:wrapNone/>
                    <wp:docPr id="44" name="Text Box 44"/>
                    <wp:cNvGraphicFramePr/>
                    <a:graphic xmlns:a="http://schemas.openxmlformats.org/drawingml/2006/main">
                      <a:graphicData uri="http://schemas.microsoft.com/office/word/2010/wordprocessingShape">
                        <wps:wsp>
                          <wps:cNvSpPr txBox="1"/>
                          <wps:spPr>
                            <a:xfrm>
                              <a:off x="0" y="0"/>
                              <a:ext cx="1209675"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342859" w14:textId="77777777" w:rsidR="004843AF" w:rsidRDefault="004843AF" w:rsidP="00F85E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C003A5B" id="_x0000_t202" coordsize="21600,21600" o:spt="202" path="m,l,21600r21600,l21600,xe">
                    <v:stroke joinstyle="miter"/>
                    <v:path gradientshapeok="t" o:connecttype="rect"/>
                  </v:shapetype>
                  <v:shape id="Text Box 44" o:spid="_x0000_s1036" type="#_x0000_t202" style="position:absolute;left:0;text-align:left;margin-left:-243.45pt;margin-top:-23.5pt;width:95.25pt;height:36.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" fillcolor="white [3201]" stroked="f" strokeweight=".5pt">
                    <v:textbox>
                      <w:txbxContent>
                        <w:p w14:paraId="72342859" w14:textId="77777777" w:rsidR="004843AF" w:rsidRDefault="004843AF" w:rsidP="00F85E3D"/>
                      </w:txbxContent>
                    </v:textbox>
                  </v:shape>
                </w:pict>
              </mc:Fallback>
            </mc:AlternateContent>
          </w:r>
          <w:sdt>
            <w:sdtPr>
              <w:rPr>
                <w:rFonts w:ascii="Franklin Gothic Medium Cond" w:eastAsiaTheme="majorEastAsia" w:hAnsi="Franklin Gothic Medium Cond" w:cstheme="majorBidi"/>
                <w:sz w:val="28"/>
                <w:szCs w:val="28"/>
              </w:rPr>
              <w:alias w:val="Title"/>
              <w:id w:val="-14463710"/>
              <w:dataBinding w:prefixMappings="xmlns:ns0='http://schemas.openxmlformats.org/package/2006/metadata/core-properties' xmlns:ns1='http://purl.org/dc/elements/1.1/'" w:xpath="/ns0:coreProperties[1]/ns1:title[1]" w:storeItemID="{6C3C8BC8-F283-45AE-878A-BAB7291924A1}"/>
              <w:text/>
            </w:sdtPr>
            <w:sdtEndPr/>
            <w:sdtContent>
              <w:r>
                <w:rPr>
                  <w:rFonts w:ascii="Franklin Gothic Medium Cond" w:eastAsiaTheme="majorEastAsia" w:hAnsi="Franklin Gothic Medium Cond" w:cstheme="majorBidi"/>
                  <w:sz w:val="28"/>
                  <w:szCs w:val="28"/>
                </w:rPr>
                <w:t>Functional Design Document</w:t>
              </w:r>
            </w:sdtContent>
          </w:sdt>
        </w:p>
      </w:tc>
      <w:tc>
        <w:tcPr>
          <w:tcW w:w="792" w:type="dxa"/>
          <w:shd w:val="clear" w:color="auto" w:fill="9197CF" w:themeFill="text2" w:themeFillTint="66"/>
          <w:vAlign w:val="center"/>
        </w:tcPr>
        <w:p w14:paraId="20EE4751" w14:textId="0699FE56" w:rsidR="004843AF" w:rsidRPr="00D438DF" w:rsidRDefault="004843AF" w:rsidP="00C01E17">
          <w:pPr>
            <w:pStyle w:val="Header"/>
            <w:jc w:val="center"/>
            <w:rPr>
              <w:rFonts w:ascii="Franklin Gothic Medium Cond" w:hAnsi="Franklin Gothic Medium Cond"/>
              <w:color w:val="FFFFFF" w:themeColor="background1"/>
            </w:rPr>
          </w:pPr>
          <w:r w:rsidRPr="00D438DF">
            <w:rPr>
              <w:rFonts w:ascii="Franklin Gothic Medium Cond" w:hAnsi="Franklin Gothic Medium Cond"/>
            </w:rPr>
            <w:fldChar w:fldCharType="begin"/>
          </w:r>
          <w:r w:rsidRPr="00D438DF">
            <w:rPr>
              <w:rFonts w:ascii="Franklin Gothic Medium Cond" w:hAnsi="Franklin Gothic Medium Cond"/>
            </w:rPr>
            <w:instrText xml:space="preserve"> PAGE  \* MERGEFORMAT </w:instrText>
          </w:r>
          <w:r w:rsidRPr="00D438DF">
            <w:rPr>
              <w:rFonts w:ascii="Franklin Gothic Medium Cond" w:hAnsi="Franklin Gothic Medium Cond"/>
            </w:rPr>
            <w:fldChar w:fldCharType="separate"/>
          </w:r>
          <w:r w:rsidR="001F32DB" w:rsidRPr="001F32DB">
            <w:rPr>
              <w:rFonts w:ascii="Franklin Gothic Medium Cond" w:hAnsi="Franklin Gothic Medium Cond"/>
              <w:noProof/>
              <w:color w:val="FFFFFF" w:themeColor="background1"/>
            </w:rPr>
            <w:t>8</w:t>
          </w:r>
          <w:r w:rsidRPr="00D438DF">
            <w:rPr>
              <w:rFonts w:ascii="Franklin Gothic Medium Cond" w:hAnsi="Franklin Gothic Medium Cond"/>
              <w:noProof/>
              <w:color w:val="FFFFFF" w:themeColor="background1"/>
            </w:rPr>
            <w:fldChar w:fldCharType="end"/>
          </w:r>
        </w:p>
      </w:tc>
    </w:tr>
  </w:tbl>
  <w:p w14:paraId="64D845CA" w14:textId="77777777" w:rsidR="004843AF" w:rsidRDefault="004843AF" w:rsidP="00C01E17">
    <w:pPr>
      <w:pStyle w:val="Header"/>
    </w:pPr>
    <w:r w:rsidRPr="00F85E3D">
      <w:rPr>
        <w:rFonts w:ascii="Franklin Gothic Medium Cond" w:eastAsiaTheme="majorEastAsia" w:hAnsi="Franklin Gothic Medium Cond" w:cstheme="majorBidi"/>
        <w:noProof/>
        <w:sz w:val="28"/>
        <w:szCs w:val="28"/>
      </w:rPr>
      <mc:AlternateContent>
        <mc:Choice Requires="wps">
          <w:drawing>
            <wp:anchor distT="0" distB="0" distL="114300" distR="114300" simplePos="0" relativeHeight="251654656" behindDoc="0" locked="0" layoutInCell="1" allowOverlap="1" wp14:anchorId="20C84D33" wp14:editId="3F465606">
              <wp:simplePos x="0" y="0"/>
              <wp:positionH relativeFrom="column">
                <wp:posOffset>-409575</wp:posOffset>
              </wp:positionH>
              <wp:positionV relativeFrom="paragraph">
                <wp:posOffset>66675</wp:posOffset>
              </wp:positionV>
              <wp:extent cx="6524625" cy="0"/>
              <wp:effectExtent l="57150" t="38100" r="47625" b="95250"/>
              <wp:wrapNone/>
              <wp:docPr id="25" name="Straight Connector 25"/>
              <wp:cNvGraphicFramePr/>
              <a:graphic xmlns:a="http://schemas.openxmlformats.org/drawingml/2006/main">
                <a:graphicData uri="http://schemas.microsoft.com/office/word/2010/wordprocessingShape">
                  <wps:wsp>
                    <wps:cNvCnPr/>
                    <wps:spPr>
                      <a:xfrm>
                        <a:off x="0" y="0"/>
                        <a:ext cx="652462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907C641" id="Straight Connector 25" o:spid="_x0000_s1026" style="position:absolute;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25pt,5.25pt" to="481.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" strokecolor="#9d90a0 [3209]" strokeweight="3pt">
              <v:shadow on="t" color="black" opacity="22937f" origin=",.5" offset="0,.63889mm"/>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right"/>
      <w:tblLook w:val="04A0" w:firstRow="1" w:lastRow="0" w:firstColumn="1" w:lastColumn="0" w:noHBand="0" w:noVBand="1"/>
    </w:tblPr>
    <w:tblGrid>
      <w:gridCol w:w="3159"/>
      <w:gridCol w:w="792"/>
    </w:tblGrid>
    <w:tr w:rsidR="004843AF" w:rsidRPr="00A32619" w14:paraId="7B928432" w14:textId="77777777" w:rsidTr="009951D7">
      <w:trPr>
        <w:trHeight w:hRule="exact" w:val="792"/>
        <w:jc w:val="right"/>
      </w:trPr>
      <w:tc>
        <w:tcPr>
          <w:tcW w:w="0" w:type="auto"/>
          <w:vAlign w:val="center"/>
        </w:tcPr>
        <w:p w14:paraId="387F99AF" w14:textId="5AF20073" w:rsidR="004843AF" w:rsidRPr="00A32619" w:rsidRDefault="004843AF" w:rsidP="009951D7">
          <w:pPr>
            <w:tabs>
              <w:tab w:val="center" w:pos="4513"/>
              <w:tab w:val="right" w:pos="9026"/>
            </w:tabs>
            <w:spacing w:after="0" w:line="240" w:lineRule="auto"/>
            <w:jc w:val="right"/>
            <w:rPr>
              <w:rFonts w:ascii="Franklin Gothic Medium Cond" w:eastAsia="Times New Roman" w:hAnsi="Franklin Gothic Medium Cond" w:cs="Times New Roman"/>
              <w:sz w:val="28"/>
              <w:szCs w:val="28"/>
            </w:rPr>
          </w:pPr>
          <w:r>
            <w:rPr>
              <w:rFonts w:ascii="Franklin Gothic Medium Cond" w:eastAsia="Times New Roman" w:hAnsi="Franklin Gothic Medium Cond" w:cs="Times New Roman"/>
              <w:noProof/>
              <w:sz w:val="28"/>
              <w:szCs w:val="28"/>
            </w:rPr>
            <mc:AlternateContent>
              <mc:Choice Requires="wps">
                <w:drawing>
                  <wp:anchor distT="0" distB="0" distL="114300" distR="114300" simplePos="0" relativeHeight="251655680" behindDoc="0" locked="0" layoutInCell="1" allowOverlap="1" wp14:anchorId="085EFC60" wp14:editId="3F049A55">
                    <wp:simplePos x="0" y="0"/>
                    <wp:positionH relativeFrom="column">
                      <wp:posOffset>-3345180</wp:posOffset>
                    </wp:positionH>
                    <wp:positionV relativeFrom="paragraph">
                      <wp:posOffset>-259715</wp:posOffset>
                    </wp:positionV>
                    <wp:extent cx="1209675" cy="466725"/>
                    <wp:effectExtent l="0" t="0" r="9525" b="9525"/>
                    <wp:wrapNone/>
                    <wp:docPr id="19" name="Text Box 19"/>
                    <wp:cNvGraphicFramePr/>
                    <a:graphic xmlns:a="http://schemas.openxmlformats.org/drawingml/2006/main">
                      <a:graphicData uri="http://schemas.microsoft.com/office/word/2010/wordprocessingShape">
                        <wps:wsp>
                          <wps:cNvSpPr txBox="1"/>
                          <wps:spPr>
                            <a:xfrm>
                              <a:off x="0" y="0"/>
                              <a:ext cx="1209675"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62C896" w14:textId="77777777" w:rsidR="004843AF" w:rsidRDefault="004843AF" w:rsidP="008B68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85EFC60" id="_x0000_t202" coordsize="21600,21600" o:spt="202" path="m,l,21600r21600,l21600,xe">
                    <v:stroke joinstyle="miter"/>
                    <v:path gradientshapeok="t" o:connecttype="rect"/>
                  </v:shapetype>
                  <v:shape id="Text Box 19" o:spid="_x0000_s1037" type="#_x0000_t202" style="position:absolute;left:0;text-align:left;margin-left:-263.4pt;margin-top:-20.45pt;width:95.25pt;height:36.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" fillcolor="white [3201]" stroked="f" strokeweight=".5pt">
                    <v:textbox>
                      <w:txbxContent>
                        <w:p w14:paraId="5D62C896" w14:textId="77777777" w:rsidR="004843AF" w:rsidRDefault="004843AF" w:rsidP="008B6856"/>
                      </w:txbxContent>
                    </v:textbox>
                  </v:shape>
                </w:pict>
              </mc:Fallback>
            </mc:AlternateContent>
          </w:r>
          <w:sdt>
            <w:sdtPr>
              <w:rPr>
                <w:rFonts w:ascii="Franklin Gothic Medium Cond" w:eastAsia="Times New Roman" w:hAnsi="Franklin Gothic Medium Cond" w:cs="Times New Roman"/>
                <w:sz w:val="28"/>
                <w:szCs w:val="28"/>
              </w:rPr>
              <w:alias w:val="Title"/>
              <w:id w:val="1895300346"/>
              <w:dataBinding w:prefixMappings="xmlns:ns0='http://schemas.openxmlformats.org/package/2006/metadata/core-properties' xmlns:ns1='http://purl.org/dc/elements/1.1/'" w:xpath="/ns0:coreProperties[1]/ns1:title[1]" w:storeItemID="{6C3C8BC8-F283-45AE-878A-BAB7291924A1}"/>
              <w:text/>
            </w:sdtPr>
            <w:sdtEndPr/>
            <w:sdtContent>
              <w:r>
                <w:rPr>
                  <w:rFonts w:ascii="Franklin Gothic Medium Cond" w:eastAsia="Times New Roman" w:hAnsi="Franklin Gothic Medium Cond" w:cs="Times New Roman"/>
                  <w:sz w:val="28"/>
                  <w:szCs w:val="28"/>
                </w:rPr>
                <w:t>Functional Design Document</w:t>
              </w:r>
            </w:sdtContent>
          </w:sdt>
        </w:p>
      </w:tc>
      <w:tc>
        <w:tcPr>
          <w:tcW w:w="792" w:type="dxa"/>
          <w:shd w:val="clear" w:color="auto" w:fill="9197CF"/>
          <w:vAlign w:val="center"/>
        </w:tcPr>
        <w:p w14:paraId="1237A3C5" w14:textId="4AD98BE3" w:rsidR="004843AF" w:rsidRPr="00A32619" w:rsidRDefault="004843AF" w:rsidP="009951D7">
          <w:pPr>
            <w:tabs>
              <w:tab w:val="center" w:pos="4513"/>
              <w:tab w:val="right" w:pos="9026"/>
            </w:tabs>
            <w:spacing w:after="0" w:line="240" w:lineRule="auto"/>
            <w:jc w:val="center"/>
            <w:rPr>
              <w:rFonts w:ascii="Franklin Gothic Medium Cond" w:eastAsia="Times New Roman" w:hAnsi="Franklin Gothic Medium Cond" w:cs="Times New Roman"/>
              <w:color w:val="FFFFFF"/>
            </w:rPr>
          </w:pPr>
          <w:r w:rsidRPr="00BE008F">
            <w:rPr>
              <w:rFonts w:ascii="Franklin Gothic Medium Cond" w:eastAsia="Times New Roman" w:hAnsi="Franklin Gothic Medium Cond" w:cs="Times New Roman"/>
              <w:color w:val="FFFFFF"/>
            </w:rPr>
            <w:fldChar w:fldCharType="begin"/>
          </w:r>
          <w:r w:rsidRPr="00BE008F">
            <w:rPr>
              <w:rFonts w:ascii="Franklin Gothic Medium Cond" w:eastAsia="Times New Roman" w:hAnsi="Franklin Gothic Medium Cond" w:cs="Times New Roman"/>
              <w:color w:val="FFFFFF"/>
            </w:rPr>
            <w:instrText xml:space="preserve"> PAGE   \* MERGEFORMAT </w:instrText>
          </w:r>
          <w:r w:rsidRPr="00BE008F">
            <w:rPr>
              <w:rFonts w:ascii="Franklin Gothic Medium Cond" w:eastAsia="Times New Roman" w:hAnsi="Franklin Gothic Medium Cond" w:cs="Times New Roman"/>
              <w:color w:val="FFFFFF"/>
            </w:rPr>
            <w:fldChar w:fldCharType="separate"/>
          </w:r>
          <w:r w:rsidR="001F32DB">
            <w:rPr>
              <w:rFonts w:ascii="Franklin Gothic Medium Cond" w:eastAsia="Times New Roman" w:hAnsi="Franklin Gothic Medium Cond" w:cs="Times New Roman"/>
              <w:noProof/>
              <w:color w:val="FFFFFF"/>
            </w:rPr>
            <w:t>7</w:t>
          </w:r>
          <w:r w:rsidRPr="00BE008F">
            <w:rPr>
              <w:rFonts w:ascii="Franklin Gothic Medium Cond" w:eastAsia="Times New Roman" w:hAnsi="Franklin Gothic Medium Cond" w:cs="Times New Roman"/>
              <w:noProof/>
              <w:color w:val="FFFFFF"/>
            </w:rPr>
            <w:fldChar w:fldCharType="end"/>
          </w:r>
        </w:p>
      </w:tc>
    </w:tr>
  </w:tbl>
  <w:p w14:paraId="3EE664E1" w14:textId="77777777" w:rsidR="004843AF" w:rsidRPr="00D438DF" w:rsidRDefault="00EA1F78">
    <w:pPr>
      <w:pStyle w:val="Header"/>
      <w:rPr>
        <w:rFonts w:ascii="Franklin Gothic Medium Cond" w:hAnsi="Franklin Gothic Medium Cond"/>
      </w:rPr>
    </w:pPr>
    <w:sdt>
      <w:sdtPr>
        <w:rPr>
          <w:rFonts w:ascii="Franklin Gothic Medium Cond" w:eastAsia="Times New Roman" w:hAnsi="Franklin Gothic Medium Cond" w:cs="Times New Roman"/>
          <w:sz w:val="28"/>
          <w:szCs w:val="28"/>
        </w:rPr>
        <w:id w:val="1735046334"/>
        <w:docPartObj>
          <w:docPartGallery w:val="Watermarks"/>
          <w:docPartUnique/>
        </w:docPartObj>
      </w:sdtPr>
      <w:sdtEndPr/>
      <w:sdtContent>
        <w:r>
          <w:rPr>
            <w:rFonts w:ascii="Franklin Gothic Medium Cond" w:eastAsia="Times New Roman" w:hAnsi="Franklin Gothic Medium Cond" w:cs="Times New Roman"/>
            <w:noProof/>
            <w:sz w:val="28"/>
            <w:szCs w:val="28"/>
            <w:lang w:eastAsia="zh-TW"/>
          </w:rPr>
          <w:pict w14:anchorId="2EA196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6" type="#_x0000_t136" style="position:absolute;margin-left:0;margin-top:0;width:527.85pt;height:131.95pt;rotation:315;z-index:-25165465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4843AF">
      <w:rPr>
        <w:noProof/>
      </w:rPr>
      <mc:AlternateContent>
        <mc:Choice Requires="wps">
          <w:drawing>
            <wp:anchor distT="0" distB="0" distL="114300" distR="114300" simplePos="0" relativeHeight="251656704" behindDoc="0" locked="0" layoutInCell="1" allowOverlap="1" wp14:anchorId="080C353E" wp14:editId="576331A9">
              <wp:simplePos x="0" y="0"/>
              <wp:positionH relativeFrom="column">
                <wp:posOffset>-495300</wp:posOffset>
              </wp:positionH>
              <wp:positionV relativeFrom="paragraph">
                <wp:posOffset>104775</wp:posOffset>
              </wp:positionV>
              <wp:extent cx="6524625" cy="9525"/>
              <wp:effectExtent l="57150" t="38100" r="47625" b="85725"/>
              <wp:wrapNone/>
              <wp:docPr id="22" name="Straight Connector 22"/>
              <wp:cNvGraphicFramePr/>
              <a:graphic xmlns:a="http://schemas.openxmlformats.org/drawingml/2006/main">
                <a:graphicData uri="http://schemas.microsoft.com/office/word/2010/wordprocessingShape">
                  <wps:wsp>
                    <wps:cNvCnPr/>
                    <wps:spPr>
                      <a:xfrm>
                        <a:off x="0" y="0"/>
                        <a:ext cx="6524625" cy="952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A46314" id="Straight Connector 22"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39pt,8.25pt" to="474.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" strokecolor="#9d90a0 [3209]" strokeweight="3pt">
              <v:shadow on="t" color="black" opacity="22937f" origin=",.5" offset="0,.63889mm"/>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306C6D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411856"/>
    <w:multiLevelType w:val="hybridMultilevel"/>
    <w:tmpl w:val="B5762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544A2"/>
    <w:multiLevelType w:val="hybridMultilevel"/>
    <w:tmpl w:val="C3D2020C"/>
    <w:lvl w:ilvl="0" w:tplc="BEB6DCA2">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 w15:restartNumberingAfterBreak="0">
    <w:nsid w:val="09943093"/>
    <w:multiLevelType w:val="hybridMultilevel"/>
    <w:tmpl w:val="8884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068A8"/>
    <w:multiLevelType w:val="hybridMultilevel"/>
    <w:tmpl w:val="CA9E98EC"/>
    <w:lvl w:ilvl="0" w:tplc="08090017">
      <w:start w:val="1"/>
      <w:numFmt w:val="lowerLetter"/>
      <w:lvlText w:val="%1)"/>
      <w:lvlJc w:val="left"/>
      <w:pPr>
        <w:ind w:left="720" w:hanging="360"/>
      </w:pPr>
      <w:rPr>
        <w:rFonts w:eastAsia="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ED3304"/>
    <w:multiLevelType w:val="hybridMultilevel"/>
    <w:tmpl w:val="BE4A9A76"/>
    <w:lvl w:ilvl="0" w:tplc="3C6C8D58">
      <w:start w:val="1"/>
      <w:numFmt w:val="lowerLetter"/>
      <w:lvlText w:val="%1)"/>
      <w:lvlJc w:val="left"/>
      <w:pPr>
        <w:ind w:left="1200" w:hanging="360"/>
      </w:pPr>
      <w:rPr>
        <w:rFonts w:asciiTheme="minorHAnsi" w:hAnsiTheme="minorHAnsi"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0F902D52"/>
    <w:multiLevelType w:val="hybridMultilevel"/>
    <w:tmpl w:val="715AF102"/>
    <w:lvl w:ilvl="0" w:tplc="CC8C960A">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135E2129"/>
    <w:multiLevelType w:val="hybridMultilevel"/>
    <w:tmpl w:val="A38A8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C35039"/>
    <w:multiLevelType w:val="hybridMultilevel"/>
    <w:tmpl w:val="186894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555071E"/>
    <w:multiLevelType w:val="hybridMultilevel"/>
    <w:tmpl w:val="A38A8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877F61"/>
    <w:multiLevelType w:val="multilevel"/>
    <w:tmpl w:val="47340514"/>
    <w:lvl w:ilvl="0">
      <w:start w:val="1"/>
      <w:numFmt w:val="decimal"/>
      <w:pStyle w:val="Style16ptBoldCenteredBefore6ptAfter3pt"/>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C2B46C4"/>
    <w:multiLevelType w:val="hybridMultilevel"/>
    <w:tmpl w:val="61521E0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754784"/>
    <w:multiLevelType w:val="hybridMultilevel"/>
    <w:tmpl w:val="BCE88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8523E7"/>
    <w:multiLevelType w:val="hybridMultilevel"/>
    <w:tmpl w:val="1FDA7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231698"/>
    <w:multiLevelType w:val="hybridMultilevel"/>
    <w:tmpl w:val="36188CF2"/>
    <w:lvl w:ilvl="0" w:tplc="AFB4000E">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97CC8"/>
    <w:multiLevelType w:val="hybridMultilevel"/>
    <w:tmpl w:val="B6B83B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50D2139"/>
    <w:multiLevelType w:val="hybridMultilevel"/>
    <w:tmpl w:val="12BAE6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537709C"/>
    <w:multiLevelType w:val="hybridMultilevel"/>
    <w:tmpl w:val="BB46E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2B196D"/>
    <w:multiLevelType w:val="hybridMultilevel"/>
    <w:tmpl w:val="7EEC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3F5CDB"/>
    <w:multiLevelType w:val="hybridMultilevel"/>
    <w:tmpl w:val="66FE9C04"/>
    <w:lvl w:ilvl="0" w:tplc="B89E10D2">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FE6749"/>
    <w:multiLevelType w:val="multilevel"/>
    <w:tmpl w:val="E48C6C34"/>
    <w:styleLink w:val="Style1"/>
    <w:lvl w:ilvl="0">
      <w:start w:val="1"/>
      <w:numFmt w:val="decimal"/>
      <w:lvlText w:val="%1."/>
      <w:lvlJc w:val="left"/>
      <w:pPr>
        <w:ind w:left="2340" w:hanging="360"/>
      </w:pPr>
      <w:rPr>
        <w:rFonts w:hint="default"/>
      </w:rPr>
    </w:lvl>
    <w:lvl w:ilvl="1">
      <w:start w:val="1"/>
      <w:numFmt w:val="decimal"/>
      <w:lvlText w:val="%1.%2."/>
      <w:lvlJc w:val="left"/>
      <w:pPr>
        <w:ind w:left="3060" w:hanging="360"/>
      </w:pPr>
      <w:rPr>
        <w:rFonts w:hint="default"/>
      </w:rPr>
    </w:lvl>
    <w:lvl w:ilvl="2">
      <w:start w:val="1"/>
      <w:numFmt w:val="decimal"/>
      <w:lvlText w:val="%2.%1.%3."/>
      <w:lvlJc w:val="left"/>
      <w:pPr>
        <w:ind w:left="3780" w:hanging="180"/>
      </w:pPr>
      <w:rPr>
        <w:rFonts w:hint="default"/>
      </w:rPr>
    </w:lvl>
    <w:lvl w:ilvl="3">
      <w:start w:val="1"/>
      <w:numFmt w:val="decimal"/>
      <w:lvlText w:val="%4."/>
      <w:lvlJc w:val="left"/>
      <w:pPr>
        <w:ind w:left="4500" w:hanging="360"/>
      </w:pPr>
      <w:rPr>
        <w:rFonts w:hint="default"/>
      </w:rPr>
    </w:lvl>
    <w:lvl w:ilvl="4">
      <w:start w:val="1"/>
      <w:numFmt w:val="lowerLetter"/>
      <w:lvlText w:val="%5."/>
      <w:lvlJc w:val="left"/>
      <w:pPr>
        <w:ind w:left="5220" w:hanging="360"/>
      </w:pPr>
      <w:rPr>
        <w:rFonts w:hint="default"/>
      </w:rPr>
    </w:lvl>
    <w:lvl w:ilvl="5">
      <w:start w:val="1"/>
      <w:numFmt w:val="lowerRoman"/>
      <w:lvlText w:val="%6."/>
      <w:lvlJc w:val="right"/>
      <w:pPr>
        <w:ind w:left="5940" w:hanging="180"/>
      </w:pPr>
      <w:rPr>
        <w:rFonts w:hint="default"/>
      </w:rPr>
    </w:lvl>
    <w:lvl w:ilvl="6">
      <w:start w:val="1"/>
      <w:numFmt w:val="decimal"/>
      <w:lvlText w:val="%7."/>
      <w:lvlJc w:val="left"/>
      <w:pPr>
        <w:ind w:left="6660" w:hanging="360"/>
      </w:pPr>
      <w:rPr>
        <w:rFonts w:hint="default"/>
      </w:rPr>
    </w:lvl>
    <w:lvl w:ilvl="7">
      <w:start w:val="1"/>
      <w:numFmt w:val="lowerLetter"/>
      <w:lvlText w:val="%8."/>
      <w:lvlJc w:val="left"/>
      <w:pPr>
        <w:ind w:left="7380" w:hanging="360"/>
      </w:pPr>
      <w:rPr>
        <w:rFonts w:hint="default"/>
      </w:rPr>
    </w:lvl>
    <w:lvl w:ilvl="8">
      <w:start w:val="1"/>
      <w:numFmt w:val="lowerRoman"/>
      <w:lvlText w:val="%9."/>
      <w:lvlJc w:val="right"/>
      <w:pPr>
        <w:ind w:left="8100" w:hanging="180"/>
      </w:pPr>
      <w:rPr>
        <w:rFonts w:hint="default"/>
      </w:rPr>
    </w:lvl>
  </w:abstractNum>
  <w:abstractNum w:abstractNumId="21" w15:restartNumberingAfterBreak="0">
    <w:nsid w:val="339F0A65"/>
    <w:multiLevelType w:val="hybridMultilevel"/>
    <w:tmpl w:val="59A46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F44AF9"/>
    <w:multiLevelType w:val="hybridMultilevel"/>
    <w:tmpl w:val="52D6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466FF4"/>
    <w:multiLevelType w:val="hybridMultilevel"/>
    <w:tmpl w:val="61BCD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B91CD5"/>
    <w:multiLevelType w:val="hybridMultilevel"/>
    <w:tmpl w:val="B0205AF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8C3621D"/>
    <w:multiLevelType w:val="hybridMultilevel"/>
    <w:tmpl w:val="521ED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CB09E1"/>
    <w:multiLevelType w:val="hybridMultilevel"/>
    <w:tmpl w:val="57AE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105155"/>
    <w:multiLevelType w:val="hybridMultilevel"/>
    <w:tmpl w:val="DD42ED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1B144C"/>
    <w:multiLevelType w:val="hybridMultilevel"/>
    <w:tmpl w:val="A99A2C9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51740DF"/>
    <w:multiLevelType w:val="hybridMultilevel"/>
    <w:tmpl w:val="E2B6DD76"/>
    <w:lvl w:ilvl="0" w:tplc="7D92E762">
      <w:start w:val="1"/>
      <w:numFmt w:val="decimal"/>
      <w:lvlText w:val="%1."/>
      <w:lvlJc w:val="left"/>
      <w:pPr>
        <w:ind w:left="810" w:hanging="360"/>
      </w:pPr>
      <w:rPr>
        <w:rFonts w:asciiTheme="minorHAnsi" w:hAnsiTheme="minorHAnsi" w:cstheme="minorHAnsi"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15:restartNumberingAfterBreak="0">
    <w:nsid w:val="4A6B202F"/>
    <w:multiLevelType w:val="hybridMultilevel"/>
    <w:tmpl w:val="8A882B86"/>
    <w:lvl w:ilvl="0" w:tplc="229AD09C">
      <w:start w:val="1"/>
      <w:numFmt w:val="bullet"/>
      <w:pStyle w:val="DataSummarySheet2"/>
      <w:lvlText w:val=""/>
      <w:lvlJc w:val="left"/>
      <w:pPr>
        <w:tabs>
          <w:tab w:val="num" w:pos="284"/>
        </w:tabs>
        <w:ind w:left="284" w:hanging="284"/>
      </w:pPr>
      <w:rPr>
        <w:rFonts w:ascii="Wingdings" w:hAnsi="Wingdings" w:hint="default"/>
        <w:color w:val="auto"/>
        <w:sz w:val="18"/>
        <w:szCs w:val="18"/>
      </w:rPr>
    </w:lvl>
    <w:lvl w:ilvl="1" w:tplc="04060001">
      <w:start w:val="1"/>
      <w:numFmt w:val="bullet"/>
      <w:lvlText w:val=""/>
      <w:lvlJc w:val="left"/>
      <w:pPr>
        <w:tabs>
          <w:tab w:val="num" w:pos="1440"/>
        </w:tabs>
        <w:ind w:left="1440" w:hanging="360"/>
      </w:pPr>
      <w:rPr>
        <w:rFonts w:ascii="Symbol" w:hAnsi="Symbol" w:hint="default"/>
        <w:color w:val="auto"/>
        <w:sz w:val="18"/>
        <w:szCs w:val="18"/>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D126FB6"/>
    <w:multiLevelType w:val="multilevel"/>
    <w:tmpl w:val="DF705E56"/>
    <w:lvl w:ilvl="0">
      <w:start w:val="1"/>
      <w:numFmt w:val="decimal"/>
      <w:pStyle w:val="FRDHeading"/>
      <w:lvlText w:val="%1."/>
      <w:lvlJc w:val="left"/>
      <w:pPr>
        <w:ind w:left="360" w:hanging="360"/>
      </w:pPr>
    </w:lvl>
    <w:lvl w:ilvl="1">
      <w:start w:val="1"/>
      <w:numFmt w:val="decimal"/>
      <w:pStyle w:val="Heading3"/>
      <w:lvlText w:val="%1.%2."/>
      <w:lvlJc w:val="left"/>
      <w:pPr>
        <w:ind w:left="792" w:hanging="432"/>
      </w:pPr>
      <w:rPr>
        <w:b/>
      </w:r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E2A7061"/>
    <w:multiLevelType w:val="hybridMultilevel"/>
    <w:tmpl w:val="3142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0976E4"/>
    <w:multiLevelType w:val="hybridMultilevel"/>
    <w:tmpl w:val="A38A8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6257D2"/>
    <w:multiLevelType w:val="hybridMultilevel"/>
    <w:tmpl w:val="A9CA3F40"/>
    <w:lvl w:ilvl="0" w:tplc="06BA7170">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C77858"/>
    <w:multiLevelType w:val="hybridMultilevel"/>
    <w:tmpl w:val="3FFE56DA"/>
    <w:lvl w:ilvl="0" w:tplc="04090003">
      <w:start w:val="1"/>
      <w:numFmt w:val="bullet"/>
      <w:lvlText w:val="o"/>
      <w:lvlJc w:val="left"/>
      <w:pPr>
        <w:ind w:left="1230" w:hanging="360"/>
      </w:pPr>
      <w:rPr>
        <w:rFonts w:ascii="Courier New" w:hAnsi="Courier New" w:cs="Courier New"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6" w15:restartNumberingAfterBreak="0">
    <w:nsid w:val="57146280"/>
    <w:multiLevelType w:val="hybridMultilevel"/>
    <w:tmpl w:val="1AD25EB6"/>
    <w:lvl w:ilvl="0" w:tplc="04090017">
      <w:start w:val="1"/>
      <w:numFmt w:val="lowerLetter"/>
      <w:lvlText w:val="%1)"/>
      <w:lvlJc w:val="left"/>
      <w:pPr>
        <w:ind w:left="720" w:hanging="360"/>
      </w:pPr>
      <w:rPr>
        <w:rFonts w:eastAsia="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11511A"/>
    <w:multiLevelType w:val="hybridMultilevel"/>
    <w:tmpl w:val="EDCC5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B32483"/>
    <w:multiLevelType w:val="hybridMultilevel"/>
    <w:tmpl w:val="3126E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791DF6"/>
    <w:multiLevelType w:val="hybridMultilevel"/>
    <w:tmpl w:val="54CA2B12"/>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40" w15:restartNumberingAfterBreak="0">
    <w:nsid w:val="69CE5748"/>
    <w:multiLevelType w:val="hybridMultilevel"/>
    <w:tmpl w:val="A35EE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6A0CF0"/>
    <w:multiLevelType w:val="hybridMultilevel"/>
    <w:tmpl w:val="4DCAD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D974FE"/>
    <w:multiLevelType w:val="hybridMultilevel"/>
    <w:tmpl w:val="B0205AF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DDB4366"/>
    <w:multiLevelType w:val="hybridMultilevel"/>
    <w:tmpl w:val="2CE81B3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6EF86ED5"/>
    <w:multiLevelType w:val="hybridMultilevel"/>
    <w:tmpl w:val="7A28D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127E63"/>
    <w:multiLevelType w:val="hybridMultilevel"/>
    <w:tmpl w:val="A38A8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8806D4"/>
    <w:multiLevelType w:val="hybridMultilevel"/>
    <w:tmpl w:val="FD3817C6"/>
    <w:lvl w:ilvl="0" w:tplc="5A46AF0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92584F"/>
    <w:multiLevelType w:val="hybridMultilevel"/>
    <w:tmpl w:val="8A5ECC72"/>
    <w:lvl w:ilvl="0" w:tplc="F2EAB594">
      <w:start w:val="1"/>
      <w:numFmt w:val="lowerLetter"/>
      <w:lvlText w:val="%1)"/>
      <w:lvlJc w:val="left"/>
      <w:pPr>
        <w:ind w:left="1335" w:hanging="360"/>
      </w:pPr>
      <w:rPr>
        <w:rFonts w:hint="default"/>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48" w15:restartNumberingAfterBreak="0">
    <w:nsid w:val="7E74728A"/>
    <w:multiLevelType w:val="hybridMultilevel"/>
    <w:tmpl w:val="EDF45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30"/>
  </w:num>
  <w:num w:numId="4">
    <w:abstractNumId w:val="0"/>
  </w:num>
  <w:num w:numId="5">
    <w:abstractNumId w:val="31"/>
  </w:num>
  <w:num w:numId="6">
    <w:abstractNumId w:val="14"/>
  </w:num>
  <w:num w:numId="7">
    <w:abstractNumId w:val="47"/>
  </w:num>
  <w:num w:numId="8">
    <w:abstractNumId w:val="5"/>
  </w:num>
  <w:num w:numId="9">
    <w:abstractNumId w:val="2"/>
  </w:num>
  <w:num w:numId="10">
    <w:abstractNumId w:val="21"/>
  </w:num>
  <w:num w:numId="11">
    <w:abstractNumId w:val="42"/>
  </w:num>
  <w:num w:numId="12">
    <w:abstractNumId w:val="24"/>
  </w:num>
  <w:num w:numId="13">
    <w:abstractNumId w:val="7"/>
  </w:num>
  <w:num w:numId="14">
    <w:abstractNumId w:val="45"/>
  </w:num>
  <w:num w:numId="15">
    <w:abstractNumId w:val="12"/>
  </w:num>
  <w:num w:numId="16">
    <w:abstractNumId w:val="36"/>
  </w:num>
  <w:num w:numId="17">
    <w:abstractNumId w:val="9"/>
  </w:num>
  <w:num w:numId="18">
    <w:abstractNumId w:val="46"/>
  </w:num>
  <w:num w:numId="19">
    <w:abstractNumId w:val="38"/>
  </w:num>
  <w:num w:numId="20">
    <w:abstractNumId w:val="33"/>
  </w:num>
  <w:num w:numId="21">
    <w:abstractNumId w:val="29"/>
  </w:num>
  <w:num w:numId="22">
    <w:abstractNumId w:val="4"/>
  </w:num>
  <w:num w:numId="23">
    <w:abstractNumId w:val="32"/>
  </w:num>
  <w:num w:numId="24">
    <w:abstractNumId w:val="19"/>
  </w:num>
  <w:num w:numId="25">
    <w:abstractNumId w:val="34"/>
  </w:num>
  <w:num w:numId="26">
    <w:abstractNumId w:val="13"/>
  </w:num>
  <w:num w:numId="27">
    <w:abstractNumId w:val="40"/>
  </w:num>
  <w:num w:numId="28">
    <w:abstractNumId w:val="41"/>
  </w:num>
  <w:num w:numId="29">
    <w:abstractNumId w:val="26"/>
  </w:num>
  <w:num w:numId="30">
    <w:abstractNumId w:val="1"/>
  </w:num>
  <w:num w:numId="31">
    <w:abstractNumId w:val="37"/>
  </w:num>
  <w:num w:numId="32">
    <w:abstractNumId w:val="6"/>
  </w:num>
  <w:num w:numId="33">
    <w:abstractNumId w:val="18"/>
  </w:num>
  <w:num w:numId="34">
    <w:abstractNumId w:val="15"/>
  </w:num>
  <w:num w:numId="35">
    <w:abstractNumId w:val="25"/>
  </w:num>
  <w:num w:numId="36">
    <w:abstractNumId w:val="44"/>
  </w:num>
  <w:num w:numId="37">
    <w:abstractNumId w:val="22"/>
  </w:num>
  <w:num w:numId="38">
    <w:abstractNumId w:val="23"/>
  </w:num>
  <w:num w:numId="39">
    <w:abstractNumId w:val="8"/>
  </w:num>
  <w:num w:numId="40">
    <w:abstractNumId w:val="28"/>
  </w:num>
  <w:num w:numId="41">
    <w:abstractNumId w:val="43"/>
  </w:num>
  <w:num w:numId="42">
    <w:abstractNumId w:val="11"/>
  </w:num>
  <w:num w:numId="43">
    <w:abstractNumId w:val="39"/>
  </w:num>
  <w:num w:numId="44">
    <w:abstractNumId w:val="17"/>
  </w:num>
  <w:num w:numId="45">
    <w:abstractNumId w:val="3"/>
  </w:num>
  <w:num w:numId="46">
    <w:abstractNumId w:val="35"/>
  </w:num>
  <w:num w:numId="47">
    <w:abstractNumId w:val="48"/>
  </w:num>
  <w:num w:numId="48">
    <w:abstractNumId w:val="27"/>
  </w:num>
  <w:num w:numId="49">
    <w:abstractNumId w:val="16"/>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vinash">
    <w15:presenceInfo w15:providerId="None" w15:userId="Avina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EFF"/>
    <w:rsid w:val="000004A6"/>
    <w:rsid w:val="000004CC"/>
    <w:rsid w:val="000005AA"/>
    <w:rsid w:val="00000D6F"/>
    <w:rsid w:val="0000116C"/>
    <w:rsid w:val="0000169B"/>
    <w:rsid w:val="000017EC"/>
    <w:rsid w:val="00001A45"/>
    <w:rsid w:val="00002173"/>
    <w:rsid w:val="000021EE"/>
    <w:rsid w:val="00002786"/>
    <w:rsid w:val="000028C6"/>
    <w:rsid w:val="000028E2"/>
    <w:rsid w:val="000040A1"/>
    <w:rsid w:val="00004542"/>
    <w:rsid w:val="00004DED"/>
    <w:rsid w:val="000055DA"/>
    <w:rsid w:val="00005847"/>
    <w:rsid w:val="00005AF3"/>
    <w:rsid w:val="0000688C"/>
    <w:rsid w:val="00006CF4"/>
    <w:rsid w:val="00007A52"/>
    <w:rsid w:val="00007AFF"/>
    <w:rsid w:val="00010435"/>
    <w:rsid w:val="00010819"/>
    <w:rsid w:val="000115B0"/>
    <w:rsid w:val="000116B1"/>
    <w:rsid w:val="00011CF7"/>
    <w:rsid w:val="00011F47"/>
    <w:rsid w:val="000121AA"/>
    <w:rsid w:val="000126C7"/>
    <w:rsid w:val="00012A26"/>
    <w:rsid w:val="00012D12"/>
    <w:rsid w:val="00013644"/>
    <w:rsid w:val="000139A4"/>
    <w:rsid w:val="00013A15"/>
    <w:rsid w:val="00013B32"/>
    <w:rsid w:val="00013FE7"/>
    <w:rsid w:val="000148CF"/>
    <w:rsid w:val="00014FA9"/>
    <w:rsid w:val="000156DE"/>
    <w:rsid w:val="0001676E"/>
    <w:rsid w:val="00016AC7"/>
    <w:rsid w:val="00016B88"/>
    <w:rsid w:val="00016F76"/>
    <w:rsid w:val="0001710A"/>
    <w:rsid w:val="000176A5"/>
    <w:rsid w:val="000178F9"/>
    <w:rsid w:val="000204CC"/>
    <w:rsid w:val="00020FBB"/>
    <w:rsid w:val="00021001"/>
    <w:rsid w:val="000210F3"/>
    <w:rsid w:val="0002145A"/>
    <w:rsid w:val="00021A86"/>
    <w:rsid w:val="00021EBD"/>
    <w:rsid w:val="0002200B"/>
    <w:rsid w:val="000225C1"/>
    <w:rsid w:val="00023932"/>
    <w:rsid w:val="00023B1C"/>
    <w:rsid w:val="00023F4E"/>
    <w:rsid w:val="00025136"/>
    <w:rsid w:val="00025374"/>
    <w:rsid w:val="0002543B"/>
    <w:rsid w:val="00025F6E"/>
    <w:rsid w:val="00026933"/>
    <w:rsid w:val="00026C70"/>
    <w:rsid w:val="00026ED1"/>
    <w:rsid w:val="00027093"/>
    <w:rsid w:val="000275F2"/>
    <w:rsid w:val="00027B31"/>
    <w:rsid w:val="00027E5A"/>
    <w:rsid w:val="00030048"/>
    <w:rsid w:val="00030138"/>
    <w:rsid w:val="00030440"/>
    <w:rsid w:val="00030AC6"/>
    <w:rsid w:val="00030D87"/>
    <w:rsid w:val="000313DF"/>
    <w:rsid w:val="000314EA"/>
    <w:rsid w:val="00031D9A"/>
    <w:rsid w:val="00032094"/>
    <w:rsid w:val="00032526"/>
    <w:rsid w:val="00032736"/>
    <w:rsid w:val="000328E5"/>
    <w:rsid w:val="00032EF7"/>
    <w:rsid w:val="0003312F"/>
    <w:rsid w:val="00033C92"/>
    <w:rsid w:val="00034862"/>
    <w:rsid w:val="00034D10"/>
    <w:rsid w:val="00035256"/>
    <w:rsid w:val="00035279"/>
    <w:rsid w:val="00035F97"/>
    <w:rsid w:val="00035FB8"/>
    <w:rsid w:val="00036312"/>
    <w:rsid w:val="00036C10"/>
    <w:rsid w:val="00036F69"/>
    <w:rsid w:val="00040CB6"/>
    <w:rsid w:val="00041384"/>
    <w:rsid w:val="00041670"/>
    <w:rsid w:val="00041D5D"/>
    <w:rsid w:val="00041DF5"/>
    <w:rsid w:val="00042F28"/>
    <w:rsid w:val="00042F5C"/>
    <w:rsid w:val="000430E8"/>
    <w:rsid w:val="00043912"/>
    <w:rsid w:val="00043C0E"/>
    <w:rsid w:val="00044368"/>
    <w:rsid w:val="000446B4"/>
    <w:rsid w:val="00044BD5"/>
    <w:rsid w:val="00045081"/>
    <w:rsid w:val="000450F0"/>
    <w:rsid w:val="000453A9"/>
    <w:rsid w:val="000454A9"/>
    <w:rsid w:val="00045EB1"/>
    <w:rsid w:val="00046128"/>
    <w:rsid w:val="00046C41"/>
    <w:rsid w:val="000470A5"/>
    <w:rsid w:val="00047A24"/>
    <w:rsid w:val="000501B6"/>
    <w:rsid w:val="0005046B"/>
    <w:rsid w:val="000510C7"/>
    <w:rsid w:val="00052036"/>
    <w:rsid w:val="000527F5"/>
    <w:rsid w:val="00052911"/>
    <w:rsid w:val="00052A44"/>
    <w:rsid w:val="00052AF2"/>
    <w:rsid w:val="000536C2"/>
    <w:rsid w:val="000543D8"/>
    <w:rsid w:val="0005490E"/>
    <w:rsid w:val="00054A0B"/>
    <w:rsid w:val="00054DFB"/>
    <w:rsid w:val="00054ECB"/>
    <w:rsid w:val="00055700"/>
    <w:rsid w:val="00055EF7"/>
    <w:rsid w:val="00056154"/>
    <w:rsid w:val="00056438"/>
    <w:rsid w:val="0005647A"/>
    <w:rsid w:val="00056740"/>
    <w:rsid w:val="000570D4"/>
    <w:rsid w:val="0005727C"/>
    <w:rsid w:val="000575E0"/>
    <w:rsid w:val="00057789"/>
    <w:rsid w:val="00060428"/>
    <w:rsid w:val="0006054F"/>
    <w:rsid w:val="00060A5C"/>
    <w:rsid w:val="00060C8F"/>
    <w:rsid w:val="00061070"/>
    <w:rsid w:val="000611D7"/>
    <w:rsid w:val="000613F3"/>
    <w:rsid w:val="000617D4"/>
    <w:rsid w:val="00061A8A"/>
    <w:rsid w:val="00061ECD"/>
    <w:rsid w:val="0006222A"/>
    <w:rsid w:val="000623AA"/>
    <w:rsid w:val="0006277E"/>
    <w:rsid w:val="00062A84"/>
    <w:rsid w:val="00062F0F"/>
    <w:rsid w:val="000630C0"/>
    <w:rsid w:val="000633C1"/>
    <w:rsid w:val="0006586D"/>
    <w:rsid w:val="0006591D"/>
    <w:rsid w:val="00066194"/>
    <w:rsid w:val="00066210"/>
    <w:rsid w:val="00066B0C"/>
    <w:rsid w:val="0006708A"/>
    <w:rsid w:val="000676B4"/>
    <w:rsid w:val="00070216"/>
    <w:rsid w:val="0007085E"/>
    <w:rsid w:val="00070BD2"/>
    <w:rsid w:val="0007236A"/>
    <w:rsid w:val="00072376"/>
    <w:rsid w:val="0007284A"/>
    <w:rsid w:val="00073419"/>
    <w:rsid w:val="000735FF"/>
    <w:rsid w:val="000736FD"/>
    <w:rsid w:val="00073E21"/>
    <w:rsid w:val="00074051"/>
    <w:rsid w:val="00074EFA"/>
    <w:rsid w:val="00074EFF"/>
    <w:rsid w:val="00075541"/>
    <w:rsid w:val="000757EE"/>
    <w:rsid w:val="00075858"/>
    <w:rsid w:val="00075DE2"/>
    <w:rsid w:val="00076451"/>
    <w:rsid w:val="000764C6"/>
    <w:rsid w:val="00077410"/>
    <w:rsid w:val="00077849"/>
    <w:rsid w:val="00077B94"/>
    <w:rsid w:val="00080104"/>
    <w:rsid w:val="00081038"/>
    <w:rsid w:val="00081583"/>
    <w:rsid w:val="00081B99"/>
    <w:rsid w:val="00081CE9"/>
    <w:rsid w:val="000821D9"/>
    <w:rsid w:val="0008240B"/>
    <w:rsid w:val="0008242E"/>
    <w:rsid w:val="0008296A"/>
    <w:rsid w:val="00082B05"/>
    <w:rsid w:val="00082CB0"/>
    <w:rsid w:val="000834A2"/>
    <w:rsid w:val="00083DE4"/>
    <w:rsid w:val="0008410F"/>
    <w:rsid w:val="000841E1"/>
    <w:rsid w:val="0008440D"/>
    <w:rsid w:val="00084645"/>
    <w:rsid w:val="00085241"/>
    <w:rsid w:val="000857E9"/>
    <w:rsid w:val="00085E93"/>
    <w:rsid w:val="00086944"/>
    <w:rsid w:val="00086D82"/>
    <w:rsid w:val="00087256"/>
    <w:rsid w:val="0008781F"/>
    <w:rsid w:val="00087D68"/>
    <w:rsid w:val="0009081F"/>
    <w:rsid w:val="00090BA6"/>
    <w:rsid w:val="00090D53"/>
    <w:rsid w:val="00090E12"/>
    <w:rsid w:val="00090FF1"/>
    <w:rsid w:val="0009123C"/>
    <w:rsid w:val="00091E26"/>
    <w:rsid w:val="000922B0"/>
    <w:rsid w:val="00092362"/>
    <w:rsid w:val="000927BD"/>
    <w:rsid w:val="00093CC1"/>
    <w:rsid w:val="00094A1B"/>
    <w:rsid w:val="00094E02"/>
    <w:rsid w:val="00095390"/>
    <w:rsid w:val="000954DB"/>
    <w:rsid w:val="000956FC"/>
    <w:rsid w:val="00095A53"/>
    <w:rsid w:val="00095CC3"/>
    <w:rsid w:val="00096A85"/>
    <w:rsid w:val="00096B05"/>
    <w:rsid w:val="000970E8"/>
    <w:rsid w:val="00097336"/>
    <w:rsid w:val="00097539"/>
    <w:rsid w:val="000A0281"/>
    <w:rsid w:val="000A0474"/>
    <w:rsid w:val="000A068C"/>
    <w:rsid w:val="000A088A"/>
    <w:rsid w:val="000A1411"/>
    <w:rsid w:val="000A149E"/>
    <w:rsid w:val="000A1ED5"/>
    <w:rsid w:val="000A22CF"/>
    <w:rsid w:val="000A25A0"/>
    <w:rsid w:val="000A2D93"/>
    <w:rsid w:val="000A337D"/>
    <w:rsid w:val="000A360D"/>
    <w:rsid w:val="000A3683"/>
    <w:rsid w:val="000A4644"/>
    <w:rsid w:val="000A47B3"/>
    <w:rsid w:val="000A526A"/>
    <w:rsid w:val="000A5485"/>
    <w:rsid w:val="000A5C99"/>
    <w:rsid w:val="000A5D0A"/>
    <w:rsid w:val="000A5F49"/>
    <w:rsid w:val="000A6529"/>
    <w:rsid w:val="000A652A"/>
    <w:rsid w:val="000A6FC3"/>
    <w:rsid w:val="000A7F8C"/>
    <w:rsid w:val="000B05ED"/>
    <w:rsid w:val="000B089C"/>
    <w:rsid w:val="000B122E"/>
    <w:rsid w:val="000B180A"/>
    <w:rsid w:val="000B1F23"/>
    <w:rsid w:val="000B20AA"/>
    <w:rsid w:val="000B2CE5"/>
    <w:rsid w:val="000B39EF"/>
    <w:rsid w:val="000B3C76"/>
    <w:rsid w:val="000B3DE8"/>
    <w:rsid w:val="000B4FDB"/>
    <w:rsid w:val="000B5043"/>
    <w:rsid w:val="000B55B0"/>
    <w:rsid w:val="000B5AE0"/>
    <w:rsid w:val="000B5E2E"/>
    <w:rsid w:val="000B5F32"/>
    <w:rsid w:val="000B6026"/>
    <w:rsid w:val="000B760D"/>
    <w:rsid w:val="000B78B4"/>
    <w:rsid w:val="000B7A1A"/>
    <w:rsid w:val="000B7A96"/>
    <w:rsid w:val="000C0535"/>
    <w:rsid w:val="000C0DE4"/>
    <w:rsid w:val="000C1413"/>
    <w:rsid w:val="000C1534"/>
    <w:rsid w:val="000C1C73"/>
    <w:rsid w:val="000C1E03"/>
    <w:rsid w:val="000C1E2A"/>
    <w:rsid w:val="000C1E2E"/>
    <w:rsid w:val="000C21F5"/>
    <w:rsid w:val="000C21FA"/>
    <w:rsid w:val="000C2AEC"/>
    <w:rsid w:val="000C2F46"/>
    <w:rsid w:val="000C33DB"/>
    <w:rsid w:val="000C3A22"/>
    <w:rsid w:val="000C3B3C"/>
    <w:rsid w:val="000C3BC3"/>
    <w:rsid w:val="000C3DB7"/>
    <w:rsid w:val="000C42ED"/>
    <w:rsid w:val="000C4F10"/>
    <w:rsid w:val="000C59E3"/>
    <w:rsid w:val="000C5CC9"/>
    <w:rsid w:val="000C615A"/>
    <w:rsid w:val="000C6B5D"/>
    <w:rsid w:val="000C7087"/>
    <w:rsid w:val="000C7700"/>
    <w:rsid w:val="000C7882"/>
    <w:rsid w:val="000D0234"/>
    <w:rsid w:val="000D0DDC"/>
    <w:rsid w:val="000D10D5"/>
    <w:rsid w:val="000D1112"/>
    <w:rsid w:val="000D14BD"/>
    <w:rsid w:val="000D2B80"/>
    <w:rsid w:val="000D2F9B"/>
    <w:rsid w:val="000D3385"/>
    <w:rsid w:val="000D38CC"/>
    <w:rsid w:val="000D397D"/>
    <w:rsid w:val="000D3C19"/>
    <w:rsid w:val="000D3CE4"/>
    <w:rsid w:val="000D47CC"/>
    <w:rsid w:val="000D49F8"/>
    <w:rsid w:val="000D4AE7"/>
    <w:rsid w:val="000D517B"/>
    <w:rsid w:val="000D51BA"/>
    <w:rsid w:val="000D557E"/>
    <w:rsid w:val="000D5B30"/>
    <w:rsid w:val="000D5DD2"/>
    <w:rsid w:val="000D5FA4"/>
    <w:rsid w:val="000D6C44"/>
    <w:rsid w:val="000D7112"/>
    <w:rsid w:val="000D77BF"/>
    <w:rsid w:val="000D7A05"/>
    <w:rsid w:val="000D7AFB"/>
    <w:rsid w:val="000D7BB9"/>
    <w:rsid w:val="000D7FAC"/>
    <w:rsid w:val="000E0416"/>
    <w:rsid w:val="000E05F6"/>
    <w:rsid w:val="000E0656"/>
    <w:rsid w:val="000E11EF"/>
    <w:rsid w:val="000E1251"/>
    <w:rsid w:val="000E25BC"/>
    <w:rsid w:val="000E324E"/>
    <w:rsid w:val="000E376F"/>
    <w:rsid w:val="000E6235"/>
    <w:rsid w:val="000E62B5"/>
    <w:rsid w:val="000E70B3"/>
    <w:rsid w:val="000F0706"/>
    <w:rsid w:val="000F08BD"/>
    <w:rsid w:val="000F0AEF"/>
    <w:rsid w:val="000F0BC8"/>
    <w:rsid w:val="000F1303"/>
    <w:rsid w:val="000F17AE"/>
    <w:rsid w:val="000F18B9"/>
    <w:rsid w:val="000F19CF"/>
    <w:rsid w:val="000F2D7A"/>
    <w:rsid w:val="000F30EE"/>
    <w:rsid w:val="000F31CD"/>
    <w:rsid w:val="000F415A"/>
    <w:rsid w:val="000F4888"/>
    <w:rsid w:val="000F4D29"/>
    <w:rsid w:val="000F4FDC"/>
    <w:rsid w:val="000F5248"/>
    <w:rsid w:val="000F62C7"/>
    <w:rsid w:val="000F64E8"/>
    <w:rsid w:val="000F712F"/>
    <w:rsid w:val="000F7832"/>
    <w:rsid w:val="000F784B"/>
    <w:rsid w:val="00100353"/>
    <w:rsid w:val="001012BD"/>
    <w:rsid w:val="00101F5F"/>
    <w:rsid w:val="00102172"/>
    <w:rsid w:val="001027B2"/>
    <w:rsid w:val="00103313"/>
    <w:rsid w:val="00103BA1"/>
    <w:rsid w:val="001045FA"/>
    <w:rsid w:val="001051DE"/>
    <w:rsid w:val="001052EA"/>
    <w:rsid w:val="00105538"/>
    <w:rsid w:val="00105658"/>
    <w:rsid w:val="001058C0"/>
    <w:rsid w:val="00106061"/>
    <w:rsid w:val="001062B6"/>
    <w:rsid w:val="0010651B"/>
    <w:rsid w:val="00107531"/>
    <w:rsid w:val="00107841"/>
    <w:rsid w:val="00107D1F"/>
    <w:rsid w:val="00107DCB"/>
    <w:rsid w:val="00107F94"/>
    <w:rsid w:val="00110D32"/>
    <w:rsid w:val="00110E99"/>
    <w:rsid w:val="0011208D"/>
    <w:rsid w:val="0011256D"/>
    <w:rsid w:val="001129A2"/>
    <w:rsid w:val="001130D5"/>
    <w:rsid w:val="00113B6C"/>
    <w:rsid w:val="00114548"/>
    <w:rsid w:val="00114643"/>
    <w:rsid w:val="0011527F"/>
    <w:rsid w:val="00115720"/>
    <w:rsid w:val="00115749"/>
    <w:rsid w:val="00115CD2"/>
    <w:rsid w:val="0011644E"/>
    <w:rsid w:val="00116E73"/>
    <w:rsid w:val="00117355"/>
    <w:rsid w:val="00117829"/>
    <w:rsid w:val="0011797D"/>
    <w:rsid w:val="00120837"/>
    <w:rsid w:val="00120BBB"/>
    <w:rsid w:val="001211D3"/>
    <w:rsid w:val="00122431"/>
    <w:rsid w:val="00122841"/>
    <w:rsid w:val="0012285F"/>
    <w:rsid w:val="00122E02"/>
    <w:rsid w:val="00123907"/>
    <w:rsid w:val="00124363"/>
    <w:rsid w:val="001251D0"/>
    <w:rsid w:val="00125409"/>
    <w:rsid w:val="001259CB"/>
    <w:rsid w:val="001269E2"/>
    <w:rsid w:val="00127607"/>
    <w:rsid w:val="001276D6"/>
    <w:rsid w:val="001300E9"/>
    <w:rsid w:val="00131C3D"/>
    <w:rsid w:val="00131E1A"/>
    <w:rsid w:val="00131FC5"/>
    <w:rsid w:val="00132488"/>
    <w:rsid w:val="00132726"/>
    <w:rsid w:val="00132C41"/>
    <w:rsid w:val="00132D57"/>
    <w:rsid w:val="0013305A"/>
    <w:rsid w:val="00133470"/>
    <w:rsid w:val="00133762"/>
    <w:rsid w:val="00133B9F"/>
    <w:rsid w:val="00133DFB"/>
    <w:rsid w:val="00134203"/>
    <w:rsid w:val="00134470"/>
    <w:rsid w:val="00134CD7"/>
    <w:rsid w:val="00134F2A"/>
    <w:rsid w:val="001364FC"/>
    <w:rsid w:val="0013670D"/>
    <w:rsid w:val="00136F75"/>
    <w:rsid w:val="00142273"/>
    <w:rsid w:val="00142448"/>
    <w:rsid w:val="00142771"/>
    <w:rsid w:val="00142CA0"/>
    <w:rsid w:val="00142CF0"/>
    <w:rsid w:val="00143037"/>
    <w:rsid w:val="00144499"/>
    <w:rsid w:val="00144630"/>
    <w:rsid w:val="001455C5"/>
    <w:rsid w:val="00145E7D"/>
    <w:rsid w:val="001463CA"/>
    <w:rsid w:val="00146C92"/>
    <w:rsid w:val="001470E0"/>
    <w:rsid w:val="0014728D"/>
    <w:rsid w:val="00147408"/>
    <w:rsid w:val="00147427"/>
    <w:rsid w:val="00147DAB"/>
    <w:rsid w:val="00147EB6"/>
    <w:rsid w:val="00150399"/>
    <w:rsid w:val="001504D2"/>
    <w:rsid w:val="00150EB1"/>
    <w:rsid w:val="00150EC1"/>
    <w:rsid w:val="0015100A"/>
    <w:rsid w:val="00151CD0"/>
    <w:rsid w:val="00152B81"/>
    <w:rsid w:val="00152D6F"/>
    <w:rsid w:val="001535CF"/>
    <w:rsid w:val="001541D0"/>
    <w:rsid w:val="00154354"/>
    <w:rsid w:val="00154395"/>
    <w:rsid w:val="001545CE"/>
    <w:rsid w:val="00155506"/>
    <w:rsid w:val="00156305"/>
    <w:rsid w:val="001567EB"/>
    <w:rsid w:val="001571B9"/>
    <w:rsid w:val="0015734B"/>
    <w:rsid w:val="001602A7"/>
    <w:rsid w:val="00160BC7"/>
    <w:rsid w:val="00160D11"/>
    <w:rsid w:val="001610AA"/>
    <w:rsid w:val="00161323"/>
    <w:rsid w:val="00162A09"/>
    <w:rsid w:val="00162E0A"/>
    <w:rsid w:val="0016348F"/>
    <w:rsid w:val="0016382F"/>
    <w:rsid w:val="00163C15"/>
    <w:rsid w:val="0016584F"/>
    <w:rsid w:val="001659A1"/>
    <w:rsid w:val="00165B8A"/>
    <w:rsid w:val="00166062"/>
    <w:rsid w:val="00167C87"/>
    <w:rsid w:val="00167D01"/>
    <w:rsid w:val="00167EFC"/>
    <w:rsid w:val="001703B2"/>
    <w:rsid w:val="0017057A"/>
    <w:rsid w:val="001706A7"/>
    <w:rsid w:val="00170B00"/>
    <w:rsid w:val="001712D8"/>
    <w:rsid w:val="0017199D"/>
    <w:rsid w:val="00171A5D"/>
    <w:rsid w:val="00171AA3"/>
    <w:rsid w:val="00171F3C"/>
    <w:rsid w:val="00172986"/>
    <w:rsid w:val="00172DBB"/>
    <w:rsid w:val="0017302E"/>
    <w:rsid w:val="00173400"/>
    <w:rsid w:val="00174294"/>
    <w:rsid w:val="00174B34"/>
    <w:rsid w:val="00174BD0"/>
    <w:rsid w:val="001763FC"/>
    <w:rsid w:val="001765A9"/>
    <w:rsid w:val="00176635"/>
    <w:rsid w:val="00176B5E"/>
    <w:rsid w:val="0017713D"/>
    <w:rsid w:val="00177692"/>
    <w:rsid w:val="00180231"/>
    <w:rsid w:val="0018028B"/>
    <w:rsid w:val="0018078D"/>
    <w:rsid w:val="001807BA"/>
    <w:rsid w:val="00180E27"/>
    <w:rsid w:val="00181F82"/>
    <w:rsid w:val="00182CC6"/>
    <w:rsid w:val="0018353E"/>
    <w:rsid w:val="00183572"/>
    <w:rsid w:val="00184126"/>
    <w:rsid w:val="001843FA"/>
    <w:rsid w:val="00184E29"/>
    <w:rsid w:val="00185414"/>
    <w:rsid w:val="00185448"/>
    <w:rsid w:val="0018596F"/>
    <w:rsid w:val="00186A18"/>
    <w:rsid w:val="0018760E"/>
    <w:rsid w:val="00187894"/>
    <w:rsid w:val="00187FBB"/>
    <w:rsid w:val="001907F2"/>
    <w:rsid w:val="00190D46"/>
    <w:rsid w:val="00191641"/>
    <w:rsid w:val="00191D89"/>
    <w:rsid w:val="00191D8E"/>
    <w:rsid w:val="00191F06"/>
    <w:rsid w:val="00192CE1"/>
    <w:rsid w:val="001948FE"/>
    <w:rsid w:val="0019496E"/>
    <w:rsid w:val="00195058"/>
    <w:rsid w:val="00195476"/>
    <w:rsid w:val="001955EC"/>
    <w:rsid w:val="00195631"/>
    <w:rsid w:val="00195D57"/>
    <w:rsid w:val="00195E9E"/>
    <w:rsid w:val="00196621"/>
    <w:rsid w:val="00196F3A"/>
    <w:rsid w:val="00197086"/>
    <w:rsid w:val="001A075D"/>
    <w:rsid w:val="001A1082"/>
    <w:rsid w:val="001A1D43"/>
    <w:rsid w:val="001A2647"/>
    <w:rsid w:val="001A2731"/>
    <w:rsid w:val="001A2FDC"/>
    <w:rsid w:val="001A3325"/>
    <w:rsid w:val="001A34AD"/>
    <w:rsid w:val="001A36A3"/>
    <w:rsid w:val="001A3AC5"/>
    <w:rsid w:val="001A3DBE"/>
    <w:rsid w:val="001A3EF7"/>
    <w:rsid w:val="001A4249"/>
    <w:rsid w:val="001A4EFC"/>
    <w:rsid w:val="001A4FC9"/>
    <w:rsid w:val="001A5068"/>
    <w:rsid w:val="001A566F"/>
    <w:rsid w:val="001A585D"/>
    <w:rsid w:val="001A67B9"/>
    <w:rsid w:val="001A74E4"/>
    <w:rsid w:val="001A7F00"/>
    <w:rsid w:val="001B0149"/>
    <w:rsid w:val="001B047C"/>
    <w:rsid w:val="001B0658"/>
    <w:rsid w:val="001B0846"/>
    <w:rsid w:val="001B08B2"/>
    <w:rsid w:val="001B0C6B"/>
    <w:rsid w:val="001B1530"/>
    <w:rsid w:val="001B1704"/>
    <w:rsid w:val="001B1FAC"/>
    <w:rsid w:val="001B2008"/>
    <w:rsid w:val="001B3A20"/>
    <w:rsid w:val="001B3F42"/>
    <w:rsid w:val="001B4C59"/>
    <w:rsid w:val="001B4CDD"/>
    <w:rsid w:val="001B5FAC"/>
    <w:rsid w:val="001B60E8"/>
    <w:rsid w:val="001B6B71"/>
    <w:rsid w:val="001B7311"/>
    <w:rsid w:val="001B7342"/>
    <w:rsid w:val="001B7471"/>
    <w:rsid w:val="001B7A78"/>
    <w:rsid w:val="001B7B77"/>
    <w:rsid w:val="001C08A2"/>
    <w:rsid w:val="001C08FF"/>
    <w:rsid w:val="001C0F52"/>
    <w:rsid w:val="001C1005"/>
    <w:rsid w:val="001C121F"/>
    <w:rsid w:val="001C1263"/>
    <w:rsid w:val="001C1280"/>
    <w:rsid w:val="001C1D46"/>
    <w:rsid w:val="001C2001"/>
    <w:rsid w:val="001C2A45"/>
    <w:rsid w:val="001C371F"/>
    <w:rsid w:val="001C39B3"/>
    <w:rsid w:val="001C3A25"/>
    <w:rsid w:val="001C557B"/>
    <w:rsid w:val="001C60CC"/>
    <w:rsid w:val="001C6209"/>
    <w:rsid w:val="001C6728"/>
    <w:rsid w:val="001C6769"/>
    <w:rsid w:val="001C6FD2"/>
    <w:rsid w:val="001C7126"/>
    <w:rsid w:val="001D00E3"/>
    <w:rsid w:val="001D02FD"/>
    <w:rsid w:val="001D0552"/>
    <w:rsid w:val="001D0A5D"/>
    <w:rsid w:val="001D1393"/>
    <w:rsid w:val="001D1BB1"/>
    <w:rsid w:val="001D1C03"/>
    <w:rsid w:val="001D1FD5"/>
    <w:rsid w:val="001D2145"/>
    <w:rsid w:val="001D352D"/>
    <w:rsid w:val="001D39DE"/>
    <w:rsid w:val="001D39E4"/>
    <w:rsid w:val="001D3CE4"/>
    <w:rsid w:val="001D4489"/>
    <w:rsid w:val="001D4DAD"/>
    <w:rsid w:val="001D4FF8"/>
    <w:rsid w:val="001D523C"/>
    <w:rsid w:val="001D52B4"/>
    <w:rsid w:val="001D589B"/>
    <w:rsid w:val="001D58AE"/>
    <w:rsid w:val="001D5E25"/>
    <w:rsid w:val="001D61C3"/>
    <w:rsid w:val="001D69EB"/>
    <w:rsid w:val="001D6E0E"/>
    <w:rsid w:val="001D7070"/>
    <w:rsid w:val="001D779A"/>
    <w:rsid w:val="001D7E4A"/>
    <w:rsid w:val="001E0DE7"/>
    <w:rsid w:val="001E116C"/>
    <w:rsid w:val="001E1453"/>
    <w:rsid w:val="001E1525"/>
    <w:rsid w:val="001E270B"/>
    <w:rsid w:val="001E2BF8"/>
    <w:rsid w:val="001E2FD4"/>
    <w:rsid w:val="001E4642"/>
    <w:rsid w:val="001E4BCA"/>
    <w:rsid w:val="001E4EA9"/>
    <w:rsid w:val="001E5063"/>
    <w:rsid w:val="001E5090"/>
    <w:rsid w:val="001E55BC"/>
    <w:rsid w:val="001E5C85"/>
    <w:rsid w:val="001E6067"/>
    <w:rsid w:val="001E6A50"/>
    <w:rsid w:val="001E710D"/>
    <w:rsid w:val="001E7352"/>
    <w:rsid w:val="001E74D2"/>
    <w:rsid w:val="001E76ED"/>
    <w:rsid w:val="001E7753"/>
    <w:rsid w:val="001F0095"/>
    <w:rsid w:val="001F2350"/>
    <w:rsid w:val="001F2427"/>
    <w:rsid w:val="001F2CD9"/>
    <w:rsid w:val="001F2DA3"/>
    <w:rsid w:val="001F32DB"/>
    <w:rsid w:val="001F3E4D"/>
    <w:rsid w:val="001F406B"/>
    <w:rsid w:val="001F510A"/>
    <w:rsid w:val="001F5894"/>
    <w:rsid w:val="001F58F2"/>
    <w:rsid w:val="001F5AF8"/>
    <w:rsid w:val="001F5E63"/>
    <w:rsid w:val="001F643C"/>
    <w:rsid w:val="001F6B8C"/>
    <w:rsid w:val="001F7ED5"/>
    <w:rsid w:val="001F7F77"/>
    <w:rsid w:val="00200B17"/>
    <w:rsid w:val="00200DB4"/>
    <w:rsid w:val="00201A3A"/>
    <w:rsid w:val="002025AF"/>
    <w:rsid w:val="0020310B"/>
    <w:rsid w:val="00203515"/>
    <w:rsid w:val="002036CE"/>
    <w:rsid w:val="002037D6"/>
    <w:rsid w:val="00203809"/>
    <w:rsid w:val="002038B4"/>
    <w:rsid w:val="00203C49"/>
    <w:rsid w:val="0020408B"/>
    <w:rsid w:val="00204602"/>
    <w:rsid w:val="0020480D"/>
    <w:rsid w:val="00204B14"/>
    <w:rsid w:val="00205142"/>
    <w:rsid w:val="00205EFF"/>
    <w:rsid w:val="00205F83"/>
    <w:rsid w:val="00206378"/>
    <w:rsid w:val="00206616"/>
    <w:rsid w:val="00206BAF"/>
    <w:rsid w:val="00207027"/>
    <w:rsid w:val="00207133"/>
    <w:rsid w:val="00207922"/>
    <w:rsid w:val="00210267"/>
    <w:rsid w:val="002103C0"/>
    <w:rsid w:val="00210AD4"/>
    <w:rsid w:val="00210B4E"/>
    <w:rsid w:val="00210C09"/>
    <w:rsid w:val="0021120B"/>
    <w:rsid w:val="002113BD"/>
    <w:rsid w:val="002125EE"/>
    <w:rsid w:val="00212680"/>
    <w:rsid w:val="00213455"/>
    <w:rsid w:val="00213A3C"/>
    <w:rsid w:val="00213C18"/>
    <w:rsid w:val="002142C9"/>
    <w:rsid w:val="00215378"/>
    <w:rsid w:val="0021557A"/>
    <w:rsid w:val="0021562D"/>
    <w:rsid w:val="00215B89"/>
    <w:rsid w:val="00216534"/>
    <w:rsid w:val="002165A5"/>
    <w:rsid w:val="00216BDE"/>
    <w:rsid w:val="00216D3A"/>
    <w:rsid w:val="00216D83"/>
    <w:rsid w:val="00216EE7"/>
    <w:rsid w:val="00217127"/>
    <w:rsid w:val="00217381"/>
    <w:rsid w:val="00217876"/>
    <w:rsid w:val="00220FD8"/>
    <w:rsid w:val="00221402"/>
    <w:rsid w:val="00221628"/>
    <w:rsid w:val="00221C78"/>
    <w:rsid w:val="00221D5D"/>
    <w:rsid w:val="00221FA0"/>
    <w:rsid w:val="00222281"/>
    <w:rsid w:val="0022281B"/>
    <w:rsid w:val="00223B92"/>
    <w:rsid w:val="002240EC"/>
    <w:rsid w:val="002242B6"/>
    <w:rsid w:val="00224578"/>
    <w:rsid w:val="0022466A"/>
    <w:rsid w:val="00224A73"/>
    <w:rsid w:val="00224B88"/>
    <w:rsid w:val="00225775"/>
    <w:rsid w:val="00225977"/>
    <w:rsid w:val="00225FF3"/>
    <w:rsid w:val="002264A4"/>
    <w:rsid w:val="002264FF"/>
    <w:rsid w:val="00226590"/>
    <w:rsid w:val="00226630"/>
    <w:rsid w:val="00226FE8"/>
    <w:rsid w:val="00227377"/>
    <w:rsid w:val="002273FE"/>
    <w:rsid w:val="0022773B"/>
    <w:rsid w:val="002279B3"/>
    <w:rsid w:val="00227A05"/>
    <w:rsid w:val="002302CE"/>
    <w:rsid w:val="002303D0"/>
    <w:rsid w:val="00230842"/>
    <w:rsid w:val="00230EE0"/>
    <w:rsid w:val="0023168E"/>
    <w:rsid w:val="00231E74"/>
    <w:rsid w:val="002325CD"/>
    <w:rsid w:val="0023412B"/>
    <w:rsid w:val="0023412E"/>
    <w:rsid w:val="002344E9"/>
    <w:rsid w:val="00234953"/>
    <w:rsid w:val="00234CE3"/>
    <w:rsid w:val="00235104"/>
    <w:rsid w:val="002352AD"/>
    <w:rsid w:val="002365A9"/>
    <w:rsid w:val="00236F2A"/>
    <w:rsid w:val="0023707D"/>
    <w:rsid w:val="00237963"/>
    <w:rsid w:val="00237DE6"/>
    <w:rsid w:val="00237FD6"/>
    <w:rsid w:val="00237FD8"/>
    <w:rsid w:val="002409C1"/>
    <w:rsid w:val="00241A03"/>
    <w:rsid w:val="002422E3"/>
    <w:rsid w:val="00242352"/>
    <w:rsid w:val="00242CD8"/>
    <w:rsid w:val="00242F55"/>
    <w:rsid w:val="00243989"/>
    <w:rsid w:val="00244B4D"/>
    <w:rsid w:val="00244BA8"/>
    <w:rsid w:val="002456ED"/>
    <w:rsid w:val="00245809"/>
    <w:rsid w:val="002460D4"/>
    <w:rsid w:val="002471B5"/>
    <w:rsid w:val="0025038F"/>
    <w:rsid w:val="0025097E"/>
    <w:rsid w:val="0025128E"/>
    <w:rsid w:val="00251477"/>
    <w:rsid w:val="002518D9"/>
    <w:rsid w:val="00251DA9"/>
    <w:rsid w:val="00252439"/>
    <w:rsid w:val="002537EA"/>
    <w:rsid w:val="00253856"/>
    <w:rsid w:val="00253CF4"/>
    <w:rsid w:val="00253D67"/>
    <w:rsid w:val="00254056"/>
    <w:rsid w:val="002548C2"/>
    <w:rsid w:val="00254964"/>
    <w:rsid w:val="00254972"/>
    <w:rsid w:val="002549AF"/>
    <w:rsid w:val="00254B4B"/>
    <w:rsid w:val="0025507F"/>
    <w:rsid w:val="00255268"/>
    <w:rsid w:val="002555B4"/>
    <w:rsid w:val="00255B24"/>
    <w:rsid w:val="00255C31"/>
    <w:rsid w:val="002564AD"/>
    <w:rsid w:val="00256C30"/>
    <w:rsid w:val="0025763D"/>
    <w:rsid w:val="00260498"/>
    <w:rsid w:val="00260AE2"/>
    <w:rsid w:val="00260E08"/>
    <w:rsid w:val="0026160D"/>
    <w:rsid w:val="00261E92"/>
    <w:rsid w:val="00261F26"/>
    <w:rsid w:val="00262598"/>
    <w:rsid w:val="00262DB5"/>
    <w:rsid w:val="0026306C"/>
    <w:rsid w:val="002644D3"/>
    <w:rsid w:val="002648E0"/>
    <w:rsid w:val="00265139"/>
    <w:rsid w:val="002659EA"/>
    <w:rsid w:val="002660AB"/>
    <w:rsid w:val="0026615D"/>
    <w:rsid w:val="002661C0"/>
    <w:rsid w:val="00266771"/>
    <w:rsid w:val="00266D3E"/>
    <w:rsid w:val="002671D3"/>
    <w:rsid w:val="00267280"/>
    <w:rsid w:val="002705D3"/>
    <w:rsid w:val="00270937"/>
    <w:rsid w:val="002713BF"/>
    <w:rsid w:val="00271695"/>
    <w:rsid w:val="0027238A"/>
    <w:rsid w:val="002723A3"/>
    <w:rsid w:val="002724DB"/>
    <w:rsid w:val="00273A96"/>
    <w:rsid w:val="00274ECF"/>
    <w:rsid w:val="0027584E"/>
    <w:rsid w:val="00276C7B"/>
    <w:rsid w:val="00276F57"/>
    <w:rsid w:val="00277847"/>
    <w:rsid w:val="002779BC"/>
    <w:rsid w:val="00277B6D"/>
    <w:rsid w:val="00280237"/>
    <w:rsid w:val="00280255"/>
    <w:rsid w:val="00280426"/>
    <w:rsid w:val="00281293"/>
    <w:rsid w:val="002816C4"/>
    <w:rsid w:val="00281D3E"/>
    <w:rsid w:val="00282372"/>
    <w:rsid w:val="002825D0"/>
    <w:rsid w:val="00282B39"/>
    <w:rsid w:val="00282F54"/>
    <w:rsid w:val="00283503"/>
    <w:rsid w:val="00283547"/>
    <w:rsid w:val="0028371B"/>
    <w:rsid w:val="00283A2E"/>
    <w:rsid w:val="00284970"/>
    <w:rsid w:val="002851EC"/>
    <w:rsid w:val="00285499"/>
    <w:rsid w:val="00285C50"/>
    <w:rsid w:val="00285CE5"/>
    <w:rsid w:val="00285D2C"/>
    <w:rsid w:val="00285D31"/>
    <w:rsid w:val="00286BD4"/>
    <w:rsid w:val="00286E67"/>
    <w:rsid w:val="00286E85"/>
    <w:rsid w:val="002900D9"/>
    <w:rsid w:val="002906A6"/>
    <w:rsid w:val="0029193E"/>
    <w:rsid w:val="00292262"/>
    <w:rsid w:val="00293547"/>
    <w:rsid w:val="00293C43"/>
    <w:rsid w:val="00293D62"/>
    <w:rsid w:val="00294150"/>
    <w:rsid w:val="00294443"/>
    <w:rsid w:val="002944CA"/>
    <w:rsid w:val="002952AC"/>
    <w:rsid w:val="002954C1"/>
    <w:rsid w:val="0029599F"/>
    <w:rsid w:val="00296021"/>
    <w:rsid w:val="00296327"/>
    <w:rsid w:val="002964C1"/>
    <w:rsid w:val="00296DE9"/>
    <w:rsid w:val="0029714B"/>
    <w:rsid w:val="00297896"/>
    <w:rsid w:val="00297EF5"/>
    <w:rsid w:val="002A095B"/>
    <w:rsid w:val="002A09D9"/>
    <w:rsid w:val="002A0D2B"/>
    <w:rsid w:val="002A128A"/>
    <w:rsid w:val="002A1A9A"/>
    <w:rsid w:val="002A20E7"/>
    <w:rsid w:val="002A227F"/>
    <w:rsid w:val="002A2338"/>
    <w:rsid w:val="002A352D"/>
    <w:rsid w:val="002A3C0A"/>
    <w:rsid w:val="002A3EE2"/>
    <w:rsid w:val="002A4D7C"/>
    <w:rsid w:val="002A50FE"/>
    <w:rsid w:val="002A5B21"/>
    <w:rsid w:val="002A61C4"/>
    <w:rsid w:val="002A641F"/>
    <w:rsid w:val="002A681E"/>
    <w:rsid w:val="002A6BD7"/>
    <w:rsid w:val="002A6CDB"/>
    <w:rsid w:val="002A7FB0"/>
    <w:rsid w:val="002B070F"/>
    <w:rsid w:val="002B113B"/>
    <w:rsid w:val="002B1AEF"/>
    <w:rsid w:val="002B1F3A"/>
    <w:rsid w:val="002B2285"/>
    <w:rsid w:val="002B2928"/>
    <w:rsid w:val="002B2FA9"/>
    <w:rsid w:val="002B362C"/>
    <w:rsid w:val="002B3EB7"/>
    <w:rsid w:val="002B3F39"/>
    <w:rsid w:val="002B3FD0"/>
    <w:rsid w:val="002B48B5"/>
    <w:rsid w:val="002B4F82"/>
    <w:rsid w:val="002B6070"/>
    <w:rsid w:val="002B6F55"/>
    <w:rsid w:val="002B7E7B"/>
    <w:rsid w:val="002C0618"/>
    <w:rsid w:val="002C0631"/>
    <w:rsid w:val="002C09FA"/>
    <w:rsid w:val="002C0CA4"/>
    <w:rsid w:val="002C0E7F"/>
    <w:rsid w:val="002C0EF1"/>
    <w:rsid w:val="002C0EFF"/>
    <w:rsid w:val="002C143C"/>
    <w:rsid w:val="002C152D"/>
    <w:rsid w:val="002C1594"/>
    <w:rsid w:val="002C1944"/>
    <w:rsid w:val="002C2220"/>
    <w:rsid w:val="002C2952"/>
    <w:rsid w:val="002C38D0"/>
    <w:rsid w:val="002C3911"/>
    <w:rsid w:val="002C3961"/>
    <w:rsid w:val="002C413A"/>
    <w:rsid w:val="002C41B4"/>
    <w:rsid w:val="002C429A"/>
    <w:rsid w:val="002C4479"/>
    <w:rsid w:val="002C48BF"/>
    <w:rsid w:val="002C4931"/>
    <w:rsid w:val="002C4937"/>
    <w:rsid w:val="002C4DB5"/>
    <w:rsid w:val="002C4F1E"/>
    <w:rsid w:val="002C5F3E"/>
    <w:rsid w:val="002C6315"/>
    <w:rsid w:val="002C663F"/>
    <w:rsid w:val="002C700D"/>
    <w:rsid w:val="002C75C7"/>
    <w:rsid w:val="002D0108"/>
    <w:rsid w:val="002D0287"/>
    <w:rsid w:val="002D03E2"/>
    <w:rsid w:val="002D0774"/>
    <w:rsid w:val="002D1095"/>
    <w:rsid w:val="002D155B"/>
    <w:rsid w:val="002D184C"/>
    <w:rsid w:val="002D29D8"/>
    <w:rsid w:val="002D3677"/>
    <w:rsid w:val="002D37A9"/>
    <w:rsid w:val="002D3950"/>
    <w:rsid w:val="002D3D48"/>
    <w:rsid w:val="002D4520"/>
    <w:rsid w:val="002D48FE"/>
    <w:rsid w:val="002D517A"/>
    <w:rsid w:val="002D57AB"/>
    <w:rsid w:val="002D609C"/>
    <w:rsid w:val="002D6393"/>
    <w:rsid w:val="002D65BE"/>
    <w:rsid w:val="002D6B37"/>
    <w:rsid w:val="002D7325"/>
    <w:rsid w:val="002D7683"/>
    <w:rsid w:val="002D7B00"/>
    <w:rsid w:val="002D7EF5"/>
    <w:rsid w:val="002E071A"/>
    <w:rsid w:val="002E075D"/>
    <w:rsid w:val="002E0CF6"/>
    <w:rsid w:val="002E0D90"/>
    <w:rsid w:val="002E11B2"/>
    <w:rsid w:val="002E25A8"/>
    <w:rsid w:val="002E2D48"/>
    <w:rsid w:val="002E3059"/>
    <w:rsid w:val="002E3AEA"/>
    <w:rsid w:val="002E3D15"/>
    <w:rsid w:val="002E4601"/>
    <w:rsid w:val="002E5D4D"/>
    <w:rsid w:val="002E7055"/>
    <w:rsid w:val="002E70F9"/>
    <w:rsid w:val="002E7718"/>
    <w:rsid w:val="002F042E"/>
    <w:rsid w:val="002F049F"/>
    <w:rsid w:val="002F061E"/>
    <w:rsid w:val="002F09A6"/>
    <w:rsid w:val="002F1967"/>
    <w:rsid w:val="002F1C24"/>
    <w:rsid w:val="002F2858"/>
    <w:rsid w:val="002F383C"/>
    <w:rsid w:val="002F44EC"/>
    <w:rsid w:val="002F5030"/>
    <w:rsid w:val="002F52E6"/>
    <w:rsid w:val="002F5EF5"/>
    <w:rsid w:val="002F621B"/>
    <w:rsid w:val="002F6460"/>
    <w:rsid w:val="002F67A5"/>
    <w:rsid w:val="002F68B8"/>
    <w:rsid w:val="002F7202"/>
    <w:rsid w:val="002F76C0"/>
    <w:rsid w:val="002F77BC"/>
    <w:rsid w:val="002F784E"/>
    <w:rsid w:val="003000DC"/>
    <w:rsid w:val="003007BA"/>
    <w:rsid w:val="0030108A"/>
    <w:rsid w:val="003015C8"/>
    <w:rsid w:val="0030174F"/>
    <w:rsid w:val="00301AFF"/>
    <w:rsid w:val="00301C75"/>
    <w:rsid w:val="003020DF"/>
    <w:rsid w:val="003021C8"/>
    <w:rsid w:val="00302B1E"/>
    <w:rsid w:val="0030342B"/>
    <w:rsid w:val="003038FE"/>
    <w:rsid w:val="003041EE"/>
    <w:rsid w:val="003042E9"/>
    <w:rsid w:val="00304602"/>
    <w:rsid w:val="0030502E"/>
    <w:rsid w:val="0030604E"/>
    <w:rsid w:val="003071C9"/>
    <w:rsid w:val="00307479"/>
    <w:rsid w:val="0030750F"/>
    <w:rsid w:val="0030796B"/>
    <w:rsid w:val="00307AC2"/>
    <w:rsid w:val="00307B8F"/>
    <w:rsid w:val="003101FA"/>
    <w:rsid w:val="003104BE"/>
    <w:rsid w:val="003111A6"/>
    <w:rsid w:val="0031134E"/>
    <w:rsid w:val="003114EA"/>
    <w:rsid w:val="00311542"/>
    <w:rsid w:val="0031177B"/>
    <w:rsid w:val="003119EE"/>
    <w:rsid w:val="00311D0B"/>
    <w:rsid w:val="00311DA1"/>
    <w:rsid w:val="003128F8"/>
    <w:rsid w:val="00313523"/>
    <w:rsid w:val="00313841"/>
    <w:rsid w:val="00313F7D"/>
    <w:rsid w:val="003149BF"/>
    <w:rsid w:val="003153BB"/>
    <w:rsid w:val="003160E5"/>
    <w:rsid w:val="00316141"/>
    <w:rsid w:val="003168CA"/>
    <w:rsid w:val="00316E29"/>
    <w:rsid w:val="00317531"/>
    <w:rsid w:val="003179A0"/>
    <w:rsid w:val="003205E3"/>
    <w:rsid w:val="00320819"/>
    <w:rsid w:val="00320BA2"/>
    <w:rsid w:val="00320E5E"/>
    <w:rsid w:val="0032121E"/>
    <w:rsid w:val="003217D1"/>
    <w:rsid w:val="00322966"/>
    <w:rsid w:val="00322A28"/>
    <w:rsid w:val="00322DAF"/>
    <w:rsid w:val="003231A6"/>
    <w:rsid w:val="0032364E"/>
    <w:rsid w:val="00323C38"/>
    <w:rsid w:val="00325061"/>
    <w:rsid w:val="0032589E"/>
    <w:rsid w:val="00325DFD"/>
    <w:rsid w:val="00326028"/>
    <w:rsid w:val="00326764"/>
    <w:rsid w:val="003267CD"/>
    <w:rsid w:val="00326BB8"/>
    <w:rsid w:val="00326F49"/>
    <w:rsid w:val="00327B28"/>
    <w:rsid w:val="00327D4C"/>
    <w:rsid w:val="00327E27"/>
    <w:rsid w:val="00327F71"/>
    <w:rsid w:val="00327FBA"/>
    <w:rsid w:val="003304C9"/>
    <w:rsid w:val="003308F4"/>
    <w:rsid w:val="00330C9A"/>
    <w:rsid w:val="00330F19"/>
    <w:rsid w:val="0033115A"/>
    <w:rsid w:val="0033124A"/>
    <w:rsid w:val="003314B5"/>
    <w:rsid w:val="00331A6F"/>
    <w:rsid w:val="00332182"/>
    <w:rsid w:val="0033245F"/>
    <w:rsid w:val="003328FF"/>
    <w:rsid w:val="00332945"/>
    <w:rsid w:val="00333410"/>
    <w:rsid w:val="003335D8"/>
    <w:rsid w:val="00333723"/>
    <w:rsid w:val="00333828"/>
    <w:rsid w:val="00333994"/>
    <w:rsid w:val="00333FDA"/>
    <w:rsid w:val="003355B2"/>
    <w:rsid w:val="00335F5C"/>
    <w:rsid w:val="00336A43"/>
    <w:rsid w:val="003374FE"/>
    <w:rsid w:val="00337843"/>
    <w:rsid w:val="00337924"/>
    <w:rsid w:val="00340244"/>
    <w:rsid w:val="003402F7"/>
    <w:rsid w:val="003413BF"/>
    <w:rsid w:val="003414C3"/>
    <w:rsid w:val="003422FE"/>
    <w:rsid w:val="00342626"/>
    <w:rsid w:val="00342F25"/>
    <w:rsid w:val="00344A20"/>
    <w:rsid w:val="00344F7D"/>
    <w:rsid w:val="00345333"/>
    <w:rsid w:val="00346728"/>
    <w:rsid w:val="0034695F"/>
    <w:rsid w:val="003470D4"/>
    <w:rsid w:val="003472B8"/>
    <w:rsid w:val="00347947"/>
    <w:rsid w:val="00347DD0"/>
    <w:rsid w:val="00347EE3"/>
    <w:rsid w:val="00350018"/>
    <w:rsid w:val="00350F23"/>
    <w:rsid w:val="00351027"/>
    <w:rsid w:val="00351F2C"/>
    <w:rsid w:val="00352735"/>
    <w:rsid w:val="00354141"/>
    <w:rsid w:val="00354D76"/>
    <w:rsid w:val="0035639A"/>
    <w:rsid w:val="003563B1"/>
    <w:rsid w:val="003566C1"/>
    <w:rsid w:val="00356ABE"/>
    <w:rsid w:val="0035799A"/>
    <w:rsid w:val="00357D44"/>
    <w:rsid w:val="003601B4"/>
    <w:rsid w:val="00360851"/>
    <w:rsid w:val="00360D61"/>
    <w:rsid w:val="00360DF8"/>
    <w:rsid w:val="0036167D"/>
    <w:rsid w:val="003618A2"/>
    <w:rsid w:val="00361D49"/>
    <w:rsid w:val="00362044"/>
    <w:rsid w:val="0036220A"/>
    <w:rsid w:val="00362A85"/>
    <w:rsid w:val="00362CC1"/>
    <w:rsid w:val="00362D7A"/>
    <w:rsid w:val="00362FBA"/>
    <w:rsid w:val="0036300B"/>
    <w:rsid w:val="00363606"/>
    <w:rsid w:val="00363A14"/>
    <w:rsid w:val="00363B60"/>
    <w:rsid w:val="00364002"/>
    <w:rsid w:val="00364236"/>
    <w:rsid w:val="0036643A"/>
    <w:rsid w:val="00366695"/>
    <w:rsid w:val="00366859"/>
    <w:rsid w:val="00366AFD"/>
    <w:rsid w:val="00367323"/>
    <w:rsid w:val="003675F6"/>
    <w:rsid w:val="00370BA3"/>
    <w:rsid w:val="00370D1A"/>
    <w:rsid w:val="00371207"/>
    <w:rsid w:val="003713C4"/>
    <w:rsid w:val="00371404"/>
    <w:rsid w:val="003717AD"/>
    <w:rsid w:val="00371A0C"/>
    <w:rsid w:val="00372286"/>
    <w:rsid w:val="00372C29"/>
    <w:rsid w:val="00373449"/>
    <w:rsid w:val="0037346E"/>
    <w:rsid w:val="00373FD4"/>
    <w:rsid w:val="00374290"/>
    <w:rsid w:val="00374CFD"/>
    <w:rsid w:val="003755E0"/>
    <w:rsid w:val="00375A93"/>
    <w:rsid w:val="00375CCE"/>
    <w:rsid w:val="00375EFC"/>
    <w:rsid w:val="00375F07"/>
    <w:rsid w:val="0037654F"/>
    <w:rsid w:val="00376F44"/>
    <w:rsid w:val="00377752"/>
    <w:rsid w:val="00380670"/>
    <w:rsid w:val="00380A57"/>
    <w:rsid w:val="00380CAE"/>
    <w:rsid w:val="003813CC"/>
    <w:rsid w:val="003815A5"/>
    <w:rsid w:val="0038191C"/>
    <w:rsid w:val="0038295A"/>
    <w:rsid w:val="00383197"/>
    <w:rsid w:val="00383A7A"/>
    <w:rsid w:val="00384095"/>
    <w:rsid w:val="003841C1"/>
    <w:rsid w:val="0038422D"/>
    <w:rsid w:val="0038490C"/>
    <w:rsid w:val="00384BBB"/>
    <w:rsid w:val="00384BDF"/>
    <w:rsid w:val="003853B9"/>
    <w:rsid w:val="003855CF"/>
    <w:rsid w:val="00385D08"/>
    <w:rsid w:val="00386F4E"/>
    <w:rsid w:val="00387620"/>
    <w:rsid w:val="00387D13"/>
    <w:rsid w:val="00387F52"/>
    <w:rsid w:val="00390014"/>
    <w:rsid w:val="00390B89"/>
    <w:rsid w:val="0039116D"/>
    <w:rsid w:val="003921EC"/>
    <w:rsid w:val="00393166"/>
    <w:rsid w:val="00393C30"/>
    <w:rsid w:val="00394367"/>
    <w:rsid w:val="003943BA"/>
    <w:rsid w:val="00394A43"/>
    <w:rsid w:val="00394A5F"/>
    <w:rsid w:val="00394ACD"/>
    <w:rsid w:val="00394B14"/>
    <w:rsid w:val="00395168"/>
    <w:rsid w:val="0039541A"/>
    <w:rsid w:val="003955F7"/>
    <w:rsid w:val="00395CA4"/>
    <w:rsid w:val="00396360"/>
    <w:rsid w:val="00396C83"/>
    <w:rsid w:val="003A0407"/>
    <w:rsid w:val="003A0491"/>
    <w:rsid w:val="003A18B5"/>
    <w:rsid w:val="003A1F00"/>
    <w:rsid w:val="003A30B3"/>
    <w:rsid w:val="003A44B0"/>
    <w:rsid w:val="003A4698"/>
    <w:rsid w:val="003A48B9"/>
    <w:rsid w:val="003A5276"/>
    <w:rsid w:val="003A5DE9"/>
    <w:rsid w:val="003A5F11"/>
    <w:rsid w:val="003A5F7A"/>
    <w:rsid w:val="003A6D64"/>
    <w:rsid w:val="003A72CF"/>
    <w:rsid w:val="003A77EB"/>
    <w:rsid w:val="003A7E06"/>
    <w:rsid w:val="003B000C"/>
    <w:rsid w:val="003B01A3"/>
    <w:rsid w:val="003B045B"/>
    <w:rsid w:val="003B04B5"/>
    <w:rsid w:val="003B08CA"/>
    <w:rsid w:val="003B1330"/>
    <w:rsid w:val="003B175A"/>
    <w:rsid w:val="003B1AE1"/>
    <w:rsid w:val="003B1EC8"/>
    <w:rsid w:val="003B2D4B"/>
    <w:rsid w:val="003B3078"/>
    <w:rsid w:val="003B3DAE"/>
    <w:rsid w:val="003B56A7"/>
    <w:rsid w:val="003B5C64"/>
    <w:rsid w:val="003B5F9E"/>
    <w:rsid w:val="003B67B8"/>
    <w:rsid w:val="003B7827"/>
    <w:rsid w:val="003C0140"/>
    <w:rsid w:val="003C08E8"/>
    <w:rsid w:val="003C0FB7"/>
    <w:rsid w:val="003C1C23"/>
    <w:rsid w:val="003C29E3"/>
    <w:rsid w:val="003C457F"/>
    <w:rsid w:val="003C4608"/>
    <w:rsid w:val="003C4F82"/>
    <w:rsid w:val="003C4F8F"/>
    <w:rsid w:val="003C554B"/>
    <w:rsid w:val="003C55EE"/>
    <w:rsid w:val="003C5B0E"/>
    <w:rsid w:val="003C769A"/>
    <w:rsid w:val="003C79CC"/>
    <w:rsid w:val="003D04F3"/>
    <w:rsid w:val="003D0B90"/>
    <w:rsid w:val="003D10A1"/>
    <w:rsid w:val="003D1196"/>
    <w:rsid w:val="003D132D"/>
    <w:rsid w:val="003D1762"/>
    <w:rsid w:val="003D200E"/>
    <w:rsid w:val="003D201D"/>
    <w:rsid w:val="003D21E1"/>
    <w:rsid w:val="003D29D7"/>
    <w:rsid w:val="003D4DC9"/>
    <w:rsid w:val="003D5499"/>
    <w:rsid w:val="003D54F6"/>
    <w:rsid w:val="003D54FE"/>
    <w:rsid w:val="003D56E6"/>
    <w:rsid w:val="003D57EC"/>
    <w:rsid w:val="003D63D9"/>
    <w:rsid w:val="003D69DC"/>
    <w:rsid w:val="003D7DFE"/>
    <w:rsid w:val="003E009C"/>
    <w:rsid w:val="003E0E89"/>
    <w:rsid w:val="003E1BA7"/>
    <w:rsid w:val="003E209D"/>
    <w:rsid w:val="003E305D"/>
    <w:rsid w:val="003E33AE"/>
    <w:rsid w:val="003E39E0"/>
    <w:rsid w:val="003E3BAD"/>
    <w:rsid w:val="003E3C5C"/>
    <w:rsid w:val="003E43E2"/>
    <w:rsid w:val="003E4907"/>
    <w:rsid w:val="003E4DFF"/>
    <w:rsid w:val="003E5ED1"/>
    <w:rsid w:val="003E5F68"/>
    <w:rsid w:val="003E6EFE"/>
    <w:rsid w:val="003E7180"/>
    <w:rsid w:val="003E74C6"/>
    <w:rsid w:val="003E76BA"/>
    <w:rsid w:val="003E7776"/>
    <w:rsid w:val="003E777E"/>
    <w:rsid w:val="003E7C1E"/>
    <w:rsid w:val="003F04A3"/>
    <w:rsid w:val="003F0791"/>
    <w:rsid w:val="003F1C07"/>
    <w:rsid w:val="003F1FD8"/>
    <w:rsid w:val="003F20F1"/>
    <w:rsid w:val="003F2ABB"/>
    <w:rsid w:val="003F2E54"/>
    <w:rsid w:val="003F3D1C"/>
    <w:rsid w:val="003F4247"/>
    <w:rsid w:val="003F4A88"/>
    <w:rsid w:val="003F5CEE"/>
    <w:rsid w:val="003F67E3"/>
    <w:rsid w:val="003F73B3"/>
    <w:rsid w:val="003F78EC"/>
    <w:rsid w:val="003F7CA3"/>
    <w:rsid w:val="004003E5"/>
    <w:rsid w:val="00400769"/>
    <w:rsid w:val="0040115B"/>
    <w:rsid w:val="00401BE3"/>
    <w:rsid w:val="00401EE4"/>
    <w:rsid w:val="004028CC"/>
    <w:rsid w:val="00402A9B"/>
    <w:rsid w:val="00402A9C"/>
    <w:rsid w:val="00402E7C"/>
    <w:rsid w:val="00402E8F"/>
    <w:rsid w:val="00402F05"/>
    <w:rsid w:val="00402F38"/>
    <w:rsid w:val="00403DAB"/>
    <w:rsid w:val="00403EED"/>
    <w:rsid w:val="00404289"/>
    <w:rsid w:val="00404455"/>
    <w:rsid w:val="00404DEF"/>
    <w:rsid w:val="00404EFD"/>
    <w:rsid w:val="00405486"/>
    <w:rsid w:val="004058D4"/>
    <w:rsid w:val="00406308"/>
    <w:rsid w:val="00406AD1"/>
    <w:rsid w:val="00406F8C"/>
    <w:rsid w:val="00407515"/>
    <w:rsid w:val="00407A45"/>
    <w:rsid w:val="00407B47"/>
    <w:rsid w:val="00410802"/>
    <w:rsid w:val="00410AA5"/>
    <w:rsid w:val="00410D9F"/>
    <w:rsid w:val="0041173D"/>
    <w:rsid w:val="00411BD2"/>
    <w:rsid w:val="00411D9F"/>
    <w:rsid w:val="0041330C"/>
    <w:rsid w:val="00413775"/>
    <w:rsid w:val="004137C7"/>
    <w:rsid w:val="0041388C"/>
    <w:rsid w:val="0041435B"/>
    <w:rsid w:val="00414416"/>
    <w:rsid w:val="004146DB"/>
    <w:rsid w:val="00414B54"/>
    <w:rsid w:val="004151DC"/>
    <w:rsid w:val="00415680"/>
    <w:rsid w:val="00415859"/>
    <w:rsid w:val="00415927"/>
    <w:rsid w:val="00415938"/>
    <w:rsid w:val="004166F4"/>
    <w:rsid w:val="004170B4"/>
    <w:rsid w:val="0041759E"/>
    <w:rsid w:val="004176BB"/>
    <w:rsid w:val="00417D0A"/>
    <w:rsid w:val="004205A5"/>
    <w:rsid w:val="00421DAE"/>
    <w:rsid w:val="004223D8"/>
    <w:rsid w:val="00422459"/>
    <w:rsid w:val="0042290D"/>
    <w:rsid w:val="00422BEE"/>
    <w:rsid w:val="00422D8F"/>
    <w:rsid w:val="004244FF"/>
    <w:rsid w:val="00424554"/>
    <w:rsid w:val="0042464E"/>
    <w:rsid w:val="00424C8C"/>
    <w:rsid w:val="004257D4"/>
    <w:rsid w:val="00425C64"/>
    <w:rsid w:val="00425DF1"/>
    <w:rsid w:val="00426414"/>
    <w:rsid w:val="00426B2A"/>
    <w:rsid w:val="00426F9D"/>
    <w:rsid w:val="004273C1"/>
    <w:rsid w:val="00427486"/>
    <w:rsid w:val="004275FC"/>
    <w:rsid w:val="00427851"/>
    <w:rsid w:val="0042796D"/>
    <w:rsid w:val="00427D36"/>
    <w:rsid w:val="00430022"/>
    <w:rsid w:val="004304C6"/>
    <w:rsid w:val="00430F6C"/>
    <w:rsid w:val="0043161B"/>
    <w:rsid w:val="0043169E"/>
    <w:rsid w:val="00432F2F"/>
    <w:rsid w:val="004332E2"/>
    <w:rsid w:val="00433779"/>
    <w:rsid w:val="004355F7"/>
    <w:rsid w:val="004370C9"/>
    <w:rsid w:val="004378A4"/>
    <w:rsid w:val="00437F01"/>
    <w:rsid w:val="00440E23"/>
    <w:rsid w:val="00441414"/>
    <w:rsid w:val="0044191F"/>
    <w:rsid w:val="004423C1"/>
    <w:rsid w:val="0044399E"/>
    <w:rsid w:val="00443E87"/>
    <w:rsid w:val="0044507F"/>
    <w:rsid w:val="00445238"/>
    <w:rsid w:val="004452CC"/>
    <w:rsid w:val="00446F7E"/>
    <w:rsid w:val="0044727A"/>
    <w:rsid w:val="00447BE9"/>
    <w:rsid w:val="00450416"/>
    <w:rsid w:val="004504CC"/>
    <w:rsid w:val="00450736"/>
    <w:rsid w:val="00450B08"/>
    <w:rsid w:val="0045141D"/>
    <w:rsid w:val="004521C1"/>
    <w:rsid w:val="00452A5D"/>
    <w:rsid w:val="00452BBB"/>
    <w:rsid w:val="00452FAA"/>
    <w:rsid w:val="00453A09"/>
    <w:rsid w:val="00453FD7"/>
    <w:rsid w:val="00454343"/>
    <w:rsid w:val="004546A4"/>
    <w:rsid w:val="004549A9"/>
    <w:rsid w:val="00454CE1"/>
    <w:rsid w:val="00455C43"/>
    <w:rsid w:val="004566CF"/>
    <w:rsid w:val="00456816"/>
    <w:rsid w:val="00456BB7"/>
    <w:rsid w:val="004611B0"/>
    <w:rsid w:val="004619DE"/>
    <w:rsid w:val="00461F3A"/>
    <w:rsid w:val="004622E3"/>
    <w:rsid w:val="004625AA"/>
    <w:rsid w:val="00462BE4"/>
    <w:rsid w:val="00463410"/>
    <w:rsid w:val="00463F89"/>
    <w:rsid w:val="00463F8E"/>
    <w:rsid w:val="004640F8"/>
    <w:rsid w:val="00464460"/>
    <w:rsid w:val="00464837"/>
    <w:rsid w:val="00464CF2"/>
    <w:rsid w:val="00464D23"/>
    <w:rsid w:val="004661EB"/>
    <w:rsid w:val="004662A1"/>
    <w:rsid w:val="0046661D"/>
    <w:rsid w:val="00466BCC"/>
    <w:rsid w:val="00466BFD"/>
    <w:rsid w:val="00466DA1"/>
    <w:rsid w:val="004704BD"/>
    <w:rsid w:val="00470605"/>
    <w:rsid w:val="00470BBC"/>
    <w:rsid w:val="00471030"/>
    <w:rsid w:val="004716DA"/>
    <w:rsid w:val="00471DEB"/>
    <w:rsid w:val="00471E86"/>
    <w:rsid w:val="0047222E"/>
    <w:rsid w:val="004724A1"/>
    <w:rsid w:val="004724C5"/>
    <w:rsid w:val="00472EA4"/>
    <w:rsid w:val="00473075"/>
    <w:rsid w:val="0047415C"/>
    <w:rsid w:val="00474498"/>
    <w:rsid w:val="00474D63"/>
    <w:rsid w:val="00474D90"/>
    <w:rsid w:val="00474E7D"/>
    <w:rsid w:val="004755DE"/>
    <w:rsid w:val="00475FD8"/>
    <w:rsid w:val="00477D00"/>
    <w:rsid w:val="004803D1"/>
    <w:rsid w:val="00480770"/>
    <w:rsid w:val="00480E61"/>
    <w:rsid w:val="00481AE8"/>
    <w:rsid w:val="00482028"/>
    <w:rsid w:val="004822AE"/>
    <w:rsid w:val="004822B7"/>
    <w:rsid w:val="00482493"/>
    <w:rsid w:val="004825A1"/>
    <w:rsid w:val="00482910"/>
    <w:rsid w:val="00482CAE"/>
    <w:rsid w:val="00482FDB"/>
    <w:rsid w:val="00483078"/>
    <w:rsid w:val="00483571"/>
    <w:rsid w:val="00483D7E"/>
    <w:rsid w:val="00484229"/>
    <w:rsid w:val="004843AF"/>
    <w:rsid w:val="004846BB"/>
    <w:rsid w:val="004853CB"/>
    <w:rsid w:val="00485B36"/>
    <w:rsid w:val="00485D16"/>
    <w:rsid w:val="00485DE2"/>
    <w:rsid w:val="0048684C"/>
    <w:rsid w:val="0048691D"/>
    <w:rsid w:val="00486D6B"/>
    <w:rsid w:val="00487703"/>
    <w:rsid w:val="00487E88"/>
    <w:rsid w:val="0049050C"/>
    <w:rsid w:val="004916EC"/>
    <w:rsid w:val="00491722"/>
    <w:rsid w:val="00492AFA"/>
    <w:rsid w:val="00492BA9"/>
    <w:rsid w:val="00492F1B"/>
    <w:rsid w:val="0049304D"/>
    <w:rsid w:val="00493CCF"/>
    <w:rsid w:val="00494233"/>
    <w:rsid w:val="0049470A"/>
    <w:rsid w:val="004948A1"/>
    <w:rsid w:val="004948B1"/>
    <w:rsid w:val="00494CD7"/>
    <w:rsid w:val="00495344"/>
    <w:rsid w:val="004954CA"/>
    <w:rsid w:val="0049591F"/>
    <w:rsid w:val="00495DB3"/>
    <w:rsid w:val="004964AB"/>
    <w:rsid w:val="004966BB"/>
    <w:rsid w:val="00496788"/>
    <w:rsid w:val="004968F4"/>
    <w:rsid w:val="0049705C"/>
    <w:rsid w:val="00497148"/>
    <w:rsid w:val="0049774F"/>
    <w:rsid w:val="004977BD"/>
    <w:rsid w:val="00497C31"/>
    <w:rsid w:val="00497D4F"/>
    <w:rsid w:val="00497EA3"/>
    <w:rsid w:val="004A0502"/>
    <w:rsid w:val="004A0869"/>
    <w:rsid w:val="004A0AA8"/>
    <w:rsid w:val="004A0D45"/>
    <w:rsid w:val="004A0DCD"/>
    <w:rsid w:val="004A0FD3"/>
    <w:rsid w:val="004A12ED"/>
    <w:rsid w:val="004A212E"/>
    <w:rsid w:val="004A22E1"/>
    <w:rsid w:val="004A2721"/>
    <w:rsid w:val="004A2B47"/>
    <w:rsid w:val="004A2D05"/>
    <w:rsid w:val="004A308B"/>
    <w:rsid w:val="004A3BC4"/>
    <w:rsid w:val="004A3C62"/>
    <w:rsid w:val="004A474A"/>
    <w:rsid w:val="004A5214"/>
    <w:rsid w:val="004A526C"/>
    <w:rsid w:val="004A5B0B"/>
    <w:rsid w:val="004A5C27"/>
    <w:rsid w:val="004A5CAC"/>
    <w:rsid w:val="004A629D"/>
    <w:rsid w:val="004A68DA"/>
    <w:rsid w:val="004A6ABA"/>
    <w:rsid w:val="004A6E75"/>
    <w:rsid w:val="004B044F"/>
    <w:rsid w:val="004B06B2"/>
    <w:rsid w:val="004B0FDA"/>
    <w:rsid w:val="004B15BA"/>
    <w:rsid w:val="004B1BFB"/>
    <w:rsid w:val="004B261B"/>
    <w:rsid w:val="004B2855"/>
    <w:rsid w:val="004B29BF"/>
    <w:rsid w:val="004B29D2"/>
    <w:rsid w:val="004B2AF1"/>
    <w:rsid w:val="004B2BB0"/>
    <w:rsid w:val="004B2D96"/>
    <w:rsid w:val="004B2F4D"/>
    <w:rsid w:val="004B3364"/>
    <w:rsid w:val="004B340F"/>
    <w:rsid w:val="004B3D8F"/>
    <w:rsid w:val="004B3FBB"/>
    <w:rsid w:val="004B480E"/>
    <w:rsid w:val="004B4A50"/>
    <w:rsid w:val="004B50B7"/>
    <w:rsid w:val="004B5383"/>
    <w:rsid w:val="004B5504"/>
    <w:rsid w:val="004B5B0A"/>
    <w:rsid w:val="004B62D5"/>
    <w:rsid w:val="004B65F6"/>
    <w:rsid w:val="004B68BA"/>
    <w:rsid w:val="004B6D9A"/>
    <w:rsid w:val="004B7DC6"/>
    <w:rsid w:val="004C04C8"/>
    <w:rsid w:val="004C0DAD"/>
    <w:rsid w:val="004C13C3"/>
    <w:rsid w:val="004C16F0"/>
    <w:rsid w:val="004C1EF8"/>
    <w:rsid w:val="004C2C5B"/>
    <w:rsid w:val="004C2F13"/>
    <w:rsid w:val="004C3FA2"/>
    <w:rsid w:val="004C491F"/>
    <w:rsid w:val="004C4A15"/>
    <w:rsid w:val="004C544B"/>
    <w:rsid w:val="004C57E0"/>
    <w:rsid w:val="004C5A29"/>
    <w:rsid w:val="004C5ED0"/>
    <w:rsid w:val="004C6633"/>
    <w:rsid w:val="004C66DF"/>
    <w:rsid w:val="004C6FC7"/>
    <w:rsid w:val="004C75CD"/>
    <w:rsid w:val="004C79EE"/>
    <w:rsid w:val="004D00B0"/>
    <w:rsid w:val="004D03EC"/>
    <w:rsid w:val="004D0421"/>
    <w:rsid w:val="004D0734"/>
    <w:rsid w:val="004D0836"/>
    <w:rsid w:val="004D1D0D"/>
    <w:rsid w:val="004D22EC"/>
    <w:rsid w:val="004D2331"/>
    <w:rsid w:val="004D26B0"/>
    <w:rsid w:val="004D2736"/>
    <w:rsid w:val="004D299E"/>
    <w:rsid w:val="004D3124"/>
    <w:rsid w:val="004D313A"/>
    <w:rsid w:val="004D33B2"/>
    <w:rsid w:val="004D38AA"/>
    <w:rsid w:val="004D4172"/>
    <w:rsid w:val="004D60E2"/>
    <w:rsid w:val="004D61B9"/>
    <w:rsid w:val="004D6B62"/>
    <w:rsid w:val="004D6CDB"/>
    <w:rsid w:val="004D73D1"/>
    <w:rsid w:val="004D75EF"/>
    <w:rsid w:val="004D7B5A"/>
    <w:rsid w:val="004D7BCE"/>
    <w:rsid w:val="004E065E"/>
    <w:rsid w:val="004E07F3"/>
    <w:rsid w:val="004E0971"/>
    <w:rsid w:val="004E09EA"/>
    <w:rsid w:val="004E0AAA"/>
    <w:rsid w:val="004E10A0"/>
    <w:rsid w:val="004E1A42"/>
    <w:rsid w:val="004E1B42"/>
    <w:rsid w:val="004E204C"/>
    <w:rsid w:val="004E209E"/>
    <w:rsid w:val="004E20DB"/>
    <w:rsid w:val="004E2436"/>
    <w:rsid w:val="004E32C4"/>
    <w:rsid w:val="004E3FA8"/>
    <w:rsid w:val="004E42F6"/>
    <w:rsid w:val="004E4352"/>
    <w:rsid w:val="004E467B"/>
    <w:rsid w:val="004E4E4E"/>
    <w:rsid w:val="004E51B0"/>
    <w:rsid w:val="004E5275"/>
    <w:rsid w:val="004E55CC"/>
    <w:rsid w:val="004E590A"/>
    <w:rsid w:val="004E5B82"/>
    <w:rsid w:val="004E5DE1"/>
    <w:rsid w:val="004E5DF1"/>
    <w:rsid w:val="004E6513"/>
    <w:rsid w:val="004E6712"/>
    <w:rsid w:val="004E6914"/>
    <w:rsid w:val="004E6C62"/>
    <w:rsid w:val="004E6F82"/>
    <w:rsid w:val="004E762D"/>
    <w:rsid w:val="004E7827"/>
    <w:rsid w:val="004E7A2A"/>
    <w:rsid w:val="004E7E1C"/>
    <w:rsid w:val="004F1AEA"/>
    <w:rsid w:val="004F1D53"/>
    <w:rsid w:val="004F2F1B"/>
    <w:rsid w:val="004F4006"/>
    <w:rsid w:val="004F40F4"/>
    <w:rsid w:val="004F4F5D"/>
    <w:rsid w:val="004F5034"/>
    <w:rsid w:val="004F51F2"/>
    <w:rsid w:val="004F5A7A"/>
    <w:rsid w:val="004F6084"/>
    <w:rsid w:val="004F6178"/>
    <w:rsid w:val="004F6373"/>
    <w:rsid w:val="004F6476"/>
    <w:rsid w:val="004F65D7"/>
    <w:rsid w:val="004F7E31"/>
    <w:rsid w:val="004F7FFE"/>
    <w:rsid w:val="0050003C"/>
    <w:rsid w:val="005005B0"/>
    <w:rsid w:val="00500BD7"/>
    <w:rsid w:val="00502249"/>
    <w:rsid w:val="0050275B"/>
    <w:rsid w:val="005027A3"/>
    <w:rsid w:val="00502870"/>
    <w:rsid w:val="005028C9"/>
    <w:rsid w:val="00502988"/>
    <w:rsid w:val="00502F07"/>
    <w:rsid w:val="0050331B"/>
    <w:rsid w:val="0050338A"/>
    <w:rsid w:val="005036BE"/>
    <w:rsid w:val="005037D5"/>
    <w:rsid w:val="00503C02"/>
    <w:rsid w:val="0050430A"/>
    <w:rsid w:val="00504319"/>
    <w:rsid w:val="005050F6"/>
    <w:rsid w:val="00505105"/>
    <w:rsid w:val="00505A02"/>
    <w:rsid w:val="00505F4E"/>
    <w:rsid w:val="005064C2"/>
    <w:rsid w:val="00507133"/>
    <w:rsid w:val="005076C8"/>
    <w:rsid w:val="0050794B"/>
    <w:rsid w:val="00507EF6"/>
    <w:rsid w:val="00507F63"/>
    <w:rsid w:val="00510674"/>
    <w:rsid w:val="00511617"/>
    <w:rsid w:val="0051172D"/>
    <w:rsid w:val="005117B2"/>
    <w:rsid w:val="005118F5"/>
    <w:rsid w:val="00511D77"/>
    <w:rsid w:val="005126AF"/>
    <w:rsid w:val="0051287D"/>
    <w:rsid w:val="00512900"/>
    <w:rsid w:val="005130E6"/>
    <w:rsid w:val="005138C0"/>
    <w:rsid w:val="005142F3"/>
    <w:rsid w:val="0051448E"/>
    <w:rsid w:val="005151CE"/>
    <w:rsid w:val="0051521C"/>
    <w:rsid w:val="00515605"/>
    <w:rsid w:val="005161CC"/>
    <w:rsid w:val="00516799"/>
    <w:rsid w:val="00516AD5"/>
    <w:rsid w:val="005172A7"/>
    <w:rsid w:val="005179A8"/>
    <w:rsid w:val="005200C5"/>
    <w:rsid w:val="005209D0"/>
    <w:rsid w:val="00520C1F"/>
    <w:rsid w:val="00520CD1"/>
    <w:rsid w:val="005224AF"/>
    <w:rsid w:val="00522E02"/>
    <w:rsid w:val="00523BDF"/>
    <w:rsid w:val="0052487A"/>
    <w:rsid w:val="00524F0E"/>
    <w:rsid w:val="00525344"/>
    <w:rsid w:val="005263A9"/>
    <w:rsid w:val="00526486"/>
    <w:rsid w:val="005266DD"/>
    <w:rsid w:val="00526B7A"/>
    <w:rsid w:val="00526D89"/>
    <w:rsid w:val="0052755D"/>
    <w:rsid w:val="00527CBB"/>
    <w:rsid w:val="00527E29"/>
    <w:rsid w:val="0053043C"/>
    <w:rsid w:val="00530B83"/>
    <w:rsid w:val="00530DA8"/>
    <w:rsid w:val="005317C4"/>
    <w:rsid w:val="005319F0"/>
    <w:rsid w:val="00531C57"/>
    <w:rsid w:val="00531D0C"/>
    <w:rsid w:val="00532872"/>
    <w:rsid w:val="00532CBD"/>
    <w:rsid w:val="005332E5"/>
    <w:rsid w:val="0053385D"/>
    <w:rsid w:val="00534151"/>
    <w:rsid w:val="00534494"/>
    <w:rsid w:val="00534B9B"/>
    <w:rsid w:val="00535140"/>
    <w:rsid w:val="00535751"/>
    <w:rsid w:val="00535BAC"/>
    <w:rsid w:val="00535BE7"/>
    <w:rsid w:val="00536175"/>
    <w:rsid w:val="005364ED"/>
    <w:rsid w:val="005366D6"/>
    <w:rsid w:val="00536898"/>
    <w:rsid w:val="00537365"/>
    <w:rsid w:val="0054044D"/>
    <w:rsid w:val="005404F2"/>
    <w:rsid w:val="00541053"/>
    <w:rsid w:val="0054132E"/>
    <w:rsid w:val="00541530"/>
    <w:rsid w:val="0054181E"/>
    <w:rsid w:val="00541DF1"/>
    <w:rsid w:val="00541F0E"/>
    <w:rsid w:val="0054210B"/>
    <w:rsid w:val="005424E3"/>
    <w:rsid w:val="00542B0B"/>
    <w:rsid w:val="00542F46"/>
    <w:rsid w:val="005432EA"/>
    <w:rsid w:val="00544603"/>
    <w:rsid w:val="00544799"/>
    <w:rsid w:val="005447F2"/>
    <w:rsid w:val="00544C23"/>
    <w:rsid w:val="00544C33"/>
    <w:rsid w:val="00544F0B"/>
    <w:rsid w:val="00545403"/>
    <w:rsid w:val="0054592F"/>
    <w:rsid w:val="00545D69"/>
    <w:rsid w:val="0054600D"/>
    <w:rsid w:val="005461F6"/>
    <w:rsid w:val="005464B2"/>
    <w:rsid w:val="005466D2"/>
    <w:rsid w:val="00546916"/>
    <w:rsid w:val="005470E3"/>
    <w:rsid w:val="00547579"/>
    <w:rsid w:val="00547FFC"/>
    <w:rsid w:val="0055030B"/>
    <w:rsid w:val="0055101B"/>
    <w:rsid w:val="00551D05"/>
    <w:rsid w:val="00552058"/>
    <w:rsid w:val="00552172"/>
    <w:rsid w:val="00552479"/>
    <w:rsid w:val="00552AC5"/>
    <w:rsid w:val="00552AF5"/>
    <w:rsid w:val="005530BE"/>
    <w:rsid w:val="00553122"/>
    <w:rsid w:val="00553C50"/>
    <w:rsid w:val="00553DAC"/>
    <w:rsid w:val="00553DB3"/>
    <w:rsid w:val="00553ECC"/>
    <w:rsid w:val="00553F75"/>
    <w:rsid w:val="0055442E"/>
    <w:rsid w:val="005544B2"/>
    <w:rsid w:val="005544E3"/>
    <w:rsid w:val="005545F3"/>
    <w:rsid w:val="005548AE"/>
    <w:rsid w:val="005549D8"/>
    <w:rsid w:val="00554ADF"/>
    <w:rsid w:val="00554F29"/>
    <w:rsid w:val="0055527E"/>
    <w:rsid w:val="0055549A"/>
    <w:rsid w:val="0055564C"/>
    <w:rsid w:val="0055576C"/>
    <w:rsid w:val="00555B3D"/>
    <w:rsid w:val="00556060"/>
    <w:rsid w:val="00557240"/>
    <w:rsid w:val="005575D0"/>
    <w:rsid w:val="00557BE3"/>
    <w:rsid w:val="00557FBE"/>
    <w:rsid w:val="005608C5"/>
    <w:rsid w:val="00560CB2"/>
    <w:rsid w:val="005612C7"/>
    <w:rsid w:val="00561B3B"/>
    <w:rsid w:val="0056214D"/>
    <w:rsid w:val="00562370"/>
    <w:rsid w:val="00562452"/>
    <w:rsid w:val="00562776"/>
    <w:rsid w:val="0056298F"/>
    <w:rsid w:val="00562BE2"/>
    <w:rsid w:val="00562CBF"/>
    <w:rsid w:val="005631CF"/>
    <w:rsid w:val="005631DF"/>
    <w:rsid w:val="00564038"/>
    <w:rsid w:val="00564F2B"/>
    <w:rsid w:val="00565143"/>
    <w:rsid w:val="005654E4"/>
    <w:rsid w:val="005655D8"/>
    <w:rsid w:val="00565B53"/>
    <w:rsid w:val="005661B7"/>
    <w:rsid w:val="0056676F"/>
    <w:rsid w:val="00566A77"/>
    <w:rsid w:val="00566EA0"/>
    <w:rsid w:val="00567330"/>
    <w:rsid w:val="005678B7"/>
    <w:rsid w:val="00567F7C"/>
    <w:rsid w:val="00570165"/>
    <w:rsid w:val="00571B3A"/>
    <w:rsid w:val="00571DE3"/>
    <w:rsid w:val="0057246A"/>
    <w:rsid w:val="00573279"/>
    <w:rsid w:val="0057375F"/>
    <w:rsid w:val="00573F1C"/>
    <w:rsid w:val="0057475E"/>
    <w:rsid w:val="00574A76"/>
    <w:rsid w:val="00574EB5"/>
    <w:rsid w:val="0057517B"/>
    <w:rsid w:val="00575450"/>
    <w:rsid w:val="00575AD5"/>
    <w:rsid w:val="00575C9C"/>
    <w:rsid w:val="005766E8"/>
    <w:rsid w:val="00577968"/>
    <w:rsid w:val="00577F76"/>
    <w:rsid w:val="0058027E"/>
    <w:rsid w:val="00580865"/>
    <w:rsid w:val="0058090C"/>
    <w:rsid w:val="0058113B"/>
    <w:rsid w:val="00581988"/>
    <w:rsid w:val="00582173"/>
    <w:rsid w:val="00582A38"/>
    <w:rsid w:val="00582C2B"/>
    <w:rsid w:val="00582CBC"/>
    <w:rsid w:val="0058302E"/>
    <w:rsid w:val="00583171"/>
    <w:rsid w:val="005834D1"/>
    <w:rsid w:val="00583C19"/>
    <w:rsid w:val="00583C63"/>
    <w:rsid w:val="00583E4B"/>
    <w:rsid w:val="00584CB2"/>
    <w:rsid w:val="0058501E"/>
    <w:rsid w:val="005855B8"/>
    <w:rsid w:val="0058572B"/>
    <w:rsid w:val="0058595F"/>
    <w:rsid w:val="00585A96"/>
    <w:rsid w:val="00586B5D"/>
    <w:rsid w:val="005874B7"/>
    <w:rsid w:val="0059017C"/>
    <w:rsid w:val="00590930"/>
    <w:rsid w:val="00592611"/>
    <w:rsid w:val="00592C4C"/>
    <w:rsid w:val="005930CF"/>
    <w:rsid w:val="00593212"/>
    <w:rsid w:val="00593986"/>
    <w:rsid w:val="00593D9E"/>
    <w:rsid w:val="005946A5"/>
    <w:rsid w:val="00594B51"/>
    <w:rsid w:val="00595100"/>
    <w:rsid w:val="00595170"/>
    <w:rsid w:val="00595357"/>
    <w:rsid w:val="005955C3"/>
    <w:rsid w:val="00595885"/>
    <w:rsid w:val="00595CC1"/>
    <w:rsid w:val="00595DAD"/>
    <w:rsid w:val="00597305"/>
    <w:rsid w:val="00597922"/>
    <w:rsid w:val="00597AE7"/>
    <w:rsid w:val="005A0271"/>
    <w:rsid w:val="005A07B7"/>
    <w:rsid w:val="005A0A65"/>
    <w:rsid w:val="005A0E41"/>
    <w:rsid w:val="005A151C"/>
    <w:rsid w:val="005A16A2"/>
    <w:rsid w:val="005A1F86"/>
    <w:rsid w:val="005A27FD"/>
    <w:rsid w:val="005A2CE1"/>
    <w:rsid w:val="005A3839"/>
    <w:rsid w:val="005A3E9B"/>
    <w:rsid w:val="005A4541"/>
    <w:rsid w:val="005A4B84"/>
    <w:rsid w:val="005A4EB8"/>
    <w:rsid w:val="005A4FD4"/>
    <w:rsid w:val="005A55F2"/>
    <w:rsid w:val="005A5D68"/>
    <w:rsid w:val="005A5F0E"/>
    <w:rsid w:val="005A662C"/>
    <w:rsid w:val="005A67E4"/>
    <w:rsid w:val="005A6B16"/>
    <w:rsid w:val="005A6B5E"/>
    <w:rsid w:val="005A6EF1"/>
    <w:rsid w:val="005A7166"/>
    <w:rsid w:val="005B0513"/>
    <w:rsid w:val="005B069F"/>
    <w:rsid w:val="005B07C2"/>
    <w:rsid w:val="005B0B38"/>
    <w:rsid w:val="005B0BB4"/>
    <w:rsid w:val="005B1262"/>
    <w:rsid w:val="005B12A9"/>
    <w:rsid w:val="005B1365"/>
    <w:rsid w:val="005B1E33"/>
    <w:rsid w:val="005B2CCE"/>
    <w:rsid w:val="005B304C"/>
    <w:rsid w:val="005B3253"/>
    <w:rsid w:val="005B3279"/>
    <w:rsid w:val="005B34E8"/>
    <w:rsid w:val="005B35C6"/>
    <w:rsid w:val="005B38B4"/>
    <w:rsid w:val="005B4036"/>
    <w:rsid w:val="005B5230"/>
    <w:rsid w:val="005B5AA5"/>
    <w:rsid w:val="005B658C"/>
    <w:rsid w:val="005B6837"/>
    <w:rsid w:val="005B6C33"/>
    <w:rsid w:val="005B6C3C"/>
    <w:rsid w:val="005B7BD2"/>
    <w:rsid w:val="005B7DB9"/>
    <w:rsid w:val="005B7E51"/>
    <w:rsid w:val="005B7E52"/>
    <w:rsid w:val="005B7E5B"/>
    <w:rsid w:val="005C056A"/>
    <w:rsid w:val="005C0768"/>
    <w:rsid w:val="005C0F72"/>
    <w:rsid w:val="005C0FD0"/>
    <w:rsid w:val="005C108C"/>
    <w:rsid w:val="005C15D9"/>
    <w:rsid w:val="005C1EC3"/>
    <w:rsid w:val="005C22C1"/>
    <w:rsid w:val="005C2E38"/>
    <w:rsid w:val="005C366C"/>
    <w:rsid w:val="005C3B1F"/>
    <w:rsid w:val="005C3B5A"/>
    <w:rsid w:val="005C4069"/>
    <w:rsid w:val="005C43B8"/>
    <w:rsid w:val="005C4C85"/>
    <w:rsid w:val="005C5146"/>
    <w:rsid w:val="005C545C"/>
    <w:rsid w:val="005C6A19"/>
    <w:rsid w:val="005C6BB6"/>
    <w:rsid w:val="005C71C3"/>
    <w:rsid w:val="005C71E3"/>
    <w:rsid w:val="005D00A7"/>
    <w:rsid w:val="005D0566"/>
    <w:rsid w:val="005D0B29"/>
    <w:rsid w:val="005D165B"/>
    <w:rsid w:val="005D1C62"/>
    <w:rsid w:val="005D1C87"/>
    <w:rsid w:val="005D23DE"/>
    <w:rsid w:val="005D2914"/>
    <w:rsid w:val="005D2CD2"/>
    <w:rsid w:val="005D4094"/>
    <w:rsid w:val="005D476B"/>
    <w:rsid w:val="005D517F"/>
    <w:rsid w:val="005D5923"/>
    <w:rsid w:val="005D5FBB"/>
    <w:rsid w:val="005D69A9"/>
    <w:rsid w:val="005D6A74"/>
    <w:rsid w:val="005D74CC"/>
    <w:rsid w:val="005E177A"/>
    <w:rsid w:val="005E1BB6"/>
    <w:rsid w:val="005E1C7F"/>
    <w:rsid w:val="005E1D03"/>
    <w:rsid w:val="005E2179"/>
    <w:rsid w:val="005E27CE"/>
    <w:rsid w:val="005E2B68"/>
    <w:rsid w:val="005E2E0D"/>
    <w:rsid w:val="005E2F9C"/>
    <w:rsid w:val="005E3534"/>
    <w:rsid w:val="005E3F1E"/>
    <w:rsid w:val="005E4284"/>
    <w:rsid w:val="005E4554"/>
    <w:rsid w:val="005E50EB"/>
    <w:rsid w:val="005E5366"/>
    <w:rsid w:val="005E5479"/>
    <w:rsid w:val="005E5705"/>
    <w:rsid w:val="005E5976"/>
    <w:rsid w:val="005E5B97"/>
    <w:rsid w:val="005E7525"/>
    <w:rsid w:val="005E7DB8"/>
    <w:rsid w:val="005F1320"/>
    <w:rsid w:val="005F1509"/>
    <w:rsid w:val="005F25F2"/>
    <w:rsid w:val="005F3942"/>
    <w:rsid w:val="005F3DBB"/>
    <w:rsid w:val="005F427A"/>
    <w:rsid w:val="005F473D"/>
    <w:rsid w:val="005F57C2"/>
    <w:rsid w:val="005F621C"/>
    <w:rsid w:val="005F6276"/>
    <w:rsid w:val="005F6600"/>
    <w:rsid w:val="005F6CAB"/>
    <w:rsid w:val="005F729B"/>
    <w:rsid w:val="005F7924"/>
    <w:rsid w:val="005F7E85"/>
    <w:rsid w:val="00600F06"/>
    <w:rsid w:val="00601230"/>
    <w:rsid w:val="00601494"/>
    <w:rsid w:val="00601EB5"/>
    <w:rsid w:val="00602348"/>
    <w:rsid w:val="00602D10"/>
    <w:rsid w:val="00602F93"/>
    <w:rsid w:val="00603243"/>
    <w:rsid w:val="006038D8"/>
    <w:rsid w:val="00603C99"/>
    <w:rsid w:val="00603F1E"/>
    <w:rsid w:val="006041BE"/>
    <w:rsid w:val="00604638"/>
    <w:rsid w:val="0060513A"/>
    <w:rsid w:val="006051A9"/>
    <w:rsid w:val="00605485"/>
    <w:rsid w:val="00605AA3"/>
    <w:rsid w:val="00606102"/>
    <w:rsid w:val="0060648C"/>
    <w:rsid w:val="00606C5A"/>
    <w:rsid w:val="00607A43"/>
    <w:rsid w:val="00607ED7"/>
    <w:rsid w:val="0061080B"/>
    <w:rsid w:val="006109D7"/>
    <w:rsid w:val="00610A3D"/>
    <w:rsid w:val="00610EB7"/>
    <w:rsid w:val="00610EE2"/>
    <w:rsid w:val="00611498"/>
    <w:rsid w:val="00611C88"/>
    <w:rsid w:val="00611E4C"/>
    <w:rsid w:val="00612240"/>
    <w:rsid w:val="00612757"/>
    <w:rsid w:val="00612D74"/>
    <w:rsid w:val="00613B25"/>
    <w:rsid w:val="006142E0"/>
    <w:rsid w:val="00615763"/>
    <w:rsid w:val="006157E7"/>
    <w:rsid w:val="00615B90"/>
    <w:rsid w:val="006164B6"/>
    <w:rsid w:val="006166F8"/>
    <w:rsid w:val="00616D86"/>
    <w:rsid w:val="00616DC3"/>
    <w:rsid w:val="00616E68"/>
    <w:rsid w:val="00617192"/>
    <w:rsid w:val="006175F6"/>
    <w:rsid w:val="00617D35"/>
    <w:rsid w:val="00617DE3"/>
    <w:rsid w:val="00617DEB"/>
    <w:rsid w:val="0062092D"/>
    <w:rsid w:val="00620975"/>
    <w:rsid w:val="00620F5E"/>
    <w:rsid w:val="00621AD8"/>
    <w:rsid w:val="00621EF1"/>
    <w:rsid w:val="00622890"/>
    <w:rsid w:val="00623298"/>
    <w:rsid w:val="00623F30"/>
    <w:rsid w:val="00625165"/>
    <w:rsid w:val="006262E5"/>
    <w:rsid w:val="00626CB6"/>
    <w:rsid w:val="00627016"/>
    <w:rsid w:val="00627275"/>
    <w:rsid w:val="0062729F"/>
    <w:rsid w:val="00627361"/>
    <w:rsid w:val="0062752F"/>
    <w:rsid w:val="006277CF"/>
    <w:rsid w:val="00627E4E"/>
    <w:rsid w:val="0063069C"/>
    <w:rsid w:val="0063213A"/>
    <w:rsid w:val="0063233E"/>
    <w:rsid w:val="00633F84"/>
    <w:rsid w:val="00633FC6"/>
    <w:rsid w:val="00634480"/>
    <w:rsid w:val="00634791"/>
    <w:rsid w:val="00634BA3"/>
    <w:rsid w:val="00634CE3"/>
    <w:rsid w:val="00634D8A"/>
    <w:rsid w:val="00635131"/>
    <w:rsid w:val="00635BF8"/>
    <w:rsid w:val="00635C5A"/>
    <w:rsid w:val="00636E7F"/>
    <w:rsid w:val="00637A20"/>
    <w:rsid w:val="00637BBA"/>
    <w:rsid w:val="00637D14"/>
    <w:rsid w:val="00637FC7"/>
    <w:rsid w:val="00640732"/>
    <w:rsid w:val="0064075E"/>
    <w:rsid w:val="00641B03"/>
    <w:rsid w:val="00641EDD"/>
    <w:rsid w:val="006426FE"/>
    <w:rsid w:val="00642CE0"/>
    <w:rsid w:val="00643712"/>
    <w:rsid w:val="0064457A"/>
    <w:rsid w:val="006446A4"/>
    <w:rsid w:val="006455E7"/>
    <w:rsid w:val="0064580B"/>
    <w:rsid w:val="0064623A"/>
    <w:rsid w:val="00647090"/>
    <w:rsid w:val="006477DF"/>
    <w:rsid w:val="006505CB"/>
    <w:rsid w:val="00650726"/>
    <w:rsid w:val="0065190A"/>
    <w:rsid w:val="006519EE"/>
    <w:rsid w:val="006523D9"/>
    <w:rsid w:val="00652519"/>
    <w:rsid w:val="0065276F"/>
    <w:rsid w:val="006536F0"/>
    <w:rsid w:val="00653FAC"/>
    <w:rsid w:val="00654087"/>
    <w:rsid w:val="0065415F"/>
    <w:rsid w:val="0065449B"/>
    <w:rsid w:val="00655040"/>
    <w:rsid w:val="0065560A"/>
    <w:rsid w:val="00655843"/>
    <w:rsid w:val="00655C90"/>
    <w:rsid w:val="00655DB8"/>
    <w:rsid w:val="0065607B"/>
    <w:rsid w:val="0065684E"/>
    <w:rsid w:val="00656B63"/>
    <w:rsid w:val="00657587"/>
    <w:rsid w:val="0065764B"/>
    <w:rsid w:val="00657815"/>
    <w:rsid w:val="00657834"/>
    <w:rsid w:val="00660E9A"/>
    <w:rsid w:val="006615BD"/>
    <w:rsid w:val="00661717"/>
    <w:rsid w:val="00661BE1"/>
    <w:rsid w:val="00662F6A"/>
    <w:rsid w:val="00662FBD"/>
    <w:rsid w:val="00663C91"/>
    <w:rsid w:val="00663FCF"/>
    <w:rsid w:val="00664633"/>
    <w:rsid w:val="00664812"/>
    <w:rsid w:val="006652CD"/>
    <w:rsid w:val="0066534C"/>
    <w:rsid w:val="006657A7"/>
    <w:rsid w:val="0066599A"/>
    <w:rsid w:val="00665EC5"/>
    <w:rsid w:val="00666BBC"/>
    <w:rsid w:val="006670C3"/>
    <w:rsid w:val="00667212"/>
    <w:rsid w:val="00670714"/>
    <w:rsid w:val="00670CE7"/>
    <w:rsid w:val="00671248"/>
    <w:rsid w:val="0067186C"/>
    <w:rsid w:val="00673415"/>
    <w:rsid w:val="00673729"/>
    <w:rsid w:val="00673797"/>
    <w:rsid w:val="00673813"/>
    <w:rsid w:val="00673B81"/>
    <w:rsid w:val="006740AB"/>
    <w:rsid w:val="006740AC"/>
    <w:rsid w:val="006746E7"/>
    <w:rsid w:val="0067497B"/>
    <w:rsid w:val="00675D1A"/>
    <w:rsid w:val="0067695E"/>
    <w:rsid w:val="0067699E"/>
    <w:rsid w:val="006769FD"/>
    <w:rsid w:val="00676B80"/>
    <w:rsid w:val="00677111"/>
    <w:rsid w:val="00677366"/>
    <w:rsid w:val="006778D7"/>
    <w:rsid w:val="006779A6"/>
    <w:rsid w:val="00677CE0"/>
    <w:rsid w:val="00677D44"/>
    <w:rsid w:val="00680292"/>
    <w:rsid w:val="006804FC"/>
    <w:rsid w:val="00681409"/>
    <w:rsid w:val="00682463"/>
    <w:rsid w:val="006834B4"/>
    <w:rsid w:val="00683505"/>
    <w:rsid w:val="00683618"/>
    <w:rsid w:val="00683734"/>
    <w:rsid w:val="00684831"/>
    <w:rsid w:val="006855A0"/>
    <w:rsid w:val="00686299"/>
    <w:rsid w:val="00686AFB"/>
    <w:rsid w:val="00687750"/>
    <w:rsid w:val="0068776B"/>
    <w:rsid w:val="00687FC3"/>
    <w:rsid w:val="00690DA5"/>
    <w:rsid w:val="006916EE"/>
    <w:rsid w:val="0069196A"/>
    <w:rsid w:val="00691E62"/>
    <w:rsid w:val="006920D4"/>
    <w:rsid w:val="00692389"/>
    <w:rsid w:val="00692538"/>
    <w:rsid w:val="00693015"/>
    <w:rsid w:val="006930ED"/>
    <w:rsid w:val="0069371C"/>
    <w:rsid w:val="00693F08"/>
    <w:rsid w:val="006942AF"/>
    <w:rsid w:val="00694F41"/>
    <w:rsid w:val="00694FE2"/>
    <w:rsid w:val="00695440"/>
    <w:rsid w:val="00696599"/>
    <w:rsid w:val="00696880"/>
    <w:rsid w:val="00696909"/>
    <w:rsid w:val="006977EE"/>
    <w:rsid w:val="00697900"/>
    <w:rsid w:val="00697D87"/>
    <w:rsid w:val="00697F1B"/>
    <w:rsid w:val="006A1292"/>
    <w:rsid w:val="006A1D0B"/>
    <w:rsid w:val="006A1EC4"/>
    <w:rsid w:val="006A1FC4"/>
    <w:rsid w:val="006A2906"/>
    <w:rsid w:val="006A2A40"/>
    <w:rsid w:val="006A2D8F"/>
    <w:rsid w:val="006A3B33"/>
    <w:rsid w:val="006A3BC3"/>
    <w:rsid w:val="006A5506"/>
    <w:rsid w:val="006A5F32"/>
    <w:rsid w:val="006A6338"/>
    <w:rsid w:val="006A6BA1"/>
    <w:rsid w:val="006A6FAE"/>
    <w:rsid w:val="006B056C"/>
    <w:rsid w:val="006B0992"/>
    <w:rsid w:val="006B0ECA"/>
    <w:rsid w:val="006B1306"/>
    <w:rsid w:val="006B13DA"/>
    <w:rsid w:val="006B17DE"/>
    <w:rsid w:val="006B1AB0"/>
    <w:rsid w:val="006B2A73"/>
    <w:rsid w:val="006B2B17"/>
    <w:rsid w:val="006B2C25"/>
    <w:rsid w:val="006B38B9"/>
    <w:rsid w:val="006B4283"/>
    <w:rsid w:val="006B48EC"/>
    <w:rsid w:val="006B49DC"/>
    <w:rsid w:val="006B4DCF"/>
    <w:rsid w:val="006B5BC0"/>
    <w:rsid w:val="006B5F64"/>
    <w:rsid w:val="006B6C3D"/>
    <w:rsid w:val="006B7718"/>
    <w:rsid w:val="006B7839"/>
    <w:rsid w:val="006C05D5"/>
    <w:rsid w:val="006C0BEF"/>
    <w:rsid w:val="006C1A89"/>
    <w:rsid w:val="006C1D27"/>
    <w:rsid w:val="006C1DB7"/>
    <w:rsid w:val="006C20BA"/>
    <w:rsid w:val="006C253A"/>
    <w:rsid w:val="006C30B7"/>
    <w:rsid w:val="006C3370"/>
    <w:rsid w:val="006C46CC"/>
    <w:rsid w:val="006C4C69"/>
    <w:rsid w:val="006C5345"/>
    <w:rsid w:val="006C56B5"/>
    <w:rsid w:val="006C5927"/>
    <w:rsid w:val="006C5CE3"/>
    <w:rsid w:val="006C68B7"/>
    <w:rsid w:val="006D0006"/>
    <w:rsid w:val="006D00B1"/>
    <w:rsid w:val="006D05D7"/>
    <w:rsid w:val="006D0612"/>
    <w:rsid w:val="006D0E8B"/>
    <w:rsid w:val="006D0F8A"/>
    <w:rsid w:val="006D1B79"/>
    <w:rsid w:val="006D2449"/>
    <w:rsid w:val="006D2D42"/>
    <w:rsid w:val="006D3311"/>
    <w:rsid w:val="006D37A2"/>
    <w:rsid w:val="006D47D6"/>
    <w:rsid w:val="006D4A43"/>
    <w:rsid w:val="006D535E"/>
    <w:rsid w:val="006D5800"/>
    <w:rsid w:val="006D5935"/>
    <w:rsid w:val="006D6892"/>
    <w:rsid w:val="006D6EC1"/>
    <w:rsid w:val="006D7177"/>
    <w:rsid w:val="006D7D23"/>
    <w:rsid w:val="006D7E90"/>
    <w:rsid w:val="006E0073"/>
    <w:rsid w:val="006E0325"/>
    <w:rsid w:val="006E0355"/>
    <w:rsid w:val="006E06A3"/>
    <w:rsid w:val="006E1165"/>
    <w:rsid w:val="006E1BCE"/>
    <w:rsid w:val="006E1EF8"/>
    <w:rsid w:val="006E298F"/>
    <w:rsid w:val="006E3107"/>
    <w:rsid w:val="006E3551"/>
    <w:rsid w:val="006E3585"/>
    <w:rsid w:val="006E387C"/>
    <w:rsid w:val="006E423F"/>
    <w:rsid w:val="006E5091"/>
    <w:rsid w:val="006E5EA0"/>
    <w:rsid w:val="006E5ED3"/>
    <w:rsid w:val="006E6249"/>
    <w:rsid w:val="006E6371"/>
    <w:rsid w:val="006E6731"/>
    <w:rsid w:val="006E6746"/>
    <w:rsid w:val="006E6EEA"/>
    <w:rsid w:val="006E7E61"/>
    <w:rsid w:val="006F040F"/>
    <w:rsid w:val="006F0436"/>
    <w:rsid w:val="006F06B5"/>
    <w:rsid w:val="006F0DE4"/>
    <w:rsid w:val="006F0E90"/>
    <w:rsid w:val="006F1D09"/>
    <w:rsid w:val="006F271E"/>
    <w:rsid w:val="006F2894"/>
    <w:rsid w:val="006F290C"/>
    <w:rsid w:val="006F3245"/>
    <w:rsid w:val="006F34A9"/>
    <w:rsid w:val="006F3C00"/>
    <w:rsid w:val="006F48D7"/>
    <w:rsid w:val="006F4E96"/>
    <w:rsid w:val="006F5128"/>
    <w:rsid w:val="006F5853"/>
    <w:rsid w:val="006F5BC7"/>
    <w:rsid w:val="006F63E7"/>
    <w:rsid w:val="006F64AB"/>
    <w:rsid w:val="006F6837"/>
    <w:rsid w:val="006F6D4E"/>
    <w:rsid w:val="006F7FCA"/>
    <w:rsid w:val="007002CC"/>
    <w:rsid w:val="007002E5"/>
    <w:rsid w:val="00700D01"/>
    <w:rsid w:val="00701A75"/>
    <w:rsid w:val="00701A7F"/>
    <w:rsid w:val="00701B6C"/>
    <w:rsid w:val="00702386"/>
    <w:rsid w:val="00702B6A"/>
    <w:rsid w:val="00702D7B"/>
    <w:rsid w:val="0070370B"/>
    <w:rsid w:val="00703987"/>
    <w:rsid w:val="0070404A"/>
    <w:rsid w:val="0070418B"/>
    <w:rsid w:val="007041FC"/>
    <w:rsid w:val="00704C29"/>
    <w:rsid w:val="00704C79"/>
    <w:rsid w:val="00704FAE"/>
    <w:rsid w:val="00705447"/>
    <w:rsid w:val="00705968"/>
    <w:rsid w:val="00705C9E"/>
    <w:rsid w:val="007060F9"/>
    <w:rsid w:val="007063D6"/>
    <w:rsid w:val="00707187"/>
    <w:rsid w:val="00707349"/>
    <w:rsid w:val="00707862"/>
    <w:rsid w:val="00707DE4"/>
    <w:rsid w:val="00707E9E"/>
    <w:rsid w:val="0071024C"/>
    <w:rsid w:val="00710708"/>
    <w:rsid w:val="00710CF2"/>
    <w:rsid w:val="00710F7D"/>
    <w:rsid w:val="007114B0"/>
    <w:rsid w:val="007115E2"/>
    <w:rsid w:val="00711E47"/>
    <w:rsid w:val="0071219F"/>
    <w:rsid w:val="0071230F"/>
    <w:rsid w:val="00712E7F"/>
    <w:rsid w:val="007136B9"/>
    <w:rsid w:val="00713843"/>
    <w:rsid w:val="00713F4F"/>
    <w:rsid w:val="00714AD1"/>
    <w:rsid w:val="00715FA7"/>
    <w:rsid w:val="00716062"/>
    <w:rsid w:val="00716477"/>
    <w:rsid w:val="0071672A"/>
    <w:rsid w:val="00716900"/>
    <w:rsid w:val="00716CCD"/>
    <w:rsid w:val="00716DFC"/>
    <w:rsid w:val="007170E3"/>
    <w:rsid w:val="007172AF"/>
    <w:rsid w:val="0071748E"/>
    <w:rsid w:val="00717688"/>
    <w:rsid w:val="00720025"/>
    <w:rsid w:val="00720F2A"/>
    <w:rsid w:val="0072237E"/>
    <w:rsid w:val="00722F65"/>
    <w:rsid w:val="00723164"/>
    <w:rsid w:val="0072331D"/>
    <w:rsid w:val="007234CD"/>
    <w:rsid w:val="00724E06"/>
    <w:rsid w:val="00725213"/>
    <w:rsid w:val="007258BF"/>
    <w:rsid w:val="00725CCA"/>
    <w:rsid w:val="00725F98"/>
    <w:rsid w:val="007261B8"/>
    <w:rsid w:val="00726320"/>
    <w:rsid w:val="007263BF"/>
    <w:rsid w:val="00727385"/>
    <w:rsid w:val="00730A32"/>
    <w:rsid w:val="00732A92"/>
    <w:rsid w:val="00732B50"/>
    <w:rsid w:val="00733594"/>
    <w:rsid w:val="0073363B"/>
    <w:rsid w:val="00733A59"/>
    <w:rsid w:val="00734851"/>
    <w:rsid w:val="00734F87"/>
    <w:rsid w:val="00735471"/>
    <w:rsid w:val="00735558"/>
    <w:rsid w:val="00735D24"/>
    <w:rsid w:val="00736CA8"/>
    <w:rsid w:val="00736DD2"/>
    <w:rsid w:val="0073707B"/>
    <w:rsid w:val="007370C4"/>
    <w:rsid w:val="00737114"/>
    <w:rsid w:val="00737977"/>
    <w:rsid w:val="00737E52"/>
    <w:rsid w:val="0074021D"/>
    <w:rsid w:val="0074072A"/>
    <w:rsid w:val="0074188B"/>
    <w:rsid w:val="00742336"/>
    <w:rsid w:val="007432E9"/>
    <w:rsid w:val="00743853"/>
    <w:rsid w:val="00743B65"/>
    <w:rsid w:val="00744067"/>
    <w:rsid w:val="00745191"/>
    <w:rsid w:val="007455F9"/>
    <w:rsid w:val="007456B1"/>
    <w:rsid w:val="007456EF"/>
    <w:rsid w:val="00746D64"/>
    <w:rsid w:val="007473F4"/>
    <w:rsid w:val="007476E5"/>
    <w:rsid w:val="0074774B"/>
    <w:rsid w:val="007478FF"/>
    <w:rsid w:val="0074796D"/>
    <w:rsid w:val="00747C60"/>
    <w:rsid w:val="00747DDC"/>
    <w:rsid w:val="007509EF"/>
    <w:rsid w:val="00750D9F"/>
    <w:rsid w:val="00750FC7"/>
    <w:rsid w:val="00751597"/>
    <w:rsid w:val="00751A11"/>
    <w:rsid w:val="00751EED"/>
    <w:rsid w:val="007532E4"/>
    <w:rsid w:val="00753644"/>
    <w:rsid w:val="00753779"/>
    <w:rsid w:val="007537C9"/>
    <w:rsid w:val="00753D10"/>
    <w:rsid w:val="00754187"/>
    <w:rsid w:val="0075429D"/>
    <w:rsid w:val="007546A3"/>
    <w:rsid w:val="007557C0"/>
    <w:rsid w:val="007560AB"/>
    <w:rsid w:val="00756A09"/>
    <w:rsid w:val="00756C6B"/>
    <w:rsid w:val="00756F81"/>
    <w:rsid w:val="00757055"/>
    <w:rsid w:val="007574C1"/>
    <w:rsid w:val="00757812"/>
    <w:rsid w:val="0075786B"/>
    <w:rsid w:val="00757BBF"/>
    <w:rsid w:val="00757F2B"/>
    <w:rsid w:val="00760274"/>
    <w:rsid w:val="007611B4"/>
    <w:rsid w:val="007613B3"/>
    <w:rsid w:val="00761FA0"/>
    <w:rsid w:val="007640A1"/>
    <w:rsid w:val="00764192"/>
    <w:rsid w:val="007651D5"/>
    <w:rsid w:val="00765B1A"/>
    <w:rsid w:val="007662E3"/>
    <w:rsid w:val="007665BD"/>
    <w:rsid w:val="00766988"/>
    <w:rsid w:val="00766AC8"/>
    <w:rsid w:val="00767ADF"/>
    <w:rsid w:val="007702AC"/>
    <w:rsid w:val="007707D5"/>
    <w:rsid w:val="007709AB"/>
    <w:rsid w:val="00771319"/>
    <w:rsid w:val="00771B5E"/>
    <w:rsid w:val="00772346"/>
    <w:rsid w:val="007726CC"/>
    <w:rsid w:val="0077274D"/>
    <w:rsid w:val="00772A49"/>
    <w:rsid w:val="00772E14"/>
    <w:rsid w:val="00773181"/>
    <w:rsid w:val="007731BA"/>
    <w:rsid w:val="00773876"/>
    <w:rsid w:val="0077392C"/>
    <w:rsid w:val="00774132"/>
    <w:rsid w:val="00774538"/>
    <w:rsid w:val="0077490B"/>
    <w:rsid w:val="00774AB7"/>
    <w:rsid w:val="00774D4C"/>
    <w:rsid w:val="00774E81"/>
    <w:rsid w:val="00774EE3"/>
    <w:rsid w:val="007753C2"/>
    <w:rsid w:val="007755A0"/>
    <w:rsid w:val="00775F47"/>
    <w:rsid w:val="007761D3"/>
    <w:rsid w:val="007764FD"/>
    <w:rsid w:val="007767B5"/>
    <w:rsid w:val="00776D20"/>
    <w:rsid w:val="00777A3D"/>
    <w:rsid w:val="00777D06"/>
    <w:rsid w:val="00777FBB"/>
    <w:rsid w:val="007800CE"/>
    <w:rsid w:val="007800EB"/>
    <w:rsid w:val="0078021D"/>
    <w:rsid w:val="00780656"/>
    <w:rsid w:val="00780B51"/>
    <w:rsid w:val="0078142E"/>
    <w:rsid w:val="00783165"/>
    <w:rsid w:val="0078326A"/>
    <w:rsid w:val="0078345E"/>
    <w:rsid w:val="00783605"/>
    <w:rsid w:val="007837CE"/>
    <w:rsid w:val="00783EB1"/>
    <w:rsid w:val="00784B33"/>
    <w:rsid w:val="00784C8B"/>
    <w:rsid w:val="0078501E"/>
    <w:rsid w:val="007853B0"/>
    <w:rsid w:val="0078552B"/>
    <w:rsid w:val="0078703F"/>
    <w:rsid w:val="007872B8"/>
    <w:rsid w:val="00787B74"/>
    <w:rsid w:val="007905BC"/>
    <w:rsid w:val="0079066B"/>
    <w:rsid w:val="007907FD"/>
    <w:rsid w:val="007909FB"/>
    <w:rsid w:val="00790F75"/>
    <w:rsid w:val="00790F9D"/>
    <w:rsid w:val="00791BEB"/>
    <w:rsid w:val="00792193"/>
    <w:rsid w:val="00792656"/>
    <w:rsid w:val="00792CD9"/>
    <w:rsid w:val="00793222"/>
    <w:rsid w:val="007933B8"/>
    <w:rsid w:val="007933B9"/>
    <w:rsid w:val="00793F7B"/>
    <w:rsid w:val="00794242"/>
    <w:rsid w:val="00794873"/>
    <w:rsid w:val="007953DD"/>
    <w:rsid w:val="0079549C"/>
    <w:rsid w:val="00795873"/>
    <w:rsid w:val="007959A0"/>
    <w:rsid w:val="00795E82"/>
    <w:rsid w:val="0079613A"/>
    <w:rsid w:val="00796436"/>
    <w:rsid w:val="007972D6"/>
    <w:rsid w:val="007A0163"/>
    <w:rsid w:val="007A0733"/>
    <w:rsid w:val="007A0A93"/>
    <w:rsid w:val="007A0BDF"/>
    <w:rsid w:val="007A1E0C"/>
    <w:rsid w:val="007A2119"/>
    <w:rsid w:val="007A22E6"/>
    <w:rsid w:val="007A237D"/>
    <w:rsid w:val="007A2432"/>
    <w:rsid w:val="007A2918"/>
    <w:rsid w:val="007A3836"/>
    <w:rsid w:val="007A64A1"/>
    <w:rsid w:val="007A67C4"/>
    <w:rsid w:val="007A6E4C"/>
    <w:rsid w:val="007A7BB3"/>
    <w:rsid w:val="007A7F37"/>
    <w:rsid w:val="007B020C"/>
    <w:rsid w:val="007B055B"/>
    <w:rsid w:val="007B0BA8"/>
    <w:rsid w:val="007B0EF7"/>
    <w:rsid w:val="007B1205"/>
    <w:rsid w:val="007B1A36"/>
    <w:rsid w:val="007B2843"/>
    <w:rsid w:val="007B2855"/>
    <w:rsid w:val="007B2B9A"/>
    <w:rsid w:val="007B33F1"/>
    <w:rsid w:val="007B46F5"/>
    <w:rsid w:val="007B4A5C"/>
    <w:rsid w:val="007B4BAD"/>
    <w:rsid w:val="007B4F06"/>
    <w:rsid w:val="007B57B6"/>
    <w:rsid w:val="007B5A3C"/>
    <w:rsid w:val="007B5D30"/>
    <w:rsid w:val="007B5FBC"/>
    <w:rsid w:val="007B6A73"/>
    <w:rsid w:val="007B729B"/>
    <w:rsid w:val="007B74C6"/>
    <w:rsid w:val="007C029D"/>
    <w:rsid w:val="007C052B"/>
    <w:rsid w:val="007C0998"/>
    <w:rsid w:val="007C0CE1"/>
    <w:rsid w:val="007C1897"/>
    <w:rsid w:val="007C1B9F"/>
    <w:rsid w:val="007C3463"/>
    <w:rsid w:val="007C3F01"/>
    <w:rsid w:val="007C4020"/>
    <w:rsid w:val="007C4E08"/>
    <w:rsid w:val="007C5BCE"/>
    <w:rsid w:val="007C5E66"/>
    <w:rsid w:val="007C5EA8"/>
    <w:rsid w:val="007C611D"/>
    <w:rsid w:val="007C68B9"/>
    <w:rsid w:val="007C735E"/>
    <w:rsid w:val="007D00AA"/>
    <w:rsid w:val="007D0139"/>
    <w:rsid w:val="007D01BD"/>
    <w:rsid w:val="007D0996"/>
    <w:rsid w:val="007D2C95"/>
    <w:rsid w:val="007D2DA6"/>
    <w:rsid w:val="007D2DD1"/>
    <w:rsid w:val="007D3C59"/>
    <w:rsid w:val="007D3D8E"/>
    <w:rsid w:val="007D47F1"/>
    <w:rsid w:val="007D4B3C"/>
    <w:rsid w:val="007D4EE8"/>
    <w:rsid w:val="007D5910"/>
    <w:rsid w:val="007D5AB9"/>
    <w:rsid w:val="007D5B06"/>
    <w:rsid w:val="007D5FB4"/>
    <w:rsid w:val="007D6101"/>
    <w:rsid w:val="007D7593"/>
    <w:rsid w:val="007D75FC"/>
    <w:rsid w:val="007E00DA"/>
    <w:rsid w:val="007E02B6"/>
    <w:rsid w:val="007E0709"/>
    <w:rsid w:val="007E08BF"/>
    <w:rsid w:val="007E0A3D"/>
    <w:rsid w:val="007E10F8"/>
    <w:rsid w:val="007E120D"/>
    <w:rsid w:val="007E24B3"/>
    <w:rsid w:val="007E2577"/>
    <w:rsid w:val="007E3272"/>
    <w:rsid w:val="007E3D7D"/>
    <w:rsid w:val="007E47B7"/>
    <w:rsid w:val="007E48DE"/>
    <w:rsid w:val="007E4FA6"/>
    <w:rsid w:val="007E5632"/>
    <w:rsid w:val="007E56E8"/>
    <w:rsid w:val="007E5CAF"/>
    <w:rsid w:val="007E5E69"/>
    <w:rsid w:val="007E6DC3"/>
    <w:rsid w:val="007E7395"/>
    <w:rsid w:val="007E759A"/>
    <w:rsid w:val="007E7755"/>
    <w:rsid w:val="007F022E"/>
    <w:rsid w:val="007F0347"/>
    <w:rsid w:val="007F08BF"/>
    <w:rsid w:val="007F0997"/>
    <w:rsid w:val="007F11B4"/>
    <w:rsid w:val="007F18C6"/>
    <w:rsid w:val="007F1A00"/>
    <w:rsid w:val="007F1D55"/>
    <w:rsid w:val="007F20B8"/>
    <w:rsid w:val="007F261A"/>
    <w:rsid w:val="007F292E"/>
    <w:rsid w:val="007F2B36"/>
    <w:rsid w:val="007F326B"/>
    <w:rsid w:val="007F38DE"/>
    <w:rsid w:val="007F3D5E"/>
    <w:rsid w:val="007F4971"/>
    <w:rsid w:val="007F4BEB"/>
    <w:rsid w:val="007F5287"/>
    <w:rsid w:val="007F54D3"/>
    <w:rsid w:val="007F589E"/>
    <w:rsid w:val="007F5D0D"/>
    <w:rsid w:val="007F675E"/>
    <w:rsid w:val="007F6F9C"/>
    <w:rsid w:val="007F73F5"/>
    <w:rsid w:val="007F762F"/>
    <w:rsid w:val="007F7F84"/>
    <w:rsid w:val="00800571"/>
    <w:rsid w:val="008007F3"/>
    <w:rsid w:val="008008D9"/>
    <w:rsid w:val="008008E6"/>
    <w:rsid w:val="00800941"/>
    <w:rsid w:val="008014FC"/>
    <w:rsid w:val="00802557"/>
    <w:rsid w:val="008025D4"/>
    <w:rsid w:val="00803478"/>
    <w:rsid w:val="00804243"/>
    <w:rsid w:val="00804AD9"/>
    <w:rsid w:val="0080522A"/>
    <w:rsid w:val="0080523A"/>
    <w:rsid w:val="0080589C"/>
    <w:rsid w:val="008058B2"/>
    <w:rsid w:val="00806944"/>
    <w:rsid w:val="00806CA9"/>
    <w:rsid w:val="0081031F"/>
    <w:rsid w:val="00810C15"/>
    <w:rsid w:val="008114E9"/>
    <w:rsid w:val="00811B46"/>
    <w:rsid w:val="0081228C"/>
    <w:rsid w:val="008126A7"/>
    <w:rsid w:val="0081275A"/>
    <w:rsid w:val="00813A2E"/>
    <w:rsid w:val="00813D28"/>
    <w:rsid w:val="00813DCE"/>
    <w:rsid w:val="00814658"/>
    <w:rsid w:val="00814C9C"/>
    <w:rsid w:val="00814E15"/>
    <w:rsid w:val="00815A2D"/>
    <w:rsid w:val="00815BFE"/>
    <w:rsid w:val="008161C6"/>
    <w:rsid w:val="008166B1"/>
    <w:rsid w:val="00817588"/>
    <w:rsid w:val="0082060F"/>
    <w:rsid w:val="008206A2"/>
    <w:rsid w:val="00821804"/>
    <w:rsid w:val="008218E7"/>
    <w:rsid w:val="0082205A"/>
    <w:rsid w:val="00822101"/>
    <w:rsid w:val="008223DF"/>
    <w:rsid w:val="008225D3"/>
    <w:rsid w:val="008226F9"/>
    <w:rsid w:val="008228D1"/>
    <w:rsid w:val="00822A13"/>
    <w:rsid w:val="0082381F"/>
    <w:rsid w:val="008247C0"/>
    <w:rsid w:val="00824BC6"/>
    <w:rsid w:val="00824FD3"/>
    <w:rsid w:val="00825205"/>
    <w:rsid w:val="008252F1"/>
    <w:rsid w:val="0082564A"/>
    <w:rsid w:val="00825F88"/>
    <w:rsid w:val="00826F12"/>
    <w:rsid w:val="00827A61"/>
    <w:rsid w:val="00827BF6"/>
    <w:rsid w:val="008300E8"/>
    <w:rsid w:val="008317B2"/>
    <w:rsid w:val="008317E0"/>
    <w:rsid w:val="008326B9"/>
    <w:rsid w:val="00832DFD"/>
    <w:rsid w:val="00834835"/>
    <w:rsid w:val="00834D66"/>
    <w:rsid w:val="00835C00"/>
    <w:rsid w:val="00835C07"/>
    <w:rsid w:val="00835D82"/>
    <w:rsid w:val="00836E7C"/>
    <w:rsid w:val="008372F7"/>
    <w:rsid w:val="008372FE"/>
    <w:rsid w:val="008377B0"/>
    <w:rsid w:val="00837D06"/>
    <w:rsid w:val="00837EE5"/>
    <w:rsid w:val="00837F77"/>
    <w:rsid w:val="00840017"/>
    <w:rsid w:val="00840071"/>
    <w:rsid w:val="008402A4"/>
    <w:rsid w:val="00840C92"/>
    <w:rsid w:val="00841048"/>
    <w:rsid w:val="00842673"/>
    <w:rsid w:val="00842703"/>
    <w:rsid w:val="0084275E"/>
    <w:rsid w:val="00842C9D"/>
    <w:rsid w:val="00843478"/>
    <w:rsid w:val="0084356E"/>
    <w:rsid w:val="00843629"/>
    <w:rsid w:val="00843D9D"/>
    <w:rsid w:val="00843E49"/>
    <w:rsid w:val="00844142"/>
    <w:rsid w:val="008445AA"/>
    <w:rsid w:val="00844A79"/>
    <w:rsid w:val="0084501D"/>
    <w:rsid w:val="00845271"/>
    <w:rsid w:val="0084541D"/>
    <w:rsid w:val="008454A8"/>
    <w:rsid w:val="008454C8"/>
    <w:rsid w:val="00845C2C"/>
    <w:rsid w:val="00845C86"/>
    <w:rsid w:val="008466BC"/>
    <w:rsid w:val="00846C6E"/>
    <w:rsid w:val="00846F5A"/>
    <w:rsid w:val="00847619"/>
    <w:rsid w:val="00847C7F"/>
    <w:rsid w:val="00847FE1"/>
    <w:rsid w:val="008508BF"/>
    <w:rsid w:val="008509A6"/>
    <w:rsid w:val="00850E56"/>
    <w:rsid w:val="008513CA"/>
    <w:rsid w:val="00851D0F"/>
    <w:rsid w:val="0085247D"/>
    <w:rsid w:val="00852760"/>
    <w:rsid w:val="008535A8"/>
    <w:rsid w:val="00853E64"/>
    <w:rsid w:val="008541ED"/>
    <w:rsid w:val="00854226"/>
    <w:rsid w:val="00854422"/>
    <w:rsid w:val="00854AF6"/>
    <w:rsid w:val="00854F77"/>
    <w:rsid w:val="008558E9"/>
    <w:rsid w:val="00856515"/>
    <w:rsid w:val="00857142"/>
    <w:rsid w:val="00857D30"/>
    <w:rsid w:val="00857DD7"/>
    <w:rsid w:val="00857E9A"/>
    <w:rsid w:val="00860325"/>
    <w:rsid w:val="00860472"/>
    <w:rsid w:val="0086084B"/>
    <w:rsid w:val="00861269"/>
    <w:rsid w:val="00861843"/>
    <w:rsid w:val="00862094"/>
    <w:rsid w:val="0086225E"/>
    <w:rsid w:val="008625F6"/>
    <w:rsid w:val="00862B68"/>
    <w:rsid w:val="00863204"/>
    <w:rsid w:val="008634C0"/>
    <w:rsid w:val="0086357E"/>
    <w:rsid w:val="008639AC"/>
    <w:rsid w:val="00863D98"/>
    <w:rsid w:val="0086457F"/>
    <w:rsid w:val="008645C9"/>
    <w:rsid w:val="008646CF"/>
    <w:rsid w:val="00864B0E"/>
    <w:rsid w:val="0086556B"/>
    <w:rsid w:val="00865A74"/>
    <w:rsid w:val="00865AFD"/>
    <w:rsid w:val="00865DD3"/>
    <w:rsid w:val="00866157"/>
    <w:rsid w:val="00866187"/>
    <w:rsid w:val="008665D8"/>
    <w:rsid w:val="00867857"/>
    <w:rsid w:val="00867A7D"/>
    <w:rsid w:val="00867BDE"/>
    <w:rsid w:val="00867C91"/>
    <w:rsid w:val="00867CB4"/>
    <w:rsid w:val="00867EEF"/>
    <w:rsid w:val="00870429"/>
    <w:rsid w:val="008706BE"/>
    <w:rsid w:val="00870AE7"/>
    <w:rsid w:val="008711E5"/>
    <w:rsid w:val="00871218"/>
    <w:rsid w:val="00871426"/>
    <w:rsid w:val="00871579"/>
    <w:rsid w:val="008718BE"/>
    <w:rsid w:val="00871AB6"/>
    <w:rsid w:val="00871D5C"/>
    <w:rsid w:val="008727F3"/>
    <w:rsid w:val="00872D81"/>
    <w:rsid w:val="0087342B"/>
    <w:rsid w:val="00873C41"/>
    <w:rsid w:val="00874469"/>
    <w:rsid w:val="00874845"/>
    <w:rsid w:val="00874B37"/>
    <w:rsid w:val="00875023"/>
    <w:rsid w:val="00875183"/>
    <w:rsid w:val="00875B9E"/>
    <w:rsid w:val="00876461"/>
    <w:rsid w:val="00876825"/>
    <w:rsid w:val="0087683F"/>
    <w:rsid w:val="00877419"/>
    <w:rsid w:val="00877797"/>
    <w:rsid w:val="00877E7C"/>
    <w:rsid w:val="008801A6"/>
    <w:rsid w:val="00880748"/>
    <w:rsid w:val="00881A5C"/>
    <w:rsid w:val="008824ED"/>
    <w:rsid w:val="00882B85"/>
    <w:rsid w:val="00883139"/>
    <w:rsid w:val="008835DF"/>
    <w:rsid w:val="00883BE3"/>
    <w:rsid w:val="00884595"/>
    <w:rsid w:val="008847B8"/>
    <w:rsid w:val="00884863"/>
    <w:rsid w:val="008851B2"/>
    <w:rsid w:val="008854AA"/>
    <w:rsid w:val="008860E4"/>
    <w:rsid w:val="00886255"/>
    <w:rsid w:val="008863B3"/>
    <w:rsid w:val="008866AA"/>
    <w:rsid w:val="00886B61"/>
    <w:rsid w:val="0088707D"/>
    <w:rsid w:val="008872B9"/>
    <w:rsid w:val="00887E28"/>
    <w:rsid w:val="00887E78"/>
    <w:rsid w:val="00890118"/>
    <w:rsid w:val="00890153"/>
    <w:rsid w:val="008901A7"/>
    <w:rsid w:val="008904B6"/>
    <w:rsid w:val="00890911"/>
    <w:rsid w:val="00891615"/>
    <w:rsid w:val="008932E5"/>
    <w:rsid w:val="00893EE9"/>
    <w:rsid w:val="00894744"/>
    <w:rsid w:val="00894BC6"/>
    <w:rsid w:val="00895427"/>
    <w:rsid w:val="00895B5E"/>
    <w:rsid w:val="008963F9"/>
    <w:rsid w:val="00896831"/>
    <w:rsid w:val="00897372"/>
    <w:rsid w:val="00897E34"/>
    <w:rsid w:val="008A0462"/>
    <w:rsid w:val="008A06D5"/>
    <w:rsid w:val="008A0831"/>
    <w:rsid w:val="008A086B"/>
    <w:rsid w:val="008A094B"/>
    <w:rsid w:val="008A0B23"/>
    <w:rsid w:val="008A0B7D"/>
    <w:rsid w:val="008A140F"/>
    <w:rsid w:val="008A1458"/>
    <w:rsid w:val="008A221F"/>
    <w:rsid w:val="008A30FD"/>
    <w:rsid w:val="008A3534"/>
    <w:rsid w:val="008A371A"/>
    <w:rsid w:val="008A3765"/>
    <w:rsid w:val="008A3F56"/>
    <w:rsid w:val="008A53E6"/>
    <w:rsid w:val="008A542A"/>
    <w:rsid w:val="008A5E62"/>
    <w:rsid w:val="008A6CC5"/>
    <w:rsid w:val="008A7512"/>
    <w:rsid w:val="008B101D"/>
    <w:rsid w:val="008B1793"/>
    <w:rsid w:val="008B26FF"/>
    <w:rsid w:val="008B299C"/>
    <w:rsid w:val="008B2C02"/>
    <w:rsid w:val="008B30E4"/>
    <w:rsid w:val="008B3245"/>
    <w:rsid w:val="008B32E5"/>
    <w:rsid w:val="008B3413"/>
    <w:rsid w:val="008B345A"/>
    <w:rsid w:val="008B3780"/>
    <w:rsid w:val="008B3822"/>
    <w:rsid w:val="008B42D6"/>
    <w:rsid w:val="008B42E0"/>
    <w:rsid w:val="008B4795"/>
    <w:rsid w:val="008B5242"/>
    <w:rsid w:val="008B5831"/>
    <w:rsid w:val="008B5882"/>
    <w:rsid w:val="008B594A"/>
    <w:rsid w:val="008B629F"/>
    <w:rsid w:val="008B64CB"/>
    <w:rsid w:val="008B6856"/>
    <w:rsid w:val="008B70C2"/>
    <w:rsid w:val="008B7664"/>
    <w:rsid w:val="008B7FA6"/>
    <w:rsid w:val="008C01C5"/>
    <w:rsid w:val="008C0821"/>
    <w:rsid w:val="008C1060"/>
    <w:rsid w:val="008C136F"/>
    <w:rsid w:val="008C1484"/>
    <w:rsid w:val="008C1626"/>
    <w:rsid w:val="008C1E47"/>
    <w:rsid w:val="008C3142"/>
    <w:rsid w:val="008C3AB1"/>
    <w:rsid w:val="008C41C5"/>
    <w:rsid w:val="008C4330"/>
    <w:rsid w:val="008C4678"/>
    <w:rsid w:val="008C4E04"/>
    <w:rsid w:val="008C4E73"/>
    <w:rsid w:val="008C541D"/>
    <w:rsid w:val="008C552D"/>
    <w:rsid w:val="008C5F6B"/>
    <w:rsid w:val="008C6D22"/>
    <w:rsid w:val="008C6F9C"/>
    <w:rsid w:val="008C71F5"/>
    <w:rsid w:val="008C7C6C"/>
    <w:rsid w:val="008D050B"/>
    <w:rsid w:val="008D0C21"/>
    <w:rsid w:val="008D0C25"/>
    <w:rsid w:val="008D0CCA"/>
    <w:rsid w:val="008D1EDC"/>
    <w:rsid w:val="008D260B"/>
    <w:rsid w:val="008D2935"/>
    <w:rsid w:val="008D29E7"/>
    <w:rsid w:val="008D2B7B"/>
    <w:rsid w:val="008D2ECD"/>
    <w:rsid w:val="008D3AE1"/>
    <w:rsid w:val="008D3F79"/>
    <w:rsid w:val="008D5071"/>
    <w:rsid w:val="008D5212"/>
    <w:rsid w:val="008D532C"/>
    <w:rsid w:val="008D5875"/>
    <w:rsid w:val="008D5C13"/>
    <w:rsid w:val="008D5F4A"/>
    <w:rsid w:val="008D6030"/>
    <w:rsid w:val="008D60FC"/>
    <w:rsid w:val="008D6262"/>
    <w:rsid w:val="008D65BA"/>
    <w:rsid w:val="008D6F9A"/>
    <w:rsid w:val="008D78F0"/>
    <w:rsid w:val="008D7D1D"/>
    <w:rsid w:val="008E088C"/>
    <w:rsid w:val="008E0A7E"/>
    <w:rsid w:val="008E0D69"/>
    <w:rsid w:val="008E0E42"/>
    <w:rsid w:val="008E1346"/>
    <w:rsid w:val="008E1479"/>
    <w:rsid w:val="008E1A4B"/>
    <w:rsid w:val="008E1FD4"/>
    <w:rsid w:val="008E2B13"/>
    <w:rsid w:val="008E2DB4"/>
    <w:rsid w:val="008E3595"/>
    <w:rsid w:val="008E38EE"/>
    <w:rsid w:val="008E38F3"/>
    <w:rsid w:val="008E45A8"/>
    <w:rsid w:val="008E4A4E"/>
    <w:rsid w:val="008E4A7D"/>
    <w:rsid w:val="008E5369"/>
    <w:rsid w:val="008E56B2"/>
    <w:rsid w:val="008E630E"/>
    <w:rsid w:val="008E6687"/>
    <w:rsid w:val="008E6E86"/>
    <w:rsid w:val="008E71D6"/>
    <w:rsid w:val="008E7360"/>
    <w:rsid w:val="008E7C51"/>
    <w:rsid w:val="008E7E32"/>
    <w:rsid w:val="008F02B2"/>
    <w:rsid w:val="008F0678"/>
    <w:rsid w:val="008F0858"/>
    <w:rsid w:val="008F09B7"/>
    <w:rsid w:val="008F0DC2"/>
    <w:rsid w:val="008F158A"/>
    <w:rsid w:val="008F158D"/>
    <w:rsid w:val="008F2D68"/>
    <w:rsid w:val="008F2EFF"/>
    <w:rsid w:val="008F3906"/>
    <w:rsid w:val="008F3C8D"/>
    <w:rsid w:val="008F4198"/>
    <w:rsid w:val="008F4650"/>
    <w:rsid w:val="008F539F"/>
    <w:rsid w:val="008F551B"/>
    <w:rsid w:val="008F5FED"/>
    <w:rsid w:val="008F6055"/>
    <w:rsid w:val="008F69AF"/>
    <w:rsid w:val="008F6EC0"/>
    <w:rsid w:val="008F76F9"/>
    <w:rsid w:val="008F779A"/>
    <w:rsid w:val="008F7FA6"/>
    <w:rsid w:val="009001F4"/>
    <w:rsid w:val="009006DE"/>
    <w:rsid w:val="00900DD7"/>
    <w:rsid w:val="00900E39"/>
    <w:rsid w:val="009015C2"/>
    <w:rsid w:val="00901B5D"/>
    <w:rsid w:val="00901E2F"/>
    <w:rsid w:val="00901E81"/>
    <w:rsid w:val="00902193"/>
    <w:rsid w:val="0090224C"/>
    <w:rsid w:val="00902680"/>
    <w:rsid w:val="009027C7"/>
    <w:rsid w:val="00902A08"/>
    <w:rsid w:val="00902BDD"/>
    <w:rsid w:val="00903412"/>
    <w:rsid w:val="00904AA6"/>
    <w:rsid w:val="00904BDA"/>
    <w:rsid w:val="009050AB"/>
    <w:rsid w:val="0090564A"/>
    <w:rsid w:val="009059CD"/>
    <w:rsid w:val="00905AB8"/>
    <w:rsid w:val="00905E81"/>
    <w:rsid w:val="00906123"/>
    <w:rsid w:val="00906240"/>
    <w:rsid w:val="009064DB"/>
    <w:rsid w:val="0090653E"/>
    <w:rsid w:val="00906B00"/>
    <w:rsid w:val="00906E95"/>
    <w:rsid w:val="00907388"/>
    <w:rsid w:val="009074C7"/>
    <w:rsid w:val="009100BD"/>
    <w:rsid w:val="00910318"/>
    <w:rsid w:val="009105EA"/>
    <w:rsid w:val="009106A7"/>
    <w:rsid w:val="00910952"/>
    <w:rsid w:val="00910A4E"/>
    <w:rsid w:val="00912383"/>
    <w:rsid w:val="009123E4"/>
    <w:rsid w:val="00914EC3"/>
    <w:rsid w:val="0091521E"/>
    <w:rsid w:val="009153D6"/>
    <w:rsid w:val="0091545E"/>
    <w:rsid w:val="00915B3A"/>
    <w:rsid w:val="00915E3A"/>
    <w:rsid w:val="00915E4E"/>
    <w:rsid w:val="00916016"/>
    <w:rsid w:val="00916159"/>
    <w:rsid w:val="00916249"/>
    <w:rsid w:val="00916265"/>
    <w:rsid w:val="009163C7"/>
    <w:rsid w:val="0091659E"/>
    <w:rsid w:val="00916774"/>
    <w:rsid w:val="00916F4D"/>
    <w:rsid w:val="0091759C"/>
    <w:rsid w:val="00917B51"/>
    <w:rsid w:val="009205EC"/>
    <w:rsid w:val="009207C0"/>
    <w:rsid w:val="0092117C"/>
    <w:rsid w:val="00922058"/>
    <w:rsid w:val="00922115"/>
    <w:rsid w:val="009222BC"/>
    <w:rsid w:val="00922F28"/>
    <w:rsid w:val="00924112"/>
    <w:rsid w:val="00924461"/>
    <w:rsid w:val="009244D1"/>
    <w:rsid w:val="0092462E"/>
    <w:rsid w:val="00924A94"/>
    <w:rsid w:val="00925A4D"/>
    <w:rsid w:val="00925F7A"/>
    <w:rsid w:val="009262ED"/>
    <w:rsid w:val="00927235"/>
    <w:rsid w:val="0092759A"/>
    <w:rsid w:val="00931281"/>
    <w:rsid w:val="00931EB3"/>
    <w:rsid w:val="00931FB1"/>
    <w:rsid w:val="009320FC"/>
    <w:rsid w:val="009327B7"/>
    <w:rsid w:val="009332B5"/>
    <w:rsid w:val="00933532"/>
    <w:rsid w:val="00933935"/>
    <w:rsid w:val="00933942"/>
    <w:rsid w:val="009340EB"/>
    <w:rsid w:val="0093414C"/>
    <w:rsid w:val="00934B1D"/>
    <w:rsid w:val="00934D4C"/>
    <w:rsid w:val="00935420"/>
    <w:rsid w:val="009354A8"/>
    <w:rsid w:val="00935742"/>
    <w:rsid w:val="0093574D"/>
    <w:rsid w:val="00935E9A"/>
    <w:rsid w:val="00936295"/>
    <w:rsid w:val="009364B7"/>
    <w:rsid w:val="00936717"/>
    <w:rsid w:val="00937728"/>
    <w:rsid w:val="00937B53"/>
    <w:rsid w:val="00937B91"/>
    <w:rsid w:val="0094162C"/>
    <w:rsid w:val="009418AD"/>
    <w:rsid w:val="00941A7D"/>
    <w:rsid w:val="00941C21"/>
    <w:rsid w:val="00942173"/>
    <w:rsid w:val="0094279D"/>
    <w:rsid w:val="00942885"/>
    <w:rsid w:val="00942A68"/>
    <w:rsid w:val="00943541"/>
    <w:rsid w:val="00945265"/>
    <w:rsid w:val="009452D8"/>
    <w:rsid w:val="00945773"/>
    <w:rsid w:val="00945A0A"/>
    <w:rsid w:val="00946524"/>
    <w:rsid w:val="00946928"/>
    <w:rsid w:val="00946C5E"/>
    <w:rsid w:val="00946E82"/>
    <w:rsid w:val="00946F17"/>
    <w:rsid w:val="0094731B"/>
    <w:rsid w:val="00947BA9"/>
    <w:rsid w:val="00947F44"/>
    <w:rsid w:val="00950527"/>
    <w:rsid w:val="009506CA"/>
    <w:rsid w:val="0095108D"/>
    <w:rsid w:val="00951791"/>
    <w:rsid w:val="00951827"/>
    <w:rsid w:val="0095182B"/>
    <w:rsid w:val="00951D84"/>
    <w:rsid w:val="009520C5"/>
    <w:rsid w:val="009524B6"/>
    <w:rsid w:val="00952656"/>
    <w:rsid w:val="00952992"/>
    <w:rsid w:val="00952A54"/>
    <w:rsid w:val="00952B30"/>
    <w:rsid w:val="00952C73"/>
    <w:rsid w:val="009536B2"/>
    <w:rsid w:val="0095391C"/>
    <w:rsid w:val="009539F9"/>
    <w:rsid w:val="00953C94"/>
    <w:rsid w:val="00954130"/>
    <w:rsid w:val="00954549"/>
    <w:rsid w:val="0095495D"/>
    <w:rsid w:val="00954969"/>
    <w:rsid w:val="00954E44"/>
    <w:rsid w:val="00955080"/>
    <w:rsid w:val="00955835"/>
    <w:rsid w:val="00955883"/>
    <w:rsid w:val="009569A8"/>
    <w:rsid w:val="00956ABB"/>
    <w:rsid w:val="00957083"/>
    <w:rsid w:val="00957379"/>
    <w:rsid w:val="00957FE0"/>
    <w:rsid w:val="00960587"/>
    <w:rsid w:val="009605AB"/>
    <w:rsid w:val="00960783"/>
    <w:rsid w:val="0096088F"/>
    <w:rsid w:val="00960CA3"/>
    <w:rsid w:val="00961622"/>
    <w:rsid w:val="0096184A"/>
    <w:rsid w:val="0096308F"/>
    <w:rsid w:val="009633E3"/>
    <w:rsid w:val="00963E1C"/>
    <w:rsid w:val="0096478A"/>
    <w:rsid w:val="009650EE"/>
    <w:rsid w:val="0096514D"/>
    <w:rsid w:val="00965626"/>
    <w:rsid w:val="00965692"/>
    <w:rsid w:val="00965E0B"/>
    <w:rsid w:val="00965FA0"/>
    <w:rsid w:val="0096609B"/>
    <w:rsid w:val="00966907"/>
    <w:rsid w:val="00970A91"/>
    <w:rsid w:val="00970D63"/>
    <w:rsid w:val="00971812"/>
    <w:rsid w:val="00971E92"/>
    <w:rsid w:val="00972036"/>
    <w:rsid w:val="009722BE"/>
    <w:rsid w:val="00973245"/>
    <w:rsid w:val="0097326F"/>
    <w:rsid w:val="0097433A"/>
    <w:rsid w:val="0097475E"/>
    <w:rsid w:val="009747BA"/>
    <w:rsid w:val="00974F95"/>
    <w:rsid w:val="009752C8"/>
    <w:rsid w:val="00975E4E"/>
    <w:rsid w:val="00977B90"/>
    <w:rsid w:val="009800DE"/>
    <w:rsid w:val="0098027A"/>
    <w:rsid w:val="00980441"/>
    <w:rsid w:val="00980A11"/>
    <w:rsid w:val="00980F63"/>
    <w:rsid w:val="0098123C"/>
    <w:rsid w:val="00981318"/>
    <w:rsid w:val="00981841"/>
    <w:rsid w:val="00981AA0"/>
    <w:rsid w:val="00981CE1"/>
    <w:rsid w:val="00981DEE"/>
    <w:rsid w:val="00981DF1"/>
    <w:rsid w:val="0098269B"/>
    <w:rsid w:val="00982B2B"/>
    <w:rsid w:val="00982B90"/>
    <w:rsid w:val="00983828"/>
    <w:rsid w:val="009843E0"/>
    <w:rsid w:val="00984493"/>
    <w:rsid w:val="009845E2"/>
    <w:rsid w:val="00985663"/>
    <w:rsid w:val="009857F6"/>
    <w:rsid w:val="009859FD"/>
    <w:rsid w:val="00985F82"/>
    <w:rsid w:val="009861D7"/>
    <w:rsid w:val="009864D3"/>
    <w:rsid w:val="009867BC"/>
    <w:rsid w:val="0098763D"/>
    <w:rsid w:val="00990B70"/>
    <w:rsid w:val="009921DA"/>
    <w:rsid w:val="00992633"/>
    <w:rsid w:val="00993030"/>
    <w:rsid w:val="009931B4"/>
    <w:rsid w:val="00993678"/>
    <w:rsid w:val="009936FC"/>
    <w:rsid w:val="00993C4F"/>
    <w:rsid w:val="00993DAB"/>
    <w:rsid w:val="009942CA"/>
    <w:rsid w:val="00994817"/>
    <w:rsid w:val="009949F1"/>
    <w:rsid w:val="009951D7"/>
    <w:rsid w:val="009953C0"/>
    <w:rsid w:val="0099562B"/>
    <w:rsid w:val="0099593E"/>
    <w:rsid w:val="009964BD"/>
    <w:rsid w:val="00996BE5"/>
    <w:rsid w:val="00996FFB"/>
    <w:rsid w:val="009977D9"/>
    <w:rsid w:val="00997A91"/>
    <w:rsid w:val="00997C45"/>
    <w:rsid w:val="009A0109"/>
    <w:rsid w:val="009A036B"/>
    <w:rsid w:val="009A10DC"/>
    <w:rsid w:val="009A1914"/>
    <w:rsid w:val="009A1F5A"/>
    <w:rsid w:val="009A22AB"/>
    <w:rsid w:val="009A2B61"/>
    <w:rsid w:val="009A2BE6"/>
    <w:rsid w:val="009A2E37"/>
    <w:rsid w:val="009A31AB"/>
    <w:rsid w:val="009A3C3D"/>
    <w:rsid w:val="009A3D40"/>
    <w:rsid w:val="009A465F"/>
    <w:rsid w:val="009A4B4B"/>
    <w:rsid w:val="009A4F3D"/>
    <w:rsid w:val="009A4FA9"/>
    <w:rsid w:val="009A586A"/>
    <w:rsid w:val="009A60AE"/>
    <w:rsid w:val="009A6104"/>
    <w:rsid w:val="009A685C"/>
    <w:rsid w:val="009A6EA6"/>
    <w:rsid w:val="009A72BA"/>
    <w:rsid w:val="009A739B"/>
    <w:rsid w:val="009A74EF"/>
    <w:rsid w:val="009A7991"/>
    <w:rsid w:val="009B01F0"/>
    <w:rsid w:val="009B06F0"/>
    <w:rsid w:val="009B0947"/>
    <w:rsid w:val="009B0D8C"/>
    <w:rsid w:val="009B0E31"/>
    <w:rsid w:val="009B0E97"/>
    <w:rsid w:val="009B10ED"/>
    <w:rsid w:val="009B212C"/>
    <w:rsid w:val="009B3201"/>
    <w:rsid w:val="009B32BE"/>
    <w:rsid w:val="009B381A"/>
    <w:rsid w:val="009B4410"/>
    <w:rsid w:val="009B465A"/>
    <w:rsid w:val="009B4D40"/>
    <w:rsid w:val="009B5CF0"/>
    <w:rsid w:val="009B620D"/>
    <w:rsid w:val="009B6478"/>
    <w:rsid w:val="009B64C2"/>
    <w:rsid w:val="009B6937"/>
    <w:rsid w:val="009B6C26"/>
    <w:rsid w:val="009B71FC"/>
    <w:rsid w:val="009B7E91"/>
    <w:rsid w:val="009C013A"/>
    <w:rsid w:val="009C054C"/>
    <w:rsid w:val="009C08FF"/>
    <w:rsid w:val="009C1663"/>
    <w:rsid w:val="009C1ED3"/>
    <w:rsid w:val="009C26EA"/>
    <w:rsid w:val="009C280D"/>
    <w:rsid w:val="009C2C91"/>
    <w:rsid w:val="009C2ED1"/>
    <w:rsid w:val="009C3738"/>
    <w:rsid w:val="009C38E0"/>
    <w:rsid w:val="009C3A81"/>
    <w:rsid w:val="009C3E2A"/>
    <w:rsid w:val="009C4280"/>
    <w:rsid w:val="009C5DE5"/>
    <w:rsid w:val="009C63B7"/>
    <w:rsid w:val="009C69AF"/>
    <w:rsid w:val="009C70E0"/>
    <w:rsid w:val="009C7AE0"/>
    <w:rsid w:val="009D10B5"/>
    <w:rsid w:val="009D13D0"/>
    <w:rsid w:val="009D15F0"/>
    <w:rsid w:val="009D1A56"/>
    <w:rsid w:val="009D1A9B"/>
    <w:rsid w:val="009D1C3B"/>
    <w:rsid w:val="009D1C3C"/>
    <w:rsid w:val="009D2059"/>
    <w:rsid w:val="009D23D0"/>
    <w:rsid w:val="009D24D9"/>
    <w:rsid w:val="009D2B3C"/>
    <w:rsid w:val="009D2EDC"/>
    <w:rsid w:val="009D37C6"/>
    <w:rsid w:val="009D3D16"/>
    <w:rsid w:val="009D413C"/>
    <w:rsid w:val="009D4B9A"/>
    <w:rsid w:val="009D6112"/>
    <w:rsid w:val="009D680D"/>
    <w:rsid w:val="009D697B"/>
    <w:rsid w:val="009D71AC"/>
    <w:rsid w:val="009D75B3"/>
    <w:rsid w:val="009D79A6"/>
    <w:rsid w:val="009D7BE0"/>
    <w:rsid w:val="009D7CF6"/>
    <w:rsid w:val="009E08C0"/>
    <w:rsid w:val="009E0A25"/>
    <w:rsid w:val="009E1442"/>
    <w:rsid w:val="009E1B27"/>
    <w:rsid w:val="009E1BAF"/>
    <w:rsid w:val="009E217A"/>
    <w:rsid w:val="009E2AAB"/>
    <w:rsid w:val="009E2C37"/>
    <w:rsid w:val="009E4268"/>
    <w:rsid w:val="009E431D"/>
    <w:rsid w:val="009E4564"/>
    <w:rsid w:val="009E4854"/>
    <w:rsid w:val="009E4B6B"/>
    <w:rsid w:val="009E5639"/>
    <w:rsid w:val="009E5C2D"/>
    <w:rsid w:val="009E683C"/>
    <w:rsid w:val="009E6BEF"/>
    <w:rsid w:val="009E7203"/>
    <w:rsid w:val="009E73FD"/>
    <w:rsid w:val="009E7FCE"/>
    <w:rsid w:val="009F085B"/>
    <w:rsid w:val="009F08E9"/>
    <w:rsid w:val="009F11AF"/>
    <w:rsid w:val="009F1353"/>
    <w:rsid w:val="009F196F"/>
    <w:rsid w:val="009F2214"/>
    <w:rsid w:val="009F2574"/>
    <w:rsid w:val="009F2CFF"/>
    <w:rsid w:val="009F2E84"/>
    <w:rsid w:val="009F354E"/>
    <w:rsid w:val="009F39DC"/>
    <w:rsid w:val="009F3D8A"/>
    <w:rsid w:val="009F3F6D"/>
    <w:rsid w:val="009F4030"/>
    <w:rsid w:val="009F4F4D"/>
    <w:rsid w:val="009F5239"/>
    <w:rsid w:val="009F52A6"/>
    <w:rsid w:val="009F552C"/>
    <w:rsid w:val="009F58D8"/>
    <w:rsid w:val="009F5B12"/>
    <w:rsid w:val="009F6E41"/>
    <w:rsid w:val="009F6EBF"/>
    <w:rsid w:val="009F7222"/>
    <w:rsid w:val="009F732B"/>
    <w:rsid w:val="009F7E57"/>
    <w:rsid w:val="00A00A27"/>
    <w:rsid w:val="00A00EEC"/>
    <w:rsid w:val="00A00EF1"/>
    <w:rsid w:val="00A019C9"/>
    <w:rsid w:val="00A01FF5"/>
    <w:rsid w:val="00A02460"/>
    <w:rsid w:val="00A02B99"/>
    <w:rsid w:val="00A02EE1"/>
    <w:rsid w:val="00A03290"/>
    <w:rsid w:val="00A03B55"/>
    <w:rsid w:val="00A03E65"/>
    <w:rsid w:val="00A040E9"/>
    <w:rsid w:val="00A04373"/>
    <w:rsid w:val="00A049ED"/>
    <w:rsid w:val="00A05141"/>
    <w:rsid w:val="00A051B2"/>
    <w:rsid w:val="00A054BC"/>
    <w:rsid w:val="00A06F38"/>
    <w:rsid w:val="00A074CB"/>
    <w:rsid w:val="00A07BE3"/>
    <w:rsid w:val="00A10619"/>
    <w:rsid w:val="00A10F31"/>
    <w:rsid w:val="00A112DF"/>
    <w:rsid w:val="00A11E7D"/>
    <w:rsid w:val="00A12E3F"/>
    <w:rsid w:val="00A131A4"/>
    <w:rsid w:val="00A131F3"/>
    <w:rsid w:val="00A147B3"/>
    <w:rsid w:val="00A14851"/>
    <w:rsid w:val="00A149FB"/>
    <w:rsid w:val="00A14D1D"/>
    <w:rsid w:val="00A158FE"/>
    <w:rsid w:val="00A15B55"/>
    <w:rsid w:val="00A15C4F"/>
    <w:rsid w:val="00A16198"/>
    <w:rsid w:val="00A165EE"/>
    <w:rsid w:val="00A16733"/>
    <w:rsid w:val="00A171A6"/>
    <w:rsid w:val="00A171EF"/>
    <w:rsid w:val="00A173AD"/>
    <w:rsid w:val="00A1774D"/>
    <w:rsid w:val="00A178ED"/>
    <w:rsid w:val="00A205DE"/>
    <w:rsid w:val="00A20621"/>
    <w:rsid w:val="00A208DD"/>
    <w:rsid w:val="00A21014"/>
    <w:rsid w:val="00A21245"/>
    <w:rsid w:val="00A21B8E"/>
    <w:rsid w:val="00A21C07"/>
    <w:rsid w:val="00A21C2D"/>
    <w:rsid w:val="00A220C2"/>
    <w:rsid w:val="00A22956"/>
    <w:rsid w:val="00A230AA"/>
    <w:rsid w:val="00A23290"/>
    <w:rsid w:val="00A23B87"/>
    <w:rsid w:val="00A23BF6"/>
    <w:rsid w:val="00A24046"/>
    <w:rsid w:val="00A24066"/>
    <w:rsid w:val="00A2460E"/>
    <w:rsid w:val="00A24A41"/>
    <w:rsid w:val="00A24A76"/>
    <w:rsid w:val="00A25195"/>
    <w:rsid w:val="00A2547D"/>
    <w:rsid w:val="00A26B01"/>
    <w:rsid w:val="00A26E36"/>
    <w:rsid w:val="00A2737E"/>
    <w:rsid w:val="00A2785E"/>
    <w:rsid w:val="00A27A7E"/>
    <w:rsid w:val="00A27CEA"/>
    <w:rsid w:val="00A27CFD"/>
    <w:rsid w:val="00A306EC"/>
    <w:rsid w:val="00A30742"/>
    <w:rsid w:val="00A30BC1"/>
    <w:rsid w:val="00A31416"/>
    <w:rsid w:val="00A31639"/>
    <w:rsid w:val="00A31D45"/>
    <w:rsid w:val="00A32675"/>
    <w:rsid w:val="00A3287D"/>
    <w:rsid w:val="00A329EA"/>
    <w:rsid w:val="00A32B20"/>
    <w:rsid w:val="00A32D94"/>
    <w:rsid w:val="00A32EC7"/>
    <w:rsid w:val="00A333F4"/>
    <w:rsid w:val="00A33675"/>
    <w:rsid w:val="00A337C1"/>
    <w:rsid w:val="00A33B9F"/>
    <w:rsid w:val="00A34804"/>
    <w:rsid w:val="00A34C46"/>
    <w:rsid w:val="00A35023"/>
    <w:rsid w:val="00A36575"/>
    <w:rsid w:val="00A376BA"/>
    <w:rsid w:val="00A379D6"/>
    <w:rsid w:val="00A37C33"/>
    <w:rsid w:val="00A4005C"/>
    <w:rsid w:val="00A404CD"/>
    <w:rsid w:val="00A406AD"/>
    <w:rsid w:val="00A408B6"/>
    <w:rsid w:val="00A4105D"/>
    <w:rsid w:val="00A414B1"/>
    <w:rsid w:val="00A41753"/>
    <w:rsid w:val="00A42605"/>
    <w:rsid w:val="00A42B37"/>
    <w:rsid w:val="00A42DDF"/>
    <w:rsid w:val="00A432D9"/>
    <w:rsid w:val="00A43868"/>
    <w:rsid w:val="00A4447B"/>
    <w:rsid w:val="00A45539"/>
    <w:rsid w:val="00A457B7"/>
    <w:rsid w:val="00A46044"/>
    <w:rsid w:val="00A46565"/>
    <w:rsid w:val="00A46745"/>
    <w:rsid w:val="00A4678B"/>
    <w:rsid w:val="00A46FE9"/>
    <w:rsid w:val="00A4785A"/>
    <w:rsid w:val="00A50049"/>
    <w:rsid w:val="00A50177"/>
    <w:rsid w:val="00A504C9"/>
    <w:rsid w:val="00A50EF1"/>
    <w:rsid w:val="00A51970"/>
    <w:rsid w:val="00A51E66"/>
    <w:rsid w:val="00A5214E"/>
    <w:rsid w:val="00A52842"/>
    <w:rsid w:val="00A53456"/>
    <w:rsid w:val="00A5396F"/>
    <w:rsid w:val="00A53986"/>
    <w:rsid w:val="00A53AD0"/>
    <w:rsid w:val="00A53F0C"/>
    <w:rsid w:val="00A5438E"/>
    <w:rsid w:val="00A5444C"/>
    <w:rsid w:val="00A54803"/>
    <w:rsid w:val="00A55146"/>
    <w:rsid w:val="00A55846"/>
    <w:rsid w:val="00A55D4C"/>
    <w:rsid w:val="00A561D5"/>
    <w:rsid w:val="00A565C7"/>
    <w:rsid w:val="00A57A68"/>
    <w:rsid w:val="00A60157"/>
    <w:rsid w:val="00A601CC"/>
    <w:rsid w:val="00A60D16"/>
    <w:rsid w:val="00A60E0F"/>
    <w:rsid w:val="00A6133D"/>
    <w:rsid w:val="00A61439"/>
    <w:rsid w:val="00A61A20"/>
    <w:rsid w:val="00A62103"/>
    <w:rsid w:val="00A63AD8"/>
    <w:rsid w:val="00A64097"/>
    <w:rsid w:val="00A6492B"/>
    <w:rsid w:val="00A64B3C"/>
    <w:rsid w:val="00A64F6B"/>
    <w:rsid w:val="00A65081"/>
    <w:rsid w:val="00A65BAF"/>
    <w:rsid w:val="00A65FA2"/>
    <w:rsid w:val="00A662E3"/>
    <w:rsid w:val="00A665BC"/>
    <w:rsid w:val="00A66F49"/>
    <w:rsid w:val="00A67F43"/>
    <w:rsid w:val="00A67F79"/>
    <w:rsid w:val="00A7001F"/>
    <w:rsid w:val="00A700F7"/>
    <w:rsid w:val="00A70A03"/>
    <w:rsid w:val="00A70D6C"/>
    <w:rsid w:val="00A70E68"/>
    <w:rsid w:val="00A7146E"/>
    <w:rsid w:val="00A714A8"/>
    <w:rsid w:val="00A721A9"/>
    <w:rsid w:val="00A72E85"/>
    <w:rsid w:val="00A72F49"/>
    <w:rsid w:val="00A73935"/>
    <w:rsid w:val="00A73996"/>
    <w:rsid w:val="00A73A22"/>
    <w:rsid w:val="00A7463B"/>
    <w:rsid w:val="00A74D5C"/>
    <w:rsid w:val="00A75775"/>
    <w:rsid w:val="00A765FC"/>
    <w:rsid w:val="00A76694"/>
    <w:rsid w:val="00A76E6E"/>
    <w:rsid w:val="00A76FB3"/>
    <w:rsid w:val="00A80599"/>
    <w:rsid w:val="00A8123D"/>
    <w:rsid w:val="00A81343"/>
    <w:rsid w:val="00A81545"/>
    <w:rsid w:val="00A81D42"/>
    <w:rsid w:val="00A8264D"/>
    <w:rsid w:val="00A82ACD"/>
    <w:rsid w:val="00A82E7B"/>
    <w:rsid w:val="00A82F47"/>
    <w:rsid w:val="00A8305E"/>
    <w:rsid w:val="00A83637"/>
    <w:rsid w:val="00A8374E"/>
    <w:rsid w:val="00A83891"/>
    <w:rsid w:val="00A83AB4"/>
    <w:rsid w:val="00A845FA"/>
    <w:rsid w:val="00A849FC"/>
    <w:rsid w:val="00A84C63"/>
    <w:rsid w:val="00A84FCE"/>
    <w:rsid w:val="00A85591"/>
    <w:rsid w:val="00A85E8B"/>
    <w:rsid w:val="00A8604C"/>
    <w:rsid w:val="00A8692B"/>
    <w:rsid w:val="00A8694A"/>
    <w:rsid w:val="00A87399"/>
    <w:rsid w:val="00A87DD6"/>
    <w:rsid w:val="00A87E2F"/>
    <w:rsid w:val="00A90276"/>
    <w:rsid w:val="00A906E9"/>
    <w:rsid w:val="00A90AB6"/>
    <w:rsid w:val="00A91CC3"/>
    <w:rsid w:val="00A91DD7"/>
    <w:rsid w:val="00A92596"/>
    <w:rsid w:val="00A93431"/>
    <w:rsid w:val="00A9367C"/>
    <w:rsid w:val="00A93BF6"/>
    <w:rsid w:val="00A93E1B"/>
    <w:rsid w:val="00A93FB7"/>
    <w:rsid w:val="00A94577"/>
    <w:rsid w:val="00A9488E"/>
    <w:rsid w:val="00A948DD"/>
    <w:rsid w:val="00A949B6"/>
    <w:rsid w:val="00A9527D"/>
    <w:rsid w:val="00A9532F"/>
    <w:rsid w:val="00A957A1"/>
    <w:rsid w:val="00A95DE4"/>
    <w:rsid w:val="00A96C4E"/>
    <w:rsid w:val="00A9736E"/>
    <w:rsid w:val="00A9780F"/>
    <w:rsid w:val="00A97EC0"/>
    <w:rsid w:val="00AA02D7"/>
    <w:rsid w:val="00AA081D"/>
    <w:rsid w:val="00AA11E1"/>
    <w:rsid w:val="00AA18EE"/>
    <w:rsid w:val="00AA1B83"/>
    <w:rsid w:val="00AA1F49"/>
    <w:rsid w:val="00AA3281"/>
    <w:rsid w:val="00AA35FB"/>
    <w:rsid w:val="00AA3F3A"/>
    <w:rsid w:val="00AA453E"/>
    <w:rsid w:val="00AA4F1D"/>
    <w:rsid w:val="00AA5FBB"/>
    <w:rsid w:val="00AA6223"/>
    <w:rsid w:val="00AA65E8"/>
    <w:rsid w:val="00AA68AC"/>
    <w:rsid w:val="00AA7BFA"/>
    <w:rsid w:val="00AA7FFA"/>
    <w:rsid w:val="00AB002E"/>
    <w:rsid w:val="00AB09F5"/>
    <w:rsid w:val="00AB1496"/>
    <w:rsid w:val="00AB1930"/>
    <w:rsid w:val="00AB21E3"/>
    <w:rsid w:val="00AB25E6"/>
    <w:rsid w:val="00AB349A"/>
    <w:rsid w:val="00AB4643"/>
    <w:rsid w:val="00AB4A3C"/>
    <w:rsid w:val="00AB4EA9"/>
    <w:rsid w:val="00AB522D"/>
    <w:rsid w:val="00AB5B0C"/>
    <w:rsid w:val="00AB71D1"/>
    <w:rsid w:val="00AB7328"/>
    <w:rsid w:val="00AC04BE"/>
    <w:rsid w:val="00AC051B"/>
    <w:rsid w:val="00AC051F"/>
    <w:rsid w:val="00AC0795"/>
    <w:rsid w:val="00AC0DF8"/>
    <w:rsid w:val="00AC1172"/>
    <w:rsid w:val="00AC18C6"/>
    <w:rsid w:val="00AC1F30"/>
    <w:rsid w:val="00AC225B"/>
    <w:rsid w:val="00AC2D98"/>
    <w:rsid w:val="00AC2EE8"/>
    <w:rsid w:val="00AC341D"/>
    <w:rsid w:val="00AC34DC"/>
    <w:rsid w:val="00AC3A8F"/>
    <w:rsid w:val="00AC3D25"/>
    <w:rsid w:val="00AC4083"/>
    <w:rsid w:val="00AC450A"/>
    <w:rsid w:val="00AC64E2"/>
    <w:rsid w:val="00AC65AA"/>
    <w:rsid w:val="00AC675E"/>
    <w:rsid w:val="00AC6935"/>
    <w:rsid w:val="00AC69C9"/>
    <w:rsid w:val="00AC6B72"/>
    <w:rsid w:val="00AC6DF6"/>
    <w:rsid w:val="00AC7A5F"/>
    <w:rsid w:val="00AD053D"/>
    <w:rsid w:val="00AD0F8C"/>
    <w:rsid w:val="00AD123B"/>
    <w:rsid w:val="00AD1271"/>
    <w:rsid w:val="00AD1B2C"/>
    <w:rsid w:val="00AD3144"/>
    <w:rsid w:val="00AD31A2"/>
    <w:rsid w:val="00AD3AD5"/>
    <w:rsid w:val="00AD3B16"/>
    <w:rsid w:val="00AD43DA"/>
    <w:rsid w:val="00AD4629"/>
    <w:rsid w:val="00AD4915"/>
    <w:rsid w:val="00AD5A5C"/>
    <w:rsid w:val="00AD61CE"/>
    <w:rsid w:val="00AD67FB"/>
    <w:rsid w:val="00AD6AFC"/>
    <w:rsid w:val="00AD6BC4"/>
    <w:rsid w:val="00AD6C3E"/>
    <w:rsid w:val="00AD6C6A"/>
    <w:rsid w:val="00AD6D56"/>
    <w:rsid w:val="00AD7438"/>
    <w:rsid w:val="00AD7462"/>
    <w:rsid w:val="00AD74E3"/>
    <w:rsid w:val="00AD7632"/>
    <w:rsid w:val="00AD773E"/>
    <w:rsid w:val="00AD7E3A"/>
    <w:rsid w:val="00AD7EED"/>
    <w:rsid w:val="00AE00E6"/>
    <w:rsid w:val="00AE031C"/>
    <w:rsid w:val="00AE165F"/>
    <w:rsid w:val="00AE167D"/>
    <w:rsid w:val="00AE19F7"/>
    <w:rsid w:val="00AE1BA6"/>
    <w:rsid w:val="00AE27DC"/>
    <w:rsid w:val="00AE296A"/>
    <w:rsid w:val="00AE31D3"/>
    <w:rsid w:val="00AE328E"/>
    <w:rsid w:val="00AE49BE"/>
    <w:rsid w:val="00AE502A"/>
    <w:rsid w:val="00AE5243"/>
    <w:rsid w:val="00AE55EA"/>
    <w:rsid w:val="00AE5EE1"/>
    <w:rsid w:val="00AE5EF9"/>
    <w:rsid w:val="00AE63B1"/>
    <w:rsid w:val="00AE6E84"/>
    <w:rsid w:val="00AE6EB2"/>
    <w:rsid w:val="00AE70BF"/>
    <w:rsid w:val="00AE718A"/>
    <w:rsid w:val="00AE72B7"/>
    <w:rsid w:val="00AE7EBB"/>
    <w:rsid w:val="00AF0A68"/>
    <w:rsid w:val="00AF0C18"/>
    <w:rsid w:val="00AF0E6C"/>
    <w:rsid w:val="00AF0FA9"/>
    <w:rsid w:val="00AF0FC3"/>
    <w:rsid w:val="00AF1F13"/>
    <w:rsid w:val="00AF24DD"/>
    <w:rsid w:val="00AF2790"/>
    <w:rsid w:val="00AF3175"/>
    <w:rsid w:val="00AF37BF"/>
    <w:rsid w:val="00AF3951"/>
    <w:rsid w:val="00AF3C32"/>
    <w:rsid w:val="00AF4180"/>
    <w:rsid w:val="00AF529E"/>
    <w:rsid w:val="00AF5592"/>
    <w:rsid w:val="00AF5A6E"/>
    <w:rsid w:val="00AF5C30"/>
    <w:rsid w:val="00AF5EC8"/>
    <w:rsid w:val="00AF663F"/>
    <w:rsid w:val="00AF670C"/>
    <w:rsid w:val="00AF70AE"/>
    <w:rsid w:val="00AF732D"/>
    <w:rsid w:val="00AF771D"/>
    <w:rsid w:val="00AF7AAD"/>
    <w:rsid w:val="00B00034"/>
    <w:rsid w:val="00B00126"/>
    <w:rsid w:val="00B003F4"/>
    <w:rsid w:val="00B008D8"/>
    <w:rsid w:val="00B00E49"/>
    <w:rsid w:val="00B00F6D"/>
    <w:rsid w:val="00B0109A"/>
    <w:rsid w:val="00B02301"/>
    <w:rsid w:val="00B02916"/>
    <w:rsid w:val="00B02B66"/>
    <w:rsid w:val="00B02F37"/>
    <w:rsid w:val="00B0342C"/>
    <w:rsid w:val="00B03905"/>
    <w:rsid w:val="00B03FE4"/>
    <w:rsid w:val="00B04ECA"/>
    <w:rsid w:val="00B05122"/>
    <w:rsid w:val="00B0613B"/>
    <w:rsid w:val="00B073E5"/>
    <w:rsid w:val="00B073E8"/>
    <w:rsid w:val="00B07DCE"/>
    <w:rsid w:val="00B1083F"/>
    <w:rsid w:val="00B108DA"/>
    <w:rsid w:val="00B111E0"/>
    <w:rsid w:val="00B11415"/>
    <w:rsid w:val="00B115D4"/>
    <w:rsid w:val="00B116E4"/>
    <w:rsid w:val="00B11796"/>
    <w:rsid w:val="00B117EB"/>
    <w:rsid w:val="00B125B4"/>
    <w:rsid w:val="00B135C5"/>
    <w:rsid w:val="00B13681"/>
    <w:rsid w:val="00B139DE"/>
    <w:rsid w:val="00B14EFB"/>
    <w:rsid w:val="00B15120"/>
    <w:rsid w:val="00B1557F"/>
    <w:rsid w:val="00B158B0"/>
    <w:rsid w:val="00B16131"/>
    <w:rsid w:val="00B17C92"/>
    <w:rsid w:val="00B201F0"/>
    <w:rsid w:val="00B2071B"/>
    <w:rsid w:val="00B20C24"/>
    <w:rsid w:val="00B20CCA"/>
    <w:rsid w:val="00B20F4B"/>
    <w:rsid w:val="00B23215"/>
    <w:rsid w:val="00B2323D"/>
    <w:rsid w:val="00B2358C"/>
    <w:rsid w:val="00B23C53"/>
    <w:rsid w:val="00B23E82"/>
    <w:rsid w:val="00B23F85"/>
    <w:rsid w:val="00B24003"/>
    <w:rsid w:val="00B24066"/>
    <w:rsid w:val="00B24B9E"/>
    <w:rsid w:val="00B24CF1"/>
    <w:rsid w:val="00B24D0F"/>
    <w:rsid w:val="00B25473"/>
    <w:rsid w:val="00B257BC"/>
    <w:rsid w:val="00B25AE3"/>
    <w:rsid w:val="00B25F9B"/>
    <w:rsid w:val="00B269CA"/>
    <w:rsid w:val="00B27204"/>
    <w:rsid w:val="00B27B89"/>
    <w:rsid w:val="00B30866"/>
    <w:rsid w:val="00B30B82"/>
    <w:rsid w:val="00B31303"/>
    <w:rsid w:val="00B31536"/>
    <w:rsid w:val="00B31654"/>
    <w:rsid w:val="00B320ED"/>
    <w:rsid w:val="00B32265"/>
    <w:rsid w:val="00B32623"/>
    <w:rsid w:val="00B3316B"/>
    <w:rsid w:val="00B3374F"/>
    <w:rsid w:val="00B3546A"/>
    <w:rsid w:val="00B359E0"/>
    <w:rsid w:val="00B35DCA"/>
    <w:rsid w:val="00B360EC"/>
    <w:rsid w:val="00B3705D"/>
    <w:rsid w:val="00B37488"/>
    <w:rsid w:val="00B4009D"/>
    <w:rsid w:val="00B401B9"/>
    <w:rsid w:val="00B40A67"/>
    <w:rsid w:val="00B40E86"/>
    <w:rsid w:val="00B4102C"/>
    <w:rsid w:val="00B41090"/>
    <w:rsid w:val="00B4132F"/>
    <w:rsid w:val="00B42379"/>
    <w:rsid w:val="00B4255C"/>
    <w:rsid w:val="00B4291B"/>
    <w:rsid w:val="00B42A04"/>
    <w:rsid w:val="00B42BC9"/>
    <w:rsid w:val="00B430A6"/>
    <w:rsid w:val="00B44661"/>
    <w:rsid w:val="00B4481F"/>
    <w:rsid w:val="00B449FF"/>
    <w:rsid w:val="00B45E22"/>
    <w:rsid w:val="00B45FF9"/>
    <w:rsid w:val="00B47751"/>
    <w:rsid w:val="00B47EF5"/>
    <w:rsid w:val="00B50541"/>
    <w:rsid w:val="00B509B6"/>
    <w:rsid w:val="00B50A7A"/>
    <w:rsid w:val="00B50C04"/>
    <w:rsid w:val="00B51A83"/>
    <w:rsid w:val="00B51E82"/>
    <w:rsid w:val="00B52188"/>
    <w:rsid w:val="00B522FD"/>
    <w:rsid w:val="00B52966"/>
    <w:rsid w:val="00B53022"/>
    <w:rsid w:val="00B53046"/>
    <w:rsid w:val="00B535DF"/>
    <w:rsid w:val="00B5396F"/>
    <w:rsid w:val="00B53A6B"/>
    <w:rsid w:val="00B53BC3"/>
    <w:rsid w:val="00B547B0"/>
    <w:rsid w:val="00B54B36"/>
    <w:rsid w:val="00B54B8D"/>
    <w:rsid w:val="00B55177"/>
    <w:rsid w:val="00B55184"/>
    <w:rsid w:val="00B55248"/>
    <w:rsid w:val="00B55409"/>
    <w:rsid w:val="00B55473"/>
    <w:rsid w:val="00B5572E"/>
    <w:rsid w:val="00B5596C"/>
    <w:rsid w:val="00B55F7D"/>
    <w:rsid w:val="00B56A06"/>
    <w:rsid w:val="00B57E0C"/>
    <w:rsid w:val="00B600B6"/>
    <w:rsid w:val="00B60173"/>
    <w:rsid w:val="00B60543"/>
    <w:rsid w:val="00B60E2A"/>
    <w:rsid w:val="00B6109E"/>
    <w:rsid w:val="00B62206"/>
    <w:rsid w:val="00B626DB"/>
    <w:rsid w:val="00B62C63"/>
    <w:rsid w:val="00B638C3"/>
    <w:rsid w:val="00B63B8D"/>
    <w:rsid w:val="00B64C99"/>
    <w:rsid w:val="00B665B0"/>
    <w:rsid w:val="00B6767A"/>
    <w:rsid w:val="00B67751"/>
    <w:rsid w:val="00B677BA"/>
    <w:rsid w:val="00B708CF"/>
    <w:rsid w:val="00B70D4A"/>
    <w:rsid w:val="00B70D91"/>
    <w:rsid w:val="00B70E04"/>
    <w:rsid w:val="00B70FD5"/>
    <w:rsid w:val="00B71864"/>
    <w:rsid w:val="00B7198D"/>
    <w:rsid w:val="00B720E7"/>
    <w:rsid w:val="00B7218A"/>
    <w:rsid w:val="00B732B5"/>
    <w:rsid w:val="00B740A4"/>
    <w:rsid w:val="00B7481F"/>
    <w:rsid w:val="00B75EF8"/>
    <w:rsid w:val="00B76AC8"/>
    <w:rsid w:val="00B76DF7"/>
    <w:rsid w:val="00B76FD3"/>
    <w:rsid w:val="00B7771D"/>
    <w:rsid w:val="00B7793A"/>
    <w:rsid w:val="00B77CD0"/>
    <w:rsid w:val="00B8020B"/>
    <w:rsid w:val="00B80645"/>
    <w:rsid w:val="00B80676"/>
    <w:rsid w:val="00B80762"/>
    <w:rsid w:val="00B80818"/>
    <w:rsid w:val="00B8081F"/>
    <w:rsid w:val="00B80BBD"/>
    <w:rsid w:val="00B81615"/>
    <w:rsid w:val="00B81679"/>
    <w:rsid w:val="00B8198E"/>
    <w:rsid w:val="00B81E90"/>
    <w:rsid w:val="00B83696"/>
    <w:rsid w:val="00B837E8"/>
    <w:rsid w:val="00B83830"/>
    <w:rsid w:val="00B83D38"/>
    <w:rsid w:val="00B843C8"/>
    <w:rsid w:val="00B85181"/>
    <w:rsid w:val="00B854A6"/>
    <w:rsid w:val="00B85982"/>
    <w:rsid w:val="00B85C0C"/>
    <w:rsid w:val="00B85EDC"/>
    <w:rsid w:val="00B86E0A"/>
    <w:rsid w:val="00B86E53"/>
    <w:rsid w:val="00B87107"/>
    <w:rsid w:val="00B875EE"/>
    <w:rsid w:val="00B8799D"/>
    <w:rsid w:val="00B90807"/>
    <w:rsid w:val="00B90850"/>
    <w:rsid w:val="00B90CF3"/>
    <w:rsid w:val="00B90D9B"/>
    <w:rsid w:val="00B90DBB"/>
    <w:rsid w:val="00B90F09"/>
    <w:rsid w:val="00B91347"/>
    <w:rsid w:val="00B9144F"/>
    <w:rsid w:val="00B91E20"/>
    <w:rsid w:val="00B92451"/>
    <w:rsid w:val="00B9338D"/>
    <w:rsid w:val="00B9367D"/>
    <w:rsid w:val="00B937F1"/>
    <w:rsid w:val="00B93904"/>
    <w:rsid w:val="00B93DF5"/>
    <w:rsid w:val="00B94051"/>
    <w:rsid w:val="00B94DDC"/>
    <w:rsid w:val="00B94E51"/>
    <w:rsid w:val="00B95DA7"/>
    <w:rsid w:val="00B9690B"/>
    <w:rsid w:val="00B9692F"/>
    <w:rsid w:val="00B969E5"/>
    <w:rsid w:val="00B96DC2"/>
    <w:rsid w:val="00B96E46"/>
    <w:rsid w:val="00B9735F"/>
    <w:rsid w:val="00B97509"/>
    <w:rsid w:val="00BA0054"/>
    <w:rsid w:val="00BA0349"/>
    <w:rsid w:val="00BA075B"/>
    <w:rsid w:val="00BA0826"/>
    <w:rsid w:val="00BA0D3C"/>
    <w:rsid w:val="00BA0F86"/>
    <w:rsid w:val="00BA0F89"/>
    <w:rsid w:val="00BA12C6"/>
    <w:rsid w:val="00BA2370"/>
    <w:rsid w:val="00BA282B"/>
    <w:rsid w:val="00BA2BA4"/>
    <w:rsid w:val="00BA2BB3"/>
    <w:rsid w:val="00BA31DE"/>
    <w:rsid w:val="00BA33BF"/>
    <w:rsid w:val="00BA3695"/>
    <w:rsid w:val="00BA36AA"/>
    <w:rsid w:val="00BA3B35"/>
    <w:rsid w:val="00BA41FA"/>
    <w:rsid w:val="00BA4267"/>
    <w:rsid w:val="00BA4499"/>
    <w:rsid w:val="00BA4780"/>
    <w:rsid w:val="00BA4EF1"/>
    <w:rsid w:val="00BA639B"/>
    <w:rsid w:val="00BA6FA0"/>
    <w:rsid w:val="00BA75F3"/>
    <w:rsid w:val="00BA7A3B"/>
    <w:rsid w:val="00BB084E"/>
    <w:rsid w:val="00BB0903"/>
    <w:rsid w:val="00BB0E9A"/>
    <w:rsid w:val="00BB106B"/>
    <w:rsid w:val="00BB12D8"/>
    <w:rsid w:val="00BB1632"/>
    <w:rsid w:val="00BB19C9"/>
    <w:rsid w:val="00BB1FEC"/>
    <w:rsid w:val="00BB205C"/>
    <w:rsid w:val="00BB249D"/>
    <w:rsid w:val="00BB25C1"/>
    <w:rsid w:val="00BB26C3"/>
    <w:rsid w:val="00BB275E"/>
    <w:rsid w:val="00BB3040"/>
    <w:rsid w:val="00BB3832"/>
    <w:rsid w:val="00BB3ADB"/>
    <w:rsid w:val="00BB3E59"/>
    <w:rsid w:val="00BB3F91"/>
    <w:rsid w:val="00BB4D10"/>
    <w:rsid w:val="00BB50B1"/>
    <w:rsid w:val="00BB51E7"/>
    <w:rsid w:val="00BB51F5"/>
    <w:rsid w:val="00BB53E2"/>
    <w:rsid w:val="00BB588F"/>
    <w:rsid w:val="00BB5A20"/>
    <w:rsid w:val="00BB5EDB"/>
    <w:rsid w:val="00BB5F05"/>
    <w:rsid w:val="00BB6D42"/>
    <w:rsid w:val="00BB6FC8"/>
    <w:rsid w:val="00BB750B"/>
    <w:rsid w:val="00BC0782"/>
    <w:rsid w:val="00BC139C"/>
    <w:rsid w:val="00BC1B3A"/>
    <w:rsid w:val="00BC1C02"/>
    <w:rsid w:val="00BC1C4E"/>
    <w:rsid w:val="00BC23B0"/>
    <w:rsid w:val="00BC2C1F"/>
    <w:rsid w:val="00BC487B"/>
    <w:rsid w:val="00BC56BE"/>
    <w:rsid w:val="00BC5783"/>
    <w:rsid w:val="00BC6521"/>
    <w:rsid w:val="00BC6BD5"/>
    <w:rsid w:val="00BC6F0B"/>
    <w:rsid w:val="00BC72BA"/>
    <w:rsid w:val="00BC77DC"/>
    <w:rsid w:val="00BC7966"/>
    <w:rsid w:val="00BC7C23"/>
    <w:rsid w:val="00BC7E03"/>
    <w:rsid w:val="00BD1788"/>
    <w:rsid w:val="00BD17FC"/>
    <w:rsid w:val="00BD2505"/>
    <w:rsid w:val="00BD2A2C"/>
    <w:rsid w:val="00BD31CF"/>
    <w:rsid w:val="00BD32BF"/>
    <w:rsid w:val="00BD37C1"/>
    <w:rsid w:val="00BD3CBE"/>
    <w:rsid w:val="00BD40B6"/>
    <w:rsid w:val="00BD4455"/>
    <w:rsid w:val="00BD49F8"/>
    <w:rsid w:val="00BD4D25"/>
    <w:rsid w:val="00BD4FEB"/>
    <w:rsid w:val="00BD57A6"/>
    <w:rsid w:val="00BD5849"/>
    <w:rsid w:val="00BD5D56"/>
    <w:rsid w:val="00BD5DD8"/>
    <w:rsid w:val="00BD5F0B"/>
    <w:rsid w:val="00BD6617"/>
    <w:rsid w:val="00BD70AD"/>
    <w:rsid w:val="00BD7539"/>
    <w:rsid w:val="00BD7BA6"/>
    <w:rsid w:val="00BD7EBE"/>
    <w:rsid w:val="00BE01DF"/>
    <w:rsid w:val="00BE0260"/>
    <w:rsid w:val="00BE08B4"/>
    <w:rsid w:val="00BE0EC1"/>
    <w:rsid w:val="00BE1280"/>
    <w:rsid w:val="00BE1BBF"/>
    <w:rsid w:val="00BE2205"/>
    <w:rsid w:val="00BE2357"/>
    <w:rsid w:val="00BE2404"/>
    <w:rsid w:val="00BE28D9"/>
    <w:rsid w:val="00BE4441"/>
    <w:rsid w:val="00BE4A18"/>
    <w:rsid w:val="00BE52A9"/>
    <w:rsid w:val="00BE5859"/>
    <w:rsid w:val="00BE6004"/>
    <w:rsid w:val="00BE625F"/>
    <w:rsid w:val="00BE67D4"/>
    <w:rsid w:val="00BE6BF7"/>
    <w:rsid w:val="00BE7130"/>
    <w:rsid w:val="00BF0441"/>
    <w:rsid w:val="00BF0637"/>
    <w:rsid w:val="00BF12A3"/>
    <w:rsid w:val="00BF1584"/>
    <w:rsid w:val="00BF17D8"/>
    <w:rsid w:val="00BF1D22"/>
    <w:rsid w:val="00BF1DBC"/>
    <w:rsid w:val="00BF2E54"/>
    <w:rsid w:val="00BF3454"/>
    <w:rsid w:val="00BF3CB9"/>
    <w:rsid w:val="00BF40E3"/>
    <w:rsid w:val="00BF450D"/>
    <w:rsid w:val="00BF56B7"/>
    <w:rsid w:val="00BF5FB4"/>
    <w:rsid w:val="00BF61B1"/>
    <w:rsid w:val="00BF7119"/>
    <w:rsid w:val="00BF7456"/>
    <w:rsid w:val="00C00450"/>
    <w:rsid w:val="00C00C14"/>
    <w:rsid w:val="00C00F5C"/>
    <w:rsid w:val="00C00F65"/>
    <w:rsid w:val="00C018EC"/>
    <w:rsid w:val="00C01AF5"/>
    <w:rsid w:val="00C01E17"/>
    <w:rsid w:val="00C01E80"/>
    <w:rsid w:val="00C01F44"/>
    <w:rsid w:val="00C01F86"/>
    <w:rsid w:val="00C01FC7"/>
    <w:rsid w:val="00C025BE"/>
    <w:rsid w:val="00C02AA0"/>
    <w:rsid w:val="00C02AB5"/>
    <w:rsid w:val="00C02C69"/>
    <w:rsid w:val="00C02D77"/>
    <w:rsid w:val="00C0436B"/>
    <w:rsid w:val="00C04BB7"/>
    <w:rsid w:val="00C04FBF"/>
    <w:rsid w:val="00C05297"/>
    <w:rsid w:val="00C0557E"/>
    <w:rsid w:val="00C0575F"/>
    <w:rsid w:val="00C058BF"/>
    <w:rsid w:val="00C05E83"/>
    <w:rsid w:val="00C07AAE"/>
    <w:rsid w:val="00C07B80"/>
    <w:rsid w:val="00C10B14"/>
    <w:rsid w:val="00C111DE"/>
    <w:rsid w:val="00C11FDC"/>
    <w:rsid w:val="00C12071"/>
    <w:rsid w:val="00C126EA"/>
    <w:rsid w:val="00C12FCA"/>
    <w:rsid w:val="00C138B7"/>
    <w:rsid w:val="00C13EF1"/>
    <w:rsid w:val="00C15931"/>
    <w:rsid w:val="00C16132"/>
    <w:rsid w:val="00C16D22"/>
    <w:rsid w:val="00C16F00"/>
    <w:rsid w:val="00C17906"/>
    <w:rsid w:val="00C17C73"/>
    <w:rsid w:val="00C17F51"/>
    <w:rsid w:val="00C20F7C"/>
    <w:rsid w:val="00C22BA0"/>
    <w:rsid w:val="00C235B4"/>
    <w:rsid w:val="00C23670"/>
    <w:rsid w:val="00C2493F"/>
    <w:rsid w:val="00C24A96"/>
    <w:rsid w:val="00C25227"/>
    <w:rsid w:val="00C27024"/>
    <w:rsid w:val="00C275C0"/>
    <w:rsid w:val="00C27C5D"/>
    <w:rsid w:val="00C3072A"/>
    <w:rsid w:val="00C307A7"/>
    <w:rsid w:val="00C30867"/>
    <w:rsid w:val="00C30D71"/>
    <w:rsid w:val="00C311E9"/>
    <w:rsid w:val="00C312EF"/>
    <w:rsid w:val="00C31D68"/>
    <w:rsid w:val="00C32DD2"/>
    <w:rsid w:val="00C32E2C"/>
    <w:rsid w:val="00C33AFA"/>
    <w:rsid w:val="00C33C10"/>
    <w:rsid w:val="00C343FA"/>
    <w:rsid w:val="00C346F5"/>
    <w:rsid w:val="00C35021"/>
    <w:rsid w:val="00C3597A"/>
    <w:rsid w:val="00C35AB5"/>
    <w:rsid w:val="00C35B85"/>
    <w:rsid w:val="00C36313"/>
    <w:rsid w:val="00C365BF"/>
    <w:rsid w:val="00C369CA"/>
    <w:rsid w:val="00C374E6"/>
    <w:rsid w:val="00C375EC"/>
    <w:rsid w:val="00C4005D"/>
    <w:rsid w:val="00C40A8C"/>
    <w:rsid w:val="00C40E45"/>
    <w:rsid w:val="00C40FBA"/>
    <w:rsid w:val="00C419CA"/>
    <w:rsid w:val="00C423EC"/>
    <w:rsid w:val="00C42567"/>
    <w:rsid w:val="00C42B77"/>
    <w:rsid w:val="00C42B80"/>
    <w:rsid w:val="00C4349A"/>
    <w:rsid w:val="00C43847"/>
    <w:rsid w:val="00C43A10"/>
    <w:rsid w:val="00C43E21"/>
    <w:rsid w:val="00C43F7C"/>
    <w:rsid w:val="00C440AB"/>
    <w:rsid w:val="00C44AC6"/>
    <w:rsid w:val="00C451B8"/>
    <w:rsid w:val="00C4551C"/>
    <w:rsid w:val="00C45B3E"/>
    <w:rsid w:val="00C45EA3"/>
    <w:rsid w:val="00C464FA"/>
    <w:rsid w:val="00C46FFC"/>
    <w:rsid w:val="00C506B2"/>
    <w:rsid w:val="00C507BE"/>
    <w:rsid w:val="00C508C0"/>
    <w:rsid w:val="00C50D81"/>
    <w:rsid w:val="00C50FCF"/>
    <w:rsid w:val="00C51C7E"/>
    <w:rsid w:val="00C53069"/>
    <w:rsid w:val="00C53600"/>
    <w:rsid w:val="00C53969"/>
    <w:rsid w:val="00C5465A"/>
    <w:rsid w:val="00C547AA"/>
    <w:rsid w:val="00C5483C"/>
    <w:rsid w:val="00C54E51"/>
    <w:rsid w:val="00C552DB"/>
    <w:rsid w:val="00C55938"/>
    <w:rsid w:val="00C576B4"/>
    <w:rsid w:val="00C602BD"/>
    <w:rsid w:val="00C60F06"/>
    <w:rsid w:val="00C611D2"/>
    <w:rsid w:val="00C6132F"/>
    <w:rsid w:val="00C6160E"/>
    <w:rsid w:val="00C61790"/>
    <w:rsid w:val="00C61834"/>
    <w:rsid w:val="00C618C6"/>
    <w:rsid w:val="00C61AFA"/>
    <w:rsid w:val="00C6248F"/>
    <w:rsid w:val="00C624AC"/>
    <w:rsid w:val="00C62812"/>
    <w:rsid w:val="00C6284B"/>
    <w:rsid w:val="00C62C40"/>
    <w:rsid w:val="00C630C4"/>
    <w:rsid w:val="00C635CC"/>
    <w:rsid w:val="00C63797"/>
    <w:rsid w:val="00C63939"/>
    <w:rsid w:val="00C640DB"/>
    <w:rsid w:val="00C6489A"/>
    <w:rsid w:val="00C64C65"/>
    <w:rsid w:val="00C66FFC"/>
    <w:rsid w:val="00C67299"/>
    <w:rsid w:val="00C673F3"/>
    <w:rsid w:val="00C7071C"/>
    <w:rsid w:val="00C70A7D"/>
    <w:rsid w:val="00C70D5F"/>
    <w:rsid w:val="00C70FB2"/>
    <w:rsid w:val="00C71B99"/>
    <w:rsid w:val="00C71F10"/>
    <w:rsid w:val="00C737D3"/>
    <w:rsid w:val="00C7386A"/>
    <w:rsid w:val="00C73B01"/>
    <w:rsid w:val="00C74859"/>
    <w:rsid w:val="00C74A4E"/>
    <w:rsid w:val="00C74FB6"/>
    <w:rsid w:val="00C750DE"/>
    <w:rsid w:val="00C75325"/>
    <w:rsid w:val="00C75C77"/>
    <w:rsid w:val="00C75FD6"/>
    <w:rsid w:val="00C764F0"/>
    <w:rsid w:val="00C76538"/>
    <w:rsid w:val="00C768E4"/>
    <w:rsid w:val="00C76BEB"/>
    <w:rsid w:val="00C7797E"/>
    <w:rsid w:val="00C77A64"/>
    <w:rsid w:val="00C80952"/>
    <w:rsid w:val="00C80D3B"/>
    <w:rsid w:val="00C8159C"/>
    <w:rsid w:val="00C81875"/>
    <w:rsid w:val="00C81A9C"/>
    <w:rsid w:val="00C8238B"/>
    <w:rsid w:val="00C82D85"/>
    <w:rsid w:val="00C82E80"/>
    <w:rsid w:val="00C83432"/>
    <w:rsid w:val="00C836F0"/>
    <w:rsid w:val="00C83B64"/>
    <w:rsid w:val="00C83DA8"/>
    <w:rsid w:val="00C84DFF"/>
    <w:rsid w:val="00C8516D"/>
    <w:rsid w:val="00C8582B"/>
    <w:rsid w:val="00C8610B"/>
    <w:rsid w:val="00C861CB"/>
    <w:rsid w:val="00C87084"/>
    <w:rsid w:val="00C877FB"/>
    <w:rsid w:val="00C87A2A"/>
    <w:rsid w:val="00C90733"/>
    <w:rsid w:val="00C907A5"/>
    <w:rsid w:val="00C90ADB"/>
    <w:rsid w:val="00C915F5"/>
    <w:rsid w:val="00C91AA0"/>
    <w:rsid w:val="00C9204E"/>
    <w:rsid w:val="00C9227F"/>
    <w:rsid w:val="00C92487"/>
    <w:rsid w:val="00C92C5B"/>
    <w:rsid w:val="00C93336"/>
    <w:rsid w:val="00C933F0"/>
    <w:rsid w:val="00C93CB7"/>
    <w:rsid w:val="00C9411B"/>
    <w:rsid w:val="00C94127"/>
    <w:rsid w:val="00C946C8"/>
    <w:rsid w:val="00C9507D"/>
    <w:rsid w:val="00C95084"/>
    <w:rsid w:val="00C95270"/>
    <w:rsid w:val="00C956E1"/>
    <w:rsid w:val="00C95A77"/>
    <w:rsid w:val="00C95B78"/>
    <w:rsid w:val="00C96241"/>
    <w:rsid w:val="00C96AF5"/>
    <w:rsid w:val="00C96B28"/>
    <w:rsid w:val="00C97069"/>
    <w:rsid w:val="00C972AB"/>
    <w:rsid w:val="00C97639"/>
    <w:rsid w:val="00C97A81"/>
    <w:rsid w:val="00C97A96"/>
    <w:rsid w:val="00C97AAC"/>
    <w:rsid w:val="00CA05C9"/>
    <w:rsid w:val="00CA1151"/>
    <w:rsid w:val="00CA2F8B"/>
    <w:rsid w:val="00CA32B1"/>
    <w:rsid w:val="00CA341B"/>
    <w:rsid w:val="00CA361A"/>
    <w:rsid w:val="00CA36BE"/>
    <w:rsid w:val="00CA3898"/>
    <w:rsid w:val="00CA3BA8"/>
    <w:rsid w:val="00CA3D2A"/>
    <w:rsid w:val="00CA40BB"/>
    <w:rsid w:val="00CA4118"/>
    <w:rsid w:val="00CA4986"/>
    <w:rsid w:val="00CA49BC"/>
    <w:rsid w:val="00CA4BBA"/>
    <w:rsid w:val="00CA4D39"/>
    <w:rsid w:val="00CA52E4"/>
    <w:rsid w:val="00CA54C5"/>
    <w:rsid w:val="00CA58D7"/>
    <w:rsid w:val="00CA6545"/>
    <w:rsid w:val="00CA66E2"/>
    <w:rsid w:val="00CA7C1F"/>
    <w:rsid w:val="00CB028F"/>
    <w:rsid w:val="00CB0774"/>
    <w:rsid w:val="00CB0C51"/>
    <w:rsid w:val="00CB168B"/>
    <w:rsid w:val="00CB1A75"/>
    <w:rsid w:val="00CB1BED"/>
    <w:rsid w:val="00CB1E71"/>
    <w:rsid w:val="00CB21C1"/>
    <w:rsid w:val="00CB23D2"/>
    <w:rsid w:val="00CB2B9E"/>
    <w:rsid w:val="00CB2F0B"/>
    <w:rsid w:val="00CB2FBF"/>
    <w:rsid w:val="00CB3103"/>
    <w:rsid w:val="00CB3362"/>
    <w:rsid w:val="00CB3672"/>
    <w:rsid w:val="00CB367D"/>
    <w:rsid w:val="00CB3EAA"/>
    <w:rsid w:val="00CB47F6"/>
    <w:rsid w:val="00CB4912"/>
    <w:rsid w:val="00CB4BEA"/>
    <w:rsid w:val="00CB4CDC"/>
    <w:rsid w:val="00CB548F"/>
    <w:rsid w:val="00CB568B"/>
    <w:rsid w:val="00CB5830"/>
    <w:rsid w:val="00CB5876"/>
    <w:rsid w:val="00CB5A28"/>
    <w:rsid w:val="00CB5DDD"/>
    <w:rsid w:val="00CB6262"/>
    <w:rsid w:val="00CB62B0"/>
    <w:rsid w:val="00CB7894"/>
    <w:rsid w:val="00CB789E"/>
    <w:rsid w:val="00CC0858"/>
    <w:rsid w:val="00CC1414"/>
    <w:rsid w:val="00CC284E"/>
    <w:rsid w:val="00CC2858"/>
    <w:rsid w:val="00CC293C"/>
    <w:rsid w:val="00CC3E5F"/>
    <w:rsid w:val="00CC4E51"/>
    <w:rsid w:val="00CC5E93"/>
    <w:rsid w:val="00CC6626"/>
    <w:rsid w:val="00CC682E"/>
    <w:rsid w:val="00CC6C47"/>
    <w:rsid w:val="00CC6CA5"/>
    <w:rsid w:val="00CC725E"/>
    <w:rsid w:val="00CC7911"/>
    <w:rsid w:val="00CC7C1A"/>
    <w:rsid w:val="00CD0926"/>
    <w:rsid w:val="00CD207B"/>
    <w:rsid w:val="00CD29A2"/>
    <w:rsid w:val="00CD2A8F"/>
    <w:rsid w:val="00CD2C29"/>
    <w:rsid w:val="00CD3328"/>
    <w:rsid w:val="00CD33C9"/>
    <w:rsid w:val="00CD3E42"/>
    <w:rsid w:val="00CD460C"/>
    <w:rsid w:val="00CD4A33"/>
    <w:rsid w:val="00CD5F47"/>
    <w:rsid w:val="00CD6214"/>
    <w:rsid w:val="00CD6393"/>
    <w:rsid w:val="00CD6428"/>
    <w:rsid w:val="00CD6758"/>
    <w:rsid w:val="00CD70FE"/>
    <w:rsid w:val="00CD79DB"/>
    <w:rsid w:val="00CE0472"/>
    <w:rsid w:val="00CE0C24"/>
    <w:rsid w:val="00CE13C6"/>
    <w:rsid w:val="00CE168B"/>
    <w:rsid w:val="00CE20A0"/>
    <w:rsid w:val="00CE27B8"/>
    <w:rsid w:val="00CE2E3F"/>
    <w:rsid w:val="00CE300F"/>
    <w:rsid w:val="00CE30E6"/>
    <w:rsid w:val="00CE343A"/>
    <w:rsid w:val="00CE3670"/>
    <w:rsid w:val="00CE3D36"/>
    <w:rsid w:val="00CE3D99"/>
    <w:rsid w:val="00CE453C"/>
    <w:rsid w:val="00CE4E51"/>
    <w:rsid w:val="00CE4FC0"/>
    <w:rsid w:val="00CE6961"/>
    <w:rsid w:val="00CE6BEF"/>
    <w:rsid w:val="00CE711A"/>
    <w:rsid w:val="00CE71FD"/>
    <w:rsid w:val="00CE7C7E"/>
    <w:rsid w:val="00CE7DB6"/>
    <w:rsid w:val="00CE7E92"/>
    <w:rsid w:val="00CF01FD"/>
    <w:rsid w:val="00CF0DAD"/>
    <w:rsid w:val="00CF0EAB"/>
    <w:rsid w:val="00CF169B"/>
    <w:rsid w:val="00CF18A0"/>
    <w:rsid w:val="00CF1C09"/>
    <w:rsid w:val="00CF1C10"/>
    <w:rsid w:val="00CF27A5"/>
    <w:rsid w:val="00CF2A00"/>
    <w:rsid w:val="00CF2AE1"/>
    <w:rsid w:val="00CF2EFC"/>
    <w:rsid w:val="00CF307D"/>
    <w:rsid w:val="00CF4067"/>
    <w:rsid w:val="00CF4364"/>
    <w:rsid w:val="00CF4461"/>
    <w:rsid w:val="00CF522F"/>
    <w:rsid w:val="00CF5503"/>
    <w:rsid w:val="00CF6B29"/>
    <w:rsid w:val="00CF6C94"/>
    <w:rsid w:val="00CF71FE"/>
    <w:rsid w:val="00CF767F"/>
    <w:rsid w:val="00CF787B"/>
    <w:rsid w:val="00D00ABB"/>
    <w:rsid w:val="00D00E82"/>
    <w:rsid w:val="00D019A0"/>
    <w:rsid w:val="00D01C33"/>
    <w:rsid w:val="00D01C3B"/>
    <w:rsid w:val="00D01FD0"/>
    <w:rsid w:val="00D02052"/>
    <w:rsid w:val="00D032C3"/>
    <w:rsid w:val="00D03311"/>
    <w:rsid w:val="00D03F58"/>
    <w:rsid w:val="00D03F93"/>
    <w:rsid w:val="00D03FC3"/>
    <w:rsid w:val="00D0456A"/>
    <w:rsid w:val="00D05211"/>
    <w:rsid w:val="00D05229"/>
    <w:rsid w:val="00D05408"/>
    <w:rsid w:val="00D057A3"/>
    <w:rsid w:val="00D05DEB"/>
    <w:rsid w:val="00D06648"/>
    <w:rsid w:val="00D069A7"/>
    <w:rsid w:val="00D06D86"/>
    <w:rsid w:val="00D07F8F"/>
    <w:rsid w:val="00D107AD"/>
    <w:rsid w:val="00D10B74"/>
    <w:rsid w:val="00D10C93"/>
    <w:rsid w:val="00D10F6B"/>
    <w:rsid w:val="00D120F9"/>
    <w:rsid w:val="00D12582"/>
    <w:rsid w:val="00D13785"/>
    <w:rsid w:val="00D1396C"/>
    <w:rsid w:val="00D13B85"/>
    <w:rsid w:val="00D142FC"/>
    <w:rsid w:val="00D14C4C"/>
    <w:rsid w:val="00D152C0"/>
    <w:rsid w:val="00D152FA"/>
    <w:rsid w:val="00D1564F"/>
    <w:rsid w:val="00D15B35"/>
    <w:rsid w:val="00D15EEB"/>
    <w:rsid w:val="00D16340"/>
    <w:rsid w:val="00D16554"/>
    <w:rsid w:val="00D16E84"/>
    <w:rsid w:val="00D1724C"/>
    <w:rsid w:val="00D17936"/>
    <w:rsid w:val="00D17AAD"/>
    <w:rsid w:val="00D200D6"/>
    <w:rsid w:val="00D208BB"/>
    <w:rsid w:val="00D20EC1"/>
    <w:rsid w:val="00D21583"/>
    <w:rsid w:val="00D2180C"/>
    <w:rsid w:val="00D21ABD"/>
    <w:rsid w:val="00D22826"/>
    <w:rsid w:val="00D249D8"/>
    <w:rsid w:val="00D25138"/>
    <w:rsid w:val="00D2524E"/>
    <w:rsid w:val="00D25859"/>
    <w:rsid w:val="00D25953"/>
    <w:rsid w:val="00D25961"/>
    <w:rsid w:val="00D25D51"/>
    <w:rsid w:val="00D26312"/>
    <w:rsid w:val="00D26A90"/>
    <w:rsid w:val="00D26A9D"/>
    <w:rsid w:val="00D26C18"/>
    <w:rsid w:val="00D27894"/>
    <w:rsid w:val="00D309E6"/>
    <w:rsid w:val="00D31C4E"/>
    <w:rsid w:val="00D31EF1"/>
    <w:rsid w:val="00D33724"/>
    <w:rsid w:val="00D33922"/>
    <w:rsid w:val="00D3453B"/>
    <w:rsid w:val="00D34937"/>
    <w:rsid w:val="00D3564A"/>
    <w:rsid w:val="00D35958"/>
    <w:rsid w:val="00D35D04"/>
    <w:rsid w:val="00D36B17"/>
    <w:rsid w:val="00D402C8"/>
    <w:rsid w:val="00D40604"/>
    <w:rsid w:val="00D4096D"/>
    <w:rsid w:val="00D40B28"/>
    <w:rsid w:val="00D40FEA"/>
    <w:rsid w:val="00D4126E"/>
    <w:rsid w:val="00D4150E"/>
    <w:rsid w:val="00D41996"/>
    <w:rsid w:val="00D41DFA"/>
    <w:rsid w:val="00D41EF9"/>
    <w:rsid w:val="00D4232B"/>
    <w:rsid w:val="00D42CF7"/>
    <w:rsid w:val="00D430CF"/>
    <w:rsid w:val="00D430DC"/>
    <w:rsid w:val="00D4365C"/>
    <w:rsid w:val="00D438DF"/>
    <w:rsid w:val="00D447F0"/>
    <w:rsid w:val="00D44BD1"/>
    <w:rsid w:val="00D44ED1"/>
    <w:rsid w:val="00D454CC"/>
    <w:rsid w:val="00D45A92"/>
    <w:rsid w:val="00D461D8"/>
    <w:rsid w:val="00D46B2F"/>
    <w:rsid w:val="00D47DBA"/>
    <w:rsid w:val="00D47E85"/>
    <w:rsid w:val="00D47EA0"/>
    <w:rsid w:val="00D50C78"/>
    <w:rsid w:val="00D518BA"/>
    <w:rsid w:val="00D52D8A"/>
    <w:rsid w:val="00D530C5"/>
    <w:rsid w:val="00D531FB"/>
    <w:rsid w:val="00D53624"/>
    <w:rsid w:val="00D542D6"/>
    <w:rsid w:val="00D54655"/>
    <w:rsid w:val="00D54685"/>
    <w:rsid w:val="00D54E6C"/>
    <w:rsid w:val="00D54E88"/>
    <w:rsid w:val="00D563D6"/>
    <w:rsid w:val="00D56976"/>
    <w:rsid w:val="00D56EDD"/>
    <w:rsid w:val="00D57D16"/>
    <w:rsid w:val="00D57D48"/>
    <w:rsid w:val="00D57D7F"/>
    <w:rsid w:val="00D602CD"/>
    <w:rsid w:val="00D60EB7"/>
    <w:rsid w:val="00D61A86"/>
    <w:rsid w:val="00D61D90"/>
    <w:rsid w:val="00D61EBC"/>
    <w:rsid w:val="00D6215D"/>
    <w:rsid w:val="00D62240"/>
    <w:rsid w:val="00D6310E"/>
    <w:rsid w:val="00D63816"/>
    <w:rsid w:val="00D63FC2"/>
    <w:rsid w:val="00D64059"/>
    <w:rsid w:val="00D6433C"/>
    <w:rsid w:val="00D64430"/>
    <w:rsid w:val="00D64C7C"/>
    <w:rsid w:val="00D65643"/>
    <w:rsid w:val="00D6586C"/>
    <w:rsid w:val="00D65FB7"/>
    <w:rsid w:val="00D661C8"/>
    <w:rsid w:val="00D666D7"/>
    <w:rsid w:val="00D66F37"/>
    <w:rsid w:val="00D6735B"/>
    <w:rsid w:val="00D67EFC"/>
    <w:rsid w:val="00D702A5"/>
    <w:rsid w:val="00D7089D"/>
    <w:rsid w:val="00D709EB"/>
    <w:rsid w:val="00D71643"/>
    <w:rsid w:val="00D71883"/>
    <w:rsid w:val="00D7259E"/>
    <w:rsid w:val="00D737A1"/>
    <w:rsid w:val="00D73D45"/>
    <w:rsid w:val="00D73E2C"/>
    <w:rsid w:val="00D74408"/>
    <w:rsid w:val="00D74957"/>
    <w:rsid w:val="00D74C8C"/>
    <w:rsid w:val="00D74D7C"/>
    <w:rsid w:val="00D75332"/>
    <w:rsid w:val="00D753C7"/>
    <w:rsid w:val="00D755A4"/>
    <w:rsid w:val="00D757E1"/>
    <w:rsid w:val="00D758D1"/>
    <w:rsid w:val="00D75D64"/>
    <w:rsid w:val="00D7624C"/>
    <w:rsid w:val="00D762BF"/>
    <w:rsid w:val="00D764EA"/>
    <w:rsid w:val="00D76954"/>
    <w:rsid w:val="00D76EB0"/>
    <w:rsid w:val="00D77BB6"/>
    <w:rsid w:val="00D80443"/>
    <w:rsid w:val="00D80895"/>
    <w:rsid w:val="00D809D8"/>
    <w:rsid w:val="00D810D3"/>
    <w:rsid w:val="00D811B6"/>
    <w:rsid w:val="00D81CF7"/>
    <w:rsid w:val="00D81F06"/>
    <w:rsid w:val="00D82195"/>
    <w:rsid w:val="00D827A2"/>
    <w:rsid w:val="00D85987"/>
    <w:rsid w:val="00D85DD4"/>
    <w:rsid w:val="00D864FB"/>
    <w:rsid w:val="00D865D6"/>
    <w:rsid w:val="00D86ABA"/>
    <w:rsid w:val="00D86ED6"/>
    <w:rsid w:val="00D872C1"/>
    <w:rsid w:val="00D874D7"/>
    <w:rsid w:val="00D87B83"/>
    <w:rsid w:val="00D87E24"/>
    <w:rsid w:val="00D90755"/>
    <w:rsid w:val="00D907C0"/>
    <w:rsid w:val="00D9083E"/>
    <w:rsid w:val="00D912D7"/>
    <w:rsid w:val="00D9153A"/>
    <w:rsid w:val="00D9159A"/>
    <w:rsid w:val="00D926E9"/>
    <w:rsid w:val="00D9304F"/>
    <w:rsid w:val="00D941EC"/>
    <w:rsid w:val="00D95EED"/>
    <w:rsid w:val="00D96807"/>
    <w:rsid w:val="00DA0AB2"/>
    <w:rsid w:val="00DA0CA8"/>
    <w:rsid w:val="00DA204C"/>
    <w:rsid w:val="00DA38C2"/>
    <w:rsid w:val="00DA3A4D"/>
    <w:rsid w:val="00DA3D56"/>
    <w:rsid w:val="00DA438A"/>
    <w:rsid w:val="00DA4A1B"/>
    <w:rsid w:val="00DA4A77"/>
    <w:rsid w:val="00DA4AEC"/>
    <w:rsid w:val="00DA5ADA"/>
    <w:rsid w:val="00DA5E64"/>
    <w:rsid w:val="00DA6DCF"/>
    <w:rsid w:val="00DA6E72"/>
    <w:rsid w:val="00DA724B"/>
    <w:rsid w:val="00DA7C20"/>
    <w:rsid w:val="00DB0763"/>
    <w:rsid w:val="00DB29E1"/>
    <w:rsid w:val="00DB34B1"/>
    <w:rsid w:val="00DB38EF"/>
    <w:rsid w:val="00DB4099"/>
    <w:rsid w:val="00DB432C"/>
    <w:rsid w:val="00DB4793"/>
    <w:rsid w:val="00DB4985"/>
    <w:rsid w:val="00DB528A"/>
    <w:rsid w:val="00DB569E"/>
    <w:rsid w:val="00DB5703"/>
    <w:rsid w:val="00DB6428"/>
    <w:rsid w:val="00DB6F8C"/>
    <w:rsid w:val="00DB71EC"/>
    <w:rsid w:val="00DB75A3"/>
    <w:rsid w:val="00DB7617"/>
    <w:rsid w:val="00DB7AC6"/>
    <w:rsid w:val="00DB7DBF"/>
    <w:rsid w:val="00DC0171"/>
    <w:rsid w:val="00DC0AA6"/>
    <w:rsid w:val="00DC0EA5"/>
    <w:rsid w:val="00DC15AA"/>
    <w:rsid w:val="00DC1695"/>
    <w:rsid w:val="00DC1911"/>
    <w:rsid w:val="00DC1AAE"/>
    <w:rsid w:val="00DC2913"/>
    <w:rsid w:val="00DC322F"/>
    <w:rsid w:val="00DC3377"/>
    <w:rsid w:val="00DC3641"/>
    <w:rsid w:val="00DC372B"/>
    <w:rsid w:val="00DC3E25"/>
    <w:rsid w:val="00DC4A92"/>
    <w:rsid w:val="00DC4EF8"/>
    <w:rsid w:val="00DC52CC"/>
    <w:rsid w:val="00DC601D"/>
    <w:rsid w:val="00DC69CD"/>
    <w:rsid w:val="00DC6B3B"/>
    <w:rsid w:val="00DC6FB3"/>
    <w:rsid w:val="00DC7611"/>
    <w:rsid w:val="00DD0A5D"/>
    <w:rsid w:val="00DD1169"/>
    <w:rsid w:val="00DD125C"/>
    <w:rsid w:val="00DD1677"/>
    <w:rsid w:val="00DD1847"/>
    <w:rsid w:val="00DD2099"/>
    <w:rsid w:val="00DD2752"/>
    <w:rsid w:val="00DD2782"/>
    <w:rsid w:val="00DD2A6C"/>
    <w:rsid w:val="00DD3AA1"/>
    <w:rsid w:val="00DD3B28"/>
    <w:rsid w:val="00DD4B39"/>
    <w:rsid w:val="00DD4C83"/>
    <w:rsid w:val="00DD4EF6"/>
    <w:rsid w:val="00DD6309"/>
    <w:rsid w:val="00DD639B"/>
    <w:rsid w:val="00DD6414"/>
    <w:rsid w:val="00DD660F"/>
    <w:rsid w:val="00DD79C0"/>
    <w:rsid w:val="00DD7D1F"/>
    <w:rsid w:val="00DE0C28"/>
    <w:rsid w:val="00DE0CBF"/>
    <w:rsid w:val="00DE0FCB"/>
    <w:rsid w:val="00DE1241"/>
    <w:rsid w:val="00DE13EA"/>
    <w:rsid w:val="00DE18CE"/>
    <w:rsid w:val="00DE1B64"/>
    <w:rsid w:val="00DE1DBB"/>
    <w:rsid w:val="00DE24EE"/>
    <w:rsid w:val="00DE29AE"/>
    <w:rsid w:val="00DE2CB0"/>
    <w:rsid w:val="00DE2D7A"/>
    <w:rsid w:val="00DE2DE2"/>
    <w:rsid w:val="00DE3518"/>
    <w:rsid w:val="00DE45CF"/>
    <w:rsid w:val="00DE466C"/>
    <w:rsid w:val="00DE53E5"/>
    <w:rsid w:val="00DE5BEA"/>
    <w:rsid w:val="00DE5F8C"/>
    <w:rsid w:val="00DE6BE1"/>
    <w:rsid w:val="00DE6C82"/>
    <w:rsid w:val="00DF0328"/>
    <w:rsid w:val="00DF05AE"/>
    <w:rsid w:val="00DF0787"/>
    <w:rsid w:val="00DF1A99"/>
    <w:rsid w:val="00DF3162"/>
    <w:rsid w:val="00DF3969"/>
    <w:rsid w:val="00DF3EF8"/>
    <w:rsid w:val="00DF4463"/>
    <w:rsid w:val="00DF44AE"/>
    <w:rsid w:val="00DF4509"/>
    <w:rsid w:val="00DF4BC3"/>
    <w:rsid w:val="00DF51EE"/>
    <w:rsid w:val="00DF6E95"/>
    <w:rsid w:val="00DF7363"/>
    <w:rsid w:val="00E00AD1"/>
    <w:rsid w:val="00E00D65"/>
    <w:rsid w:val="00E01156"/>
    <w:rsid w:val="00E015AF"/>
    <w:rsid w:val="00E015B1"/>
    <w:rsid w:val="00E019EC"/>
    <w:rsid w:val="00E019F7"/>
    <w:rsid w:val="00E01C09"/>
    <w:rsid w:val="00E0235A"/>
    <w:rsid w:val="00E027C5"/>
    <w:rsid w:val="00E02DC4"/>
    <w:rsid w:val="00E03427"/>
    <w:rsid w:val="00E03A3E"/>
    <w:rsid w:val="00E03E01"/>
    <w:rsid w:val="00E03E78"/>
    <w:rsid w:val="00E040C9"/>
    <w:rsid w:val="00E04198"/>
    <w:rsid w:val="00E0424D"/>
    <w:rsid w:val="00E0464F"/>
    <w:rsid w:val="00E04696"/>
    <w:rsid w:val="00E05088"/>
    <w:rsid w:val="00E0594B"/>
    <w:rsid w:val="00E05B7D"/>
    <w:rsid w:val="00E05B8C"/>
    <w:rsid w:val="00E05FB1"/>
    <w:rsid w:val="00E06383"/>
    <w:rsid w:val="00E06BF2"/>
    <w:rsid w:val="00E06F78"/>
    <w:rsid w:val="00E10051"/>
    <w:rsid w:val="00E107D2"/>
    <w:rsid w:val="00E10FEC"/>
    <w:rsid w:val="00E11BD3"/>
    <w:rsid w:val="00E11EC6"/>
    <w:rsid w:val="00E124C8"/>
    <w:rsid w:val="00E12D8B"/>
    <w:rsid w:val="00E1332D"/>
    <w:rsid w:val="00E13434"/>
    <w:rsid w:val="00E13C99"/>
    <w:rsid w:val="00E13E55"/>
    <w:rsid w:val="00E142C2"/>
    <w:rsid w:val="00E157B0"/>
    <w:rsid w:val="00E15948"/>
    <w:rsid w:val="00E16525"/>
    <w:rsid w:val="00E1708D"/>
    <w:rsid w:val="00E171AF"/>
    <w:rsid w:val="00E17634"/>
    <w:rsid w:val="00E179EA"/>
    <w:rsid w:val="00E17F94"/>
    <w:rsid w:val="00E20053"/>
    <w:rsid w:val="00E20191"/>
    <w:rsid w:val="00E20198"/>
    <w:rsid w:val="00E205A3"/>
    <w:rsid w:val="00E20D7E"/>
    <w:rsid w:val="00E21303"/>
    <w:rsid w:val="00E2180F"/>
    <w:rsid w:val="00E21AC6"/>
    <w:rsid w:val="00E2226C"/>
    <w:rsid w:val="00E22770"/>
    <w:rsid w:val="00E23C91"/>
    <w:rsid w:val="00E2410D"/>
    <w:rsid w:val="00E245A7"/>
    <w:rsid w:val="00E24A18"/>
    <w:rsid w:val="00E25651"/>
    <w:rsid w:val="00E2639B"/>
    <w:rsid w:val="00E26C18"/>
    <w:rsid w:val="00E278CE"/>
    <w:rsid w:val="00E27A64"/>
    <w:rsid w:val="00E27BD5"/>
    <w:rsid w:val="00E27BF1"/>
    <w:rsid w:val="00E27D62"/>
    <w:rsid w:val="00E318EC"/>
    <w:rsid w:val="00E31930"/>
    <w:rsid w:val="00E31A1F"/>
    <w:rsid w:val="00E31A6D"/>
    <w:rsid w:val="00E31E47"/>
    <w:rsid w:val="00E3314B"/>
    <w:rsid w:val="00E3636C"/>
    <w:rsid w:val="00E36B3E"/>
    <w:rsid w:val="00E36B78"/>
    <w:rsid w:val="00E3720D"/>
    <w:rsid w:val="00E37262"/>
    <w:rsid w:val="00E372B5"/>
    <w:rsid w:val="00E37493"/>
    <w:rsid w:val="00E37707"/>
    <w:rsid w:val="00E377A3"/>
    <w:rsid w:val="00E377CC"/>
    <w:rsid w:val="00E40AA0"/>
    <w:rsid w:val="00E40C5E"/>
    <w:rsid w:val="00E40DDF"/>
    <w:rsid w:val="00E41AF2"/>
    <w:rsid w:val="00E41CAA"/>
    <w:rsid w:val="00E423B7"/>
    <w:rsid w:val="00E423FB"/>
    <w:rsid w:val="00E42B06"/>
    <w:rsid w:val="00E437DA"/>
    <w:rsid w:val="00E437E4"/>
    <w:rsid w:val="00E4443E"/>
    <w:rsid w:val="00E4621A"/>
    <w:rsid w:val="00E46361"/>
    <w:rsid w:val="00E4648F"/>
    <w:rsid w:val="00E468E1"/>
    <w:rsid w:val="00E46F10"/>
    <w:rsid w:val="00E47529"/>
    <w:rsid w:val="00E47F3A"/>
    <w:rsid w:val="00E500DB"/>
    <w:rsid w:val="00E5092F"/>
    <w:rsid w:val="00E509BC"/>
    <w:rsid w:val="00E50D4D"/>
    <w:rsid w:val="00E50D60"/>
    <w:rsid w:val="00E50EB7"/>
    <w:rsid w:val="00E51108"/>
    <w:rsid w:val="00E5112D"/>
    <w:rsid w:val="00E5256E"/>
    <w:rsid w:val="00E52D9A"/>
    <w:rsid w:val="00E52F1B"/>
    <w:rsid w:val="00E537DD"/>
    <w:rsid w:val="00E5447E"/>
    <w:rsid w:val="00E54772"/>
    <w:rsid w:val="00E5498C"/>
    <w:rsid w:val="00E54BDC"/>
    <w:rsid w:val="00E54E86"/>
    <w:rsid w:val="00E54F41"/>
    <w:rsid w:val="00E555B8"/>
    <w:rsid w:val="00E55A28"/>
    <w:rsid w:val="00E55E70"/>
    <w:rsid w:val="00E560F6"/>
    <w:rsid w:val="00E563A1"/>
    <w:rsid w:val="00E5655E"/>
    <w:rsid w:val="00E56D96"/>
    <w:rsid w:val="00E56E3B"/>
    <w:rsid w:val="00E57097"/>
    <w:rsid w:val="00E57598"/>
    <w:rsid w:val="00E57805"/>
    <w:rsid w:val="00E6056B"/>
    <w:rsid w:val="00E607EF"/>
    <w:rsid w:val="00E60CA5"/>
    <w:rsid w:val="00E60D61"/>
    <w:rsid w:val="00E61867"/>
    <w:rsid w:val="00E61FBF"/>
    <w:rsid w:val="00E62494"/>
    <w:rsid w:val="00E62533"/>
    <w:rsid w:val="00E6274E"/>
    <w:rsid w:val="00E6361B"/>
    <w:rsid w:val="00E63781"/>
    <w:rsid w:val="00E63A0A"/>
    <w:rsid w:val="00E63D97"/>
    <w:rsid w:val="00E64054"/>
    <w:rsid w:val="00E644AE"/>
    <w:rsid w:val="00E64AE5"/>
    <w:rsid w:val="00E64B78"/>
    <w:rsid w:val="00E658AD"/>
    <w:rsid w:val="00E65DDA"/>
    <w:rsid w:val="00E66C40"/>
    <w:rsid w:val="00E66C87"/>
    <w:rsid w:val="00E66E88"/>
    <w:rsid w:val="00E66F90"/>
    <w:rsid w:val="00E671F4"/>
    <w:rsid w:val="00E678A9"/>
    <w:rsid w:val="00E67B46"/>
    <w:rsid w:val="00E67C24"/>
    <w:rsid w:val="00E70567"/>
    <w:rsid w:val="00E70CBC"/>
    <w:rsid w:val="00E70E52"/>
    <w:rsid w:val="00E71371"/>
    <w:rsid w:val="00E71B61"/>
    <w:rsid w:val="00E720C7"/>
    <w:rsid w:val="00E7282C"/>
    <w:rsid w:val="00E728A0"/>
    <w:rsid w:val="00E72BA4"/>
    <w:rsid w:val="00E7351C"/>
    <w:rsid w:val="00E73765"/>
    <w:rsid w:val="00E73D2A"/>
    <w:rsid w:val="00E74225"/>
    <w:rsid w:val="00E74B6E"/>
    <w:rsid w:val="00E7599C"/>
    <w:rsid w:val="00E75CBF"/>
    <w:rsid w:val="00E766D4"/>
    <w:rsid w:val="00E76A7A"/>
    <w:rsid w:val="00E77937"/>
    <w:rsid w:val="00E77C5E"/>
    <w:rsid w:val="00E80A29"/>
    <w:rsid w:val="00E80ADF"/>
    <w:rsid w:val="00E8103C"/>
    <w:rsid w:val="00E81596"/>
    <w:rsid w:val="00E8260B"/>
    <w:rsid w:val="00E8277A"/>
    <w:rsid w:val="00E82992"/>
    <w:rsid w:val="00E82EA8"/>
    <w:rsid w:val="00E83024"/>
    <w:rsid w:val="00E83585"/>
    <w:rsid w:val="00E83D6B"/>
    <w:rsid w:val="00E841A1"/>
    <w:rsid w:val="00E84A4A"/>
    <w:rsid w:val="00E84C66"/>
    <w:rsid w:val="00E85129"/>
    <w:rsid w:val="00E86838"/>
    <w:rsid w:val="00E8716F"/>
    <w:rsid w:val="00E87B64"/>
    <w:rsid w:val="00E87C31"/>
    <w:rsid w:val="00E87EC5"/>
    <w:rsid w:val="00E9041B"/>
    <w:rsid w:val="00E9059C"/>
    <w:rsid w:val="00E908D5"/>
    <w:rsid w:val="00E90BEA"/>
    <w:rsid w:val="00E91C14"/>
    <w:rsid w:val="00E92505"/>
    <w:rsid w:val="00E93D64"/>
    <w:rsid w:val="00E94651"/>
    <w:rsid w:val="00E9478F"/>
    <w:rsid w:val="00E95187"/>
    <w:rsid w:val="00E9540F"/>
    <w:rsid w:val="00E956F0"/>
    <w:rsid w:val="00E95C6F"/>
    <w:rsid w:val="00E96BD2"/>
    <w:rsid w:val="00E96F1F"/>
    <w:rsid w:val="00E97342"/>
    <w:rsid w:val="00E976D4"/>
    <w:rsid w:val="00EA0129"/>
    <w:rsid w:val="00EA0445"/>
    <w:rsid w:val="00EA1006"/>
    <w:rsid w:val="00EA1642"/>
    <w:rsid w:val="00EA1C6A"/>
    <w:rsid w:val="00EA1F78"/>
    <w:rsid w:val="00EA2653"/>
    <w:rsid w:val="00EA282D"/>
    <w:rsid w:val="00EA28A9"/>
    <w:rsid w:val="00EA2F7F"/>
    <w:rsid w:val="00EA3582"/>
    <w:rsid w:val="00EA37EA"/>
    <w:rsid w:val="00EA3EC6"/>
    <w:rsid w:val="00EA3FDC"/>
    <w:rsid w:val="00EA41B6"/>
    <w:rsid w:val="00EA41C0"/>
    <w:rsid w:val="00EA44D9"/>
    <w:rsid w:val="00EA4B12"/>
    <w:rsid w:val="00EA4BDE"/>
    <w:rsid w:val="00EA4ECF"/>
    <w:rsid w:val="00EA4F52"/>
    <w:rsid w:val="00EA5308"/>
    <w:rsid w:val="00EA5A1D"/>
    <w:rsid w:val="00EA6149"/>
    <w:rsid w:val="00EA61E2"/>
    <w:rsid w:val="00EA676E"/>
    <w:rsid w:val="00EA690D"/>
    <w:rsid w:val="00EA6C87"/>
    <w:rsid w:val="00EA6DF1"/>
    <w:rsid w:val="00EA6E12"/>
    <w:rsid w:val="00EA6FC3"/>
    <w:rsid w:val="00EA737C"/>
    <w:rsid w:val="00EA7394"/>
    <w:rsid w:val="00EA7443"/>
    <w:rsid w:val="00EB10C3"/>
    <w:rsid w:val="00EB1233"/>
    <w:rsid w:val="00EB14A1"/>
    <w:rsid w:val="00EB19B8"/>
    <w:rsid w:val="00EB1B5C"/>
    <w:rsid w:val="00EB2448"/>
    <w:rsid w:val="00EB2A11"/>
    <w:rsid w:val="00EB455E"/>
    <w:rsid w:val="00EB489E"/>
    <w:rsid w:val="00EB4973"/>
    <w:rsid w:val="00EB562F"/>
    <w:rsid w:val="00EB5B43"/>
    <w:rsid w:val="00EB62B9"/>
    <w:rsid w:val="00EB6633"/>
    <w:rsid w:val="00EB7080"/>
    <w:rsid w:val="00EB742F"/>
    <w:rsid w:val="00EB7919"/>
    <w:rsid w:val="00EC05C0"/>
    <w:rsid w:val="00EC06BC"/>
    <w:rsid w:val="00EC0985"/>
    <w:rsid w:val="00EC0AAA"/>
    <w:rsid w:val="00EC0E29"/>
    <w:rsid w:val="00EC0FFC"/>
    <w:rsid w:val="00EC161E"/>
    <w:rsid w:val="00EC1AD2"/>
    <w:rsid w:val="00EC383E"/>
    <w:rsid w:val="00EC38AD"/>
    <w:rsid w:val="00EC4374"/>
    <w:rsid w:val="00EC4467"/>
    <w:rsid w:val="00EC4809"/>
    <w:rsid w:val="00EC5278"/>
    <w:rsid w:val="00EC5520"/>
    <w:rsid w:val="00EC556B"/>
    <w:rsid w:val="00EC613D"/>
    <w:rsid w:val="00EC6B45"/>
    <w:rsid w:val="00EC70E7"/>
    <w:rsid w:val="00EC7703"/>
    <w:rsid w:val="00EC7967"/>
    <w:rsid w:val="00EC7B5C"/>
    <w:rsid w:val="00ED0029"/>
    <w:rsid w:val="00ED0887"/>
    <w:rsid w:val="00ED0B70"/>
    <w:rsid w:val="00ED102F"/>
    <w:rsid w:val="00ED15D2"/>
    <w:rsid w:val="00ED16CF"/>
    <w:rsid w:val="00ED18C0"/>
    <w:rsid w:val="00ED18C3"/>
    <w:rsid w:val="00ED1E06"/>
    <w:rsid w:val="00ED1F48"/>
    <w:rsid w:val="00ED24E3"/>
    <w:rsid w:val="00ED2702"/>
    <w:rsid w:val="00ED2A4E"/>
    <w:rsid w:val="00ED3130"/>
    <w:rsid w:val="00ED364D"/>
    <w:rsid w:val="00ED3CB7"/>
    <w:rsid w:val="00ED3E61"/>
    <w:rsid w:val="00ED47DD"/>
    <w:rsid w:val="00ED4F76"/>
    <w:rsid w:val="00ED53D9"/>
    <w:rsid w:val="00ED5AE9"/>
    <w:rsid w:val="00ED6071"/>
    <w:rsid w:val="00ED7151"/>
    <w:rsid w:val="00ED74BE"/>
    <w:rsid w:val="00ED75EB"/>
    <w:rsid w:val="00ED7742"/>
    <w:rsid w:val="00ED7C1A"/>
    <w:rsid w:val="00ED7DE3"/>
    <w:rsid w:val="00EE04B1"/>
    <w:rsid w:val="00EE08F3"/>
    <w:rsid w:val="00EE0C8D"/>
    <w:rsid w:val="00EE0FDC"/>
    <w:rsid w:val="00EE1385"/>
    <w:rsid w:val="00EE1662"/>
    <w:rsid w:val="00EE18CE"/>
    <w:rsid w:val="00EE18DD"/>
    <w:rsid w:val="00EE207E"/>
    <w:rsid w:val="00EE21EB"/>
    <w:rsid w:val="00EE2692"/>
    <w:rsid w:val="00EE2AD5"/>
    <w:rsid w:val="00EE2B52"/>
    <w:rsid w:val="00EE40E4"/>
    <w:rsid w:val="00EE5560"/>
    <w:rsid w:val="00EE59C7"/>
    <w:rsid w:val="00EE5FEB"/>
    <w:rsid w:val="00EE618E"/>
    <w:rsid w:val="00EE620E"/>
    <w:rsid w:val="00EE78DE"/>
    <w:rsid w:val="00EE7F3A"/>
    <w:rsid w:val="00EE7F8A"/>
    <w:rsid w:val="00EE7FA1"/>
    <w:rsid w:val="00EF03AE"/>
    <w:rsid w:val="00EF05D7"/>
    <w:rsid w:val="00EF213A"/>
    <w:rsid w:val="00EF24D9"/>
    <w:rsid w:val="00EF4A61"/>
    <w:rsid w:val="00EF4CE2"/>
    <w:rsid w:val="00EF4FBC"/>
    <w:rsid w:val="00EF624D"/>
    <w:rsid w:val="00EF645D"/>
    <w:rsid w:val="00EF69D7"/>
    <w:rsid w:val="00EF6B84"/>
    <w:rsid w:val="00EF6F8A"/>
    <w:rsid w:val="00EF7404"/>
    <w:rsid w:val="00EF7656"/>
    <w:rsid w:val="00F00040"/>
    <w:rsid w:val="00F0012A"/>
    <w:rsid w:val="00F002C2"/>
    <w:rsid w:val="00F006ED"/>
    <w:rsid w:val="00F00A9C"/>
    <w:rsid w:val="00F00C94"/>
    <w:rsid w:val="00F01DF3"/>
    <w:rsid w:val="00F01E8C"/>
    <w:rsid w:val="00F024D8"/>
    <w:rsid w:val="00F028A0"/>
    <w:rsid w:val="00F02CA9"/>
    <w:rsid w:val="00F03CFD"/>
    <w:rsid w:val="00F0416D"/>
    <w:rsid w:val="00F04606"/>
    <w:rsid w:val="00F04AD4"/>
    <w:rsid w:val="00F04E12"/>
    <w:rsid w:val="00F057AA"/>
    <w:rsid w:val="00F05C74"/>
    <w:rsid w:val="00F061C3"/>
    <w:rsid w:val="00F0653A"/>
    <w:rsid w:val="00F068DB"/>
    <w:rsid w:val="00F06B39"/>
    <w:rsid w:val="00F06CB0"/>
    <w:rsid w:val="00F07120"/>
    <w:rsid w:val="00F079AE"/>
    <w:rsid w:val="00F07C42"/>
    <w:rsid w:val="00F07F46"/>
    <w:rsid w:val="00F100C3"/>
    <w:rsid w:val="00F105A8"/>
    <w:rsid w:val="00F10D66"/>
    <w:rsid w:val="00F10F07"/>
    <w:rsid w:val="00F1177D"/>
    <w:rsid w:val="00F1177F"/>
    <w:rsid w:val="00F11F99"/>
    <w:rsid w:val="00F122DB"/>
    <w:rsid w:val="00F125A9"/>
    <w:rsid w:val="00F12AEF"/>
    <w:rsid w:val="00F12FF3"/>
    <w:rsid w:val="00F133D4"/>
    <w:rsid w:val="00F136FD"/>
    <w:rsid w:val="00F139AE"/>
    <w:rsid w:val="00F1509A"/>
    <w:rsid w:val="00F1576F"/>
    <w:rsid w:val="00F1577C"/>
    <w:rsid w:val="00F15AE6"/>
    <w:rsid w:val="00F15E8D"/>
    <w:rsid w:val="00F15E95"/>
    <w:rsid w:val="00F16B03"/>
    <w:rsid w:val="00F17074"/>
    <w:rsid w:val="00F1764E"/>
    <w:rsid w:val="00F17B06"/>
    <w:rsid w:val="00F17BB6"/>
    <w:rsid w:val="00F21057"/>
    <w:rsid w:val="00F22504"/>
    <w:rsid w:val="00F2277E"/>
    <w:rsid w:val="00F227C2"/>
    <w:rsid w:val="00F22FF6"/>
    <w:rsid w:val="00F2311A"/>
    <w:rsid w:val="00F235AA"/>
    <w:rsid w:val="00F244C8"/>
    <w:rsid w:val="00F2485F"/>
    <w:rsid w:val="00F253CC"/>
    <w:rsid w:val="00F25719"/>
    <w:rsid w:val="00F25A24"/>
    <w:rsid w:val="00F2619E"/>
    <w:rsid w:val="00F2648E"/>
    <w:rsid w:val="00F265C3"/>
    <w:rsid w:val="00F26BCF"/>
    <w:rsid w:val="00F26BEE"/>
    <w:rsid w:val="00F26C27"/>
    <w:rsid w:val="00F3002F"/>
    <w:rsid w:val="00F30567"/>
    <w:rsid w:val="00F32293"/>
    <w:rsid w:val="00F3254C"/>
    <w:rsid w:val="00F33793"/>
    <w:rsid w:val="00F33B1F"/>
    <w:rsid w:val="00F34114"/>
    <w:rsid w:val="00F34AE0"/>
    <w:rsid w:val="00F34D91"/>
    <w:rsid w:val="00F35BC5"/>
    <w:rsid w:val="00F363F0"/>
    <w:rsid w:val="00F364E3"/>
    <w:rsid w:val="00F367AE"/>
    <w:rsid w:val="00F37205"/>
    <w:rsid w:val="00F3744C"/>
    <w:rsid w:val="00F3796A"/>
    <w:rsid w:val="00F40706"/>
    <w:rsid w:val="00F407B2"/>
    <w:rsid w:val="00F40AB1"/>
    <w:rsid w:val="00F40FDA"/>
    <w:rsid w:val="00F424CD"/>
    <w:rsid w:val="00F431DB"/>
    <w:rsid w:val="00F435D7"/>
    <w:rsid w:val="00F437D5"/>
    <w:rsid w:val="00F449A9"/>
    <w:rsid w:val="00F44FF2"/>
    <w:rsid w:val="00F45AA9"/>
    <w:rsid w:val="00F45D37"/>
    <w:rsid w:val="00F45E47"/>
    <w:rsid w:val="00F462A9"/>
    <w:rsid w:val="00F4633C"/>
    <w:rsid w:val="00F463AF"/>
    <w:rsid w:val="00F4660B"/>
    <w:rsid w:val="00F471AA"/>
    <w:rsid w:val="00F475B3"/>
    <w:rsid w:val="00F478CA"/>
    <w:rsid w:val="00F479B9"/>
    <w:rsid w:val="00F47F80"/>
    <w:rsid w:val="00F50164"/>
    <w:rsid w:val="00F50583"/>
    <w:rsid w:val="00F50DF8"/>
    <w:rsid w:val="00F51FE3"/>
    <w:rsid w:val="00F52AF5"/>
    <w:rsid w:val="00F53087"/>
    <w:rsid w:val="00F53480"/>
    <w:rsid w:val="00F535F5"/>
    <w:rsid w:val="00F539EB"/>
    <w:rsid w:val="00F54CA0"/>
    <w:rsid w:val="00F55B5D"/>
    <w:rsid w:val="00F56D3B"/>
    <w:rsid w:val="00F57640"/>
    <w:rsid w:val="00F57A1F"/>
    <w:rsid w:val="00F60C27"/>
    <w:rsid w:val="00F61F58"/>
    <w:rsid w:val="00F621F8"/>
    <w:rsid w:val="00F62A21"/>
    <w:rsid w:val="00F62C02"/>
    <w:rsid w:val="00F62E2A"/>
    <w:rsid w:val="00F630C3"/>
    <w:rsid w:val="00F6375B"/>
    <w:rsid w:val="00F645CD"/>
    <w:rsid w:val="00F6470E"/>
    <w:rsid w:val="00F652C7"/>
    <w:rsid w:val="00F6613F"/>
    <w:rsid w:val="00F66AE2"/>
    <w:rsid w:val="00F67A47"/>
    <w:rsid w:val="00F67BAC"/>
    <w:rsid w:val="00F70F4C"/>
    <w:rsid w:val="00F70FFC"/>
    <w:rsid w:val="00F71176"/>
    <w:rsid w:val="00F71737"/>
    <w:rsid w:val="00F71CA5"/>
    <w:rsid w:val="00F721C9"/>
    <w:rsid w:val="00F7255A"/>
    <w:rsid w:val="00F729D2"/>
    <w:rsid w:val="00F731A8"/>
    <w:rsid w:val="00F73D3B"/>
    <w:rsid w:val="00F73E25"/>
    <w:rsid w:val="00F73FF2"/>
    <w:rsid w:val="00F74BFA"/>
    <w:rsid w:val="00F74E76"/>
    <w:rsid w:val="00F7507C"/>
    <w:rsid w:val="00F75940"/>
    <w:rsid w:val="00F7595A"/>
    <w:rsid w:val="00F75E45"/>
    <w:rsid w:val="00F76519"/>
    <w:rsid w:val="00F76B38"/>
    <w:rsid w:val="00F77129"/>
    <w:rsid w:val="00F779A5"/>
    <w:rsid w:val="00F77F6B"/>
    <w:rsid w:val="00F8029B"/>
    <w:rsid w:val="00F8070B"/>
    <w:rsid w:val="00F81FEC"/>
    <w:rsid w:val="00F821B7"/>
    <w:rsid w:val="00F8226B"/>
    <w:rsid w:val="00F82478"/>
    <w:rsid w:val="00F83B6C"/>
    <w:rsid w:val="00F83C19"/>
    <w:rsid w:val="00F8404D"/>
    <w:rsid w:val="00F84C2E"/>
    <w:rsid w:val="00F84F12"/>
    <w:rsid w:val="00F85231"/>
    <w:rsid w:val="00F85E3D"/>
    <w:rsid w:val="00F862AE"/>
    <w:rsid w:val="00F86631"/>
    <w:rsid w:val="00F86F6F"/>
    <w:rsid w:val="00F8758C"/>
    <w:rsid w:val="00F90135"/>
    <w:rsid w:val="00F903C5"/>
    <w:rsid w:val="00F90557"/>
    <w:rsid w:val="00F90EB7"/>
    <w:rsid w:val="00F915BD"/>
    <w:rsid w:val="00F9170B"/>
    <w:rsid w:val="00F91CE5"/>
    <w:rsid w:val="00F9215A"/>
    <w:rsid w:val="00F92DB7"/>
    <w:rsid w:val="00F932C9"/>
    <w:rsid w:val="00F933A1"/>
    <w:rsid w:val="00F93E13"/>
    <w:rsid w:val="00F947EB"/>
    <w:rsid w:val="00F95576"/>
    <w:rsid w:val="00F96151"/>
    <w:rsid w:val="00F961EE"/>
    <w:rsid w:val="00F9671E"/>
    <w:rsid w:val="00F96B56"/>
    <w:rsid w:val="00F96F80"/>
    <w:rsid w:val="00F975CE"/>
    <w:rsid w:val="00F976D3"/>
    <w:rsid w:val="00F978B4"/>
    <w:rsid w:val="00F97D65"/>
    <w:rsid w:val="00FA0102"/>
    <w:rsid w:val="00FA015D"/>
    <w:rsid w:val="00FA0869"/>
    <w:rsid w:val="00FA0DA1"/>
    <w:rsid w:val="00FA132B"/>
    <w:rsid w:val="00FA2389"/>
    <w:rsid w:val="00FA2C03"/>
    <w:rsid w:val="00FA3C07"/>
    <w:rsid w:val="00FA4189"/>
    <w:rsid w:val="00FA4634"/>
    <w:rsid w:val="00FA5360"/>
    <w:rsid w:val="00FA5824"/>
    <w:rsid w:val="00FA598F"/>
    <w:rsid w:val="00FA5A5C"/>
    <w:rsid w:val="00FA5DD5"/>
    <w:rsid w:val="00FA5E1D"/>
    <w:rsid w:val="00FA7E94"/>
    <w:rsid w:val="00FB0417"/>
    <w:rsid w:val="00FB1371"/>
    <w:rsid w:val="00FB1753"/>
    <w:rsid w:val="00FB1B06"/>
    <w:rsid w:val="00FB2361"/>
    <w:rsid w:val="00FB2870"/>
    <w:rsid w:val="00FB2A3E"/>
    <w:rsid w:val="00FB2AF9"/>
    <w:rsid w:val="00FB2B6F"/>
    <w:rsid w:val="00FB359F"/>
    <w:rsid w:val="00FB3BB0"/>
    <w:rsid w:val="00FB3F2B"/>
    <w:rsid w:val="00FB4200"/>
    <w:rsid w:val="00FB4A64"/>
    <w:rsid w:val="00FB5B1E"/>
    <w:rsid w:val="00FB5DB2"/>
    <w:rsid w:val="00FB5EF7"/>
    <w:rsid w:val="00FB5F52"/>
    <w:rsid w:val="00FB697B"/>
    <w:rsid w:val="00FB6C36"/>
    <w:rsid w:val="00FB7BD1"/>
    <w:rsid w:val="00FB7C84"/>
    <w:rsid w:val="00FB7F86"/>
    <w:rsid w:val="00FC01CB"/>
    <w:rsid w:val="00FC069F"/>
    <w:rsid w:val="00FC07D1"/>
    <w:rsid w:val="00FC0A9D"/>
    <w:rsid w:val="00FC2003"/>
    <w:rsid w:val="00FC249B"/>
    <w:rsid w:val="00FC325E"/>
    <w:rsid w:val="00FC4B2C"/>
    <w:rsid w:val="00FC5134"/>
    <w:rsid w:val="00FC5C69"/>
    <w:rsid w:val="00FC5F50"/>
    <w:rsid w:val="00FC694B"/>
    <w:rsid w:val="00FC6A18"/>
    <w:rsid w:val="00FC6A52"/>
    <w:rsid w:val="00FC6D48"/>
    <w:rsid w:val="00FC6F3A"/>
    <w:rsid w:val="00FC79DA"/>
    <w:rsid w:val="00FD0451"/>
    <w:rsid w:val="00FD072C"/>
    <w:rsid w:val="00FD189D"/>
    <w:rsid w:val="00FD1B48"/>
    <w:rsid w:val="00FD20D9"/>
    <w:rsid w:val="00FD2283"/>
    <w:rsid w:val="00FD27B2"/>
    <w:rsid w:val="00FD34BB"/>
    <w:rsid w:val="00FD3993"/>
    <w:rsid w:val="00FD3C07"/>
    <w:rsid w:val="00FD50CE"/>
    <w:rsid w:val="00FD5471"/>
    <w:rsid w:val="00FD610F"/>
    <w:rsid w:val="00FD6187"/>
    <w:rsid w:val="00FD62FF"/>
    <w:rsid w:val="00FD6D22"/>
    <w:rsid w:val="00FD7083"/>
    <w:rsid w:val="00FD754D"/>
    <w:rsid w:val="00FD755F"/>
    <w:rsid w:val="00FD79B7"/>
    <w:rsid w:val="00FD7A6A"/>
    <w:rsid w:val="00FD7BA8"/>
    <w:rsid w:val="00FE08BA"/>
    <w:rsid w:val="00FE0A13"/>
    <w:rsid w:val="00FE1D19"/>
    <w:rsid w:val="00FE2131"/>
    <w:rsid w:val="00FE2937"/>
    <w:rsid w:val="00FE33CF"/>
    <w:rsid w:val="00FE3532"/>
    <w:rsid w:val="00FE3B87"/>
    <w:rsid w:val="00FE3D63"/>
    <w:rsid w:val="00FE41B4"/>
    <w:rsid w:val="00FE4582"/>
    <w:rsid w:val="00FE4686"/>
    <w:rsid w:val="00FE4744"/>
    <w:rsid w:val="00FE4902"/>
    <w:rsid w:val="00FE4FC1"/>
    <w:rsid w:val="00FE542F"/>
    <w:rsid w:val="00FE5916"/>
    <w:rsid w:val="00FE5A81"/>
    <w:rsid w:val="00FE6594"/>
    <w:rsid w:val="00FE6C86"/>
    <w:rsid w:val="00FE6CD3"/>
    <w:rsid w:val="00FE7530"/>
    <w:rsid w:val="00FF1523"/>
    <w:rsid w:val="00FF165C"/>
    <w:rsid w:val="00FF1B5E"/>
    <w:rsid w:val="00FF1E4B"/>
    <w:rsid w:val="00FF2DCC"/>
    <w:rsid w:val="00FF2FDE"/>
    <w:rsid w:val="00FF3404"/>
    <w:rsid w:val="00FF3EFB"/>
    <w:rsid w:val="00FF413F"/>
    <w:rsid w:val="00FF423F"/>
    <w:rsid w:val="00FF4398"/>
    <w:rsid w:val="00FF4C0A"/>
    <w:rsid w:val="00FF4D4C"/>
    <w:rsid w:val="00FF5385"/>
    <w:rsid w:val="00FF60BC"/>
    <w:rsid w:val="00FF64E8"/>
    <w:rsid w:val="00FF6638"/>
    <w:rsid w:val="00FF6895"/>
    <w:rsid w:val="00FF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217571C9"/>
  <w15:docId w15:val="{99E5A2C0-A582-45C3-AA3A-7A1FF4776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617"/>
  </w:style>
  <w:style w:type="paragraph" w:styleId="Heading1">
    <w:name w:val="heading 1"/>
    <w:aliases w:val="Heading 2 FRD"/>
    <w:basedOn w:val="Heading2"/>
    <w:next w:val="Heading2"/>
    <w:link w:val="Heading1Char"/>
    <w:uiPriority w:val="9"/>
    <w:qFormat/>
    <w:rsid w:val="000F712F"/>
    <w:pPr>
      <w:keepNext/>
      <w:keepLines/>
      <w:numPr>
        <w:ilvl w:val="0"/>
        <w:numId w:val="0"/>
      </w:numPr>
      <w:spacing w:before="480" w:after="0"/>
      <w:outlineLvl w:val="0"/>
    </w:pPr>
    <w:rPr>
      <w:rFonts w:ascii="Franklin Gothic Medium" w:hAnsi="Franklin Gothic Medium" w:cs="Tahoma"/>
      <w:b/>
    </w:rPr>
  </w:style>
  <w:style w:type="paragraph" w:styleId="Heading2">
    <w:name w:val="heading 2"/>
    <w:aliases w:val="2"/>
    <w:basedOn w:val="Normal"/>
    <w:next w:val="Normal"/>
    <w:link w:val="Heading2Char"/>
    <w:uiPriority w:val="9"/>
    <w:qFormat/>
    <w:rsid w:val="00EF4FBC"/>
    <w:pPr>
      <w:numPr>
        <w:ilvl w:val="1"/>
        <w:numId w:val="1"/>
      </w:numPr>
      <w:spacing w:before="240" w:after="40" w:line="240" w:lineRule="auto"/>
      <w:outlineLvl w:val="1"/>
    </w:pPr>
    <w:rPr>
      <w:rFonts w:ascii="Franklin Gothic Book" w:eastAsia="Perpetua" w:hAnsi="Franklin Gothic Book" w:cs="Times New Roman"/>
      <w:spacing w:val="20"/>
      <w:sz w:val="26"/>
      <w:szCs w:val="26"/>
    </w:rPr>
  </w:style>
  <w:style w:type="paragraph" w:styleId="Heading3">
    <w:name w:val="heading 3"/>
    <w:aliases w:val="FRD Heading 3"/>
    <w:basedOn w:val="Heading1"/>
    <w:next w:val="Heading2"/>
    <w:link w:val="Heading3Char"/>
    <w:autoRedefine/>
    <w:unhideWhenUsed/>
    <w:qFormat/>
    <w:rsid w:val="008F6EC0"/>
    <w:pPr>
      <w:numPr>
        <w:ilvl w:val="1"/>
        <w:numId w:val="5"/>
      </w:numPr>
      <w:spacing w:before="40" w:line="360" w:lineRule="auto"/>
      <w:outlineLvl w:val="2"/>
    </w:pPr>
    <w:rPr>
      <w:rFonts w:asciiTheme="minorHAnsi" w:eastAsiaTheme="majorEastAsia" w:hAnsiTheme="minorHAnsi" w:cstheme="majorBidi"/>
      <w:spacing w:val="0"/>
      <w:sz w:val="24"/>
      <w:szCs w:val="24"/>
    </w:rPr>
  </w:style>
  <w:style w:type="paragraph" w:styleId="Heading4">
    <w:name w:val="heading 4"/>
    <w:aliases w:val="Map Title"/>
    <w:basedOn w:val="Heading3"/>
    <w:next w:val="Heading3"/>
    <w:link w:val="Heading4Char"/>
    <w:qFormat/>
    <w:rsid w:val="00603C99"/>
    <w:pPr>
      <w:numPr>
        <w:ilvl w:val="3"/>
      </w:numPr>
      <w:spacing w:after="60"/>
      <w:outlineLvl w:val="3"/>
    </w:pPr>
    <w:rPr>
      <w:rFonts w:eastAsia="Times New Roman"/>
    </w:rPr>
  </w:style>
  <w:style w:type="paragraph" w:styleId="Heading5">
    <w:name w:val="heading 5"/>
    <w:aliases w:val="Block Label"/>
    <w:basedOn w:val="Normal"/>
    <w:next w:val="Normal"/>
    <w:link w:val="Heading5Char"/>
    <w:qFormat/>
    <w:rsid w:val="007C0998"/>
    <w:pPr>
      <w:tabs>
        <w:tab w:val="num" w:pos="1008"/>
      </w:tabs>
      <w:spacing w:before="240" w:after="60" w:line="240" w:lineRule="auto"/>
      <w:ind w:left="1008" w:hanging="1008"/>
      <w:outlineLvl w:val="4"/>
    </w:pPr>
    <w:rPr>
      <w:rFonts w:ascii="Arial" w:eastAsia="Times New Roman" w:hAnsi="Arial" w:cs="Times New Roman"/>
      <w:sz w:val="24"/>
      <w:szCs w:val="20"/>
      <w:lang w:val="en-GB"/>
    </w:rPr>
  </w:style>
  <w:style w:type="paragraph" w:styleId="Heading6">
    <w:name w:val="heading 6"/>
    <w:basedOn w:val="Normal"/>
    <w:next w:val="Normal"/>
    <w:link w:val="Heading6Char"/>
    <w:unhideWhenUsed/>
    <w:qFormat/>
    <w:rsid w:val="00C01E17"/>
    <w:pPr>
      <w:tabs>
        <w:tab w:val="num" w:pos="1152"/>
      </w:tabs>
      <w:spacing w:before="240" w:after="60" w:line="240" w:lineRule="auto"/>
      <w:ind w:left="1152" w:hanging="1152"/>
      <w:outlineLvl w:val="5"/>
    </w:pPr>
    <w:rPr>
      <w:rFonts w:ascii="Verdana" w:eastAsia="Times New Roman" w:hAnsi="Verdana" w:cs="Times New Roman"/>
      <w:i/>
      <w:sz w:val="24"/>
      <w:szCs w:val="20"/>
      <w:lang w:val="en-GB"/>
    </w:rPr>
  </w:style>
  <w:style w:type="paragraph" w:styleId="Heading7">
    <w:name w:val="heading 7"/>
    <w:basedOn w:val="NormalText-Indent1"/>
    <w:next w:val="Normal"/>
    <w:link w:val="Heading7Char"/>
    <w:qFormat/>
    <w:rsid w:val="007C0998"/>
    <w:pPr>
      <w:framePr w:hSpace="180" w:wrap="around" w:vAnchor="text" w:hAnchor="margin" w:y="589"/>
      <w:spacing w:before="0"/>
      <w:ind w:left="0"/>
      <w:jc w:val="both"/>
      <w:outlineLvl w:val="6"/>
    </w:pPr>
    <w:rPr>
      <w:rFonts w:ascii="Tahoma" w:hAnsi="Tahoma"/>
      <w:b/>
      <w:color w:val="17365D"/>
      <w:u w:val="single"/>
      <w:lang w:val="en-GB"/>
    </w:rPr>
  </w:style>
  <w:style w:type="paragraph" w:styleId="Heading8">
    <w:name w:val="heading 8"/>
    <w:basedOn w:val="Normal"/>
    <w:next w:val="Normal"/>
    <w:link w:val="Heading8Char"/>
    <w:qFormat/>
    <w:rsid w:val="007C0998"/>
    <w:pPr>
      <w:tabs>
        <w:tab w:val="num" w:pos="1440"/>
      </w:tabs>
      <w:spacing w:before="240" w:after="60" w:line="240" w:lineRule="auto"/>
      <w:ind w:left="1440" w:hanging="1440"/>
      <w:outlineLvl w:val="7"/>
    </w:pPr>
    <w:rPr>
      <w:rFonts w:ascii="Arial" w:eastAsia="Times New Roman" w:hAnsi="Arial" w:cs="Times New Roman"/>
      <w:i/>
      <w:sz w:val="20"/>
      <w:szCs w:val="20"/>
      <w:lang w:val="en-GB"/>
    </w:rPr>
  </w:style>
  <w:style w:type="paragraph" w:styleId="Heading9">
    <w:name w:val="heading 9"/>
    <w:basedOn w:val="Normal"/>
    <w:next w:val="Normal"/>
    <w:link w:val="Heading9Char"/>
    <w:qFormat/>
    <w:rsid w:val="007C0998"/>
    <w:pPr>
      <w:tabs>
        <w:tab w:val="num" w:pos="1584"/>
      </w:tabs>
      <w:spacing w:before="240" w:after="60" w:line="240" w:lineRule="auto"/>
      <w:ind w:left="1584" w:hanging="1584"/>
      <w:outlineLvl w:val="8"/>
    </w:pPr>
    <w:rPr>
      <w:rFonts w:ascii="Arial" w:eastAsia="Times New Roman"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9F4030"/>
    <w:pPr>
      <w:spacing w:after="0" w:line="240" w:lineRule="auto"/>
    </w:pPr>
  </w:style>
  <w:style w:type="character" w:customStyle="1" w:styleId="NoSpacingChar">
    <w:name w:val="No Spacing Char"/>
    <w:basedOn w:val="DefaultParagraphFont"/>
    <w:link w:val="NoSpacing"/>
    <w:uiPriority w:val="1"/>
    <w:rsid w:val="009F4030"/>
    <w:rPr>
      <w:rFonts w:eastAsiaTheme="minorEastAsia"/>
      <w:lang w:val="en-US"/>
    </w:rPr>
  </w:style>
  <w:style w:type="paragraph" w:styleId="BalloonText">
    <w:name w:val="Balloon Text"/>
    <w:basedOn w:val="Normal"/>
    <w:link w:val="BalloonTextChar"/>
    <w:uiPriority w:val="99"/>
    <w:semiHidden/>
    <w:unhideWhenUsed/>
    <w:rsid w:val="009F4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030"/>
    <w:rPr>
      <w:rFonts w:ascii="Tahoma" w:hAnsi="Tahoma" w:cs="Tahoma"/>
      <w:sz w:val="16"/>
      <w:szCs w:val="16"/>
    </w:rPr>
  </w:style>
  <w:style w:type="paragraph" w:styleId="Header">
    <w:name w:val="header"/>
    <w:aliases w:val="headerU,pc,Section Header,h,*Header,Chapter Name"/>
    <w:basedOn w:val="Normal"/>
    <w:link w:val="HeaderChar"/>
    <w:unhideWhenUsed/>
    <w:rsid w:val="009F4030"/>
    <w:pPr>
      <w:tabs>
        <w:tab w:val="center" w:pos="4513"/>
        <w:tab w:val="right" w:pos="9026"/>
      </w:tabs>
      <w:spacing w:after="0" w:line="240" w:lineRule="auto"/>
    </w:pPr>
  </w:style>
  <w:style w:type="character" w:customStyle="1" w:styleId="HeaderChar">
    <w:name w:val="Header Char"/>
    <w:aliases w:val="headerU Char,pc Char,Section Header Char,h Char,*Header Char,Chapter Name Char"/>
    <w:basedOn w:val="DefaultParagraphFont"/>
    <w:link w:val="Header"/>
    <w:rsid w:val="009F4030"/>
  </w:style>
  <w:style w:type="paragraph" w:styleId="Footer">
    <w:name w:val="footer"/>
    <w:basedOn w:val="Normal"/>
    <w:link w:val="FooterChar"/>
    <w:uiPriority w:val="99"/>
    <w:unhideWhenUsed/>
    <w:rsid w:val="009F40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030"/>
  </w:style>
  <w:style w:type="character" w:customStyle="1" w:styleId="Heading1Char">
    <w:name w:val="Heading 1 Char"/>
    <w:aliases w:val="Heading 2 FRD Char"/>
    <w:basedOn w:val="DefaultParagraphFont"/>
    <w:link w:val="Heading1"/>
    <w:uiPriority w:val="9"/>
    <w:rsid w:val="00BE2357"/>
    <w:rPr>
      <w:rFonts w:ascii="Franklin Gothic Medium" w:eastAsia="Perpetua" w:hAnsi="Franklin Gothic Medium" w:cs="Tahoma"/>
      <w:b/>
      <w:spacing w:val="20"/>
      <w:sz w:val="26"/>
      <w:szCs w:val="26"/>
    </w:rPr>
  </w:style>
  <w:style w:type="character" w:customStyle="1" w:styleId="Heading2Char">
    <w:name w:val="Heading 2 Char"/>
    <w:aliases w:val="2 Char"/>
    <w:basedOn w:val="DefaultParagraphFont"/>
    <w:link w:val="Heading2"/>
    <w:uiPriority w:val="9"/>
    <w:rsid w:val="00EF4FBC"/>
    <w:rPr>
      <w:rFonts w:ascii="Franklin Gothic Book" w:eastAsia="Perpetua" w:hAnsi="Franklin Gothic Book" w:cs="Times New Roman"/>
      <w:spacing w:val="20"/>
      <w:sz w:val="26"/>
      <w:szCs w:val="26"/>
    </w:rPr>
  </w:style>
  <w:style w:type="character" w:customStyle="1" w:styleId="Heading3Char">
    <w:name w:val="Heading 3 Char"/>
    <w:aliases w:val="FRD Heading 3 Char"/>
    <w:basedOn w:val="DefaultParagraphFont"/>
    <w:link w:val="Heading3"/>
    <w:rsid w:val="008F6EC0"/>
    <w:rPr>
      <w:rFonts w:eastAsiaTheme="majorEastAsia" w:cstheme="majorBidi"/>
      <w:b/>
      <w:sz w:val="24"/>
      <w:szCs w:val="24"/>
    </w:rPr>
  </w:style>
  <w:style w:type="paragraph" w:customStyle="1" w:styleId="GuidanceText">
    <w:name w:val="Guidance Text"/>
    <w:basedOn w:val="Normal"/>
    <w:qFormat/>
    <w:rsid w:val="00EF4FBC"/>
    <w:rPr>
      <w:rFonts w:ascii="Calibri" w:eastAsia="Calibri" w:hAnsi="Calibri" w:cs="Times New Roman"/>
      <w:i/>
      <w:color w:val="FF0000"/>
    </w:rPr>
  </w:style>
  <w:style w:type="paragraph" w:customStyle="1" w:styleId="Indentedbodytext">
    <w:name w:val="Indented body text"/>
    <w:basedOn w:val="Normal"/>
    <w:rsid w:val="00EF4FBC"/>
    <w:pPr>
      <w:overflowPunct w:val="0"/>
      <w:autoSpaceDE w:val="0"/>
      <w:autoSpaceDN w:val="0"/>
      <w:adjustRightInd w:val="0"/>
      <w:spacing w:after="240" w:line="240" w:lineRule="auto"/>
      <w:ind w:left="1134"/>
      <w:jc w:val="both"/>
      <w:textAlignment w:val="baseline"/>
    </w:pPr>
    <w:rPr>
      <w:rFonts w:ascii="Arial" w:eastAsia="Times New Roman" w:hAnsi="Arial" w:cs="Times New Roman"/>
      <w:sz w:val="24"/>
      <w:szCs w:val="24"/>
    </w:rPr>
  </w:style>
  <w:style w:type="paragraph" w:customStyle="1" w:styleId="TableText">
    <w:name w:val="Table Text"/>
    <w:basedOn w:val="Normal"/>
    <w:rsid w:val="00EF4FBC"/>
    <w:pPr>
      <w:spacing w:before="60" w:after="60" w:line="240" w:lineRule="auto"/>
    </w:pPr>
    <w:rPr>
      <w:rFonts w:ascii="Times New Roman" w:eastAsia="Times New Roman" w:hAnsi="Times New Roman" w:cs="Times New Roman"/>
      <w:sz w:val="20"/>
      <w:szCs w:val="24"/>
    </w:rPr>
  </w:style>
  <w:style w:type="paragraph" w:customStyle="1" w:styleId="TableHeaderRow">
    <w:name w:val="Table Header Row"/>
    <w:basedOn w:val="Normal"/>
    <w:next w:val="Normal"/>
    <w:rsid w:val="00EF4FBC"/>
    <w:pPr>
      <w:spacing w:before="40" w:after="40" w:line="240" w:lineRule="auto"/>
    </w:pPr>
    <w:rPr>
      <w:rFonts w:ascii="Arial" w:eastAsia="Times New Roman" w:hAnsi="Arial" w:cs="Times New Roman"/>
      <w:b/>
      <w:color w:val="FFFFFF"/>
      <w:szCs w:val="24"/>
    </w:rPr>
  </w:style>
  <w:style w:type="character" w:styleId="PlaceholderText">
    <w:name w:val="Placeholder Text"/>
    <w:basedOn w:val="DefaultParagraphFont"/>
    <w:uiPriority w:val="99"/>
    <w:semiHidden/>
    <w:rsid w:val="006E06A3"/>
    <w:rPr>
      <w:color w:val="808080"/>
    </w:rPr>
  </w:style>
  <w:style w:type="character" w:customStyle="1" w:styleId="Heading6Char">
    <w:name w:val="Heading 6 Char"/>
    <w:basedOn w:val="DefaultParagraphFont"/>
    <w:link w:val="Heading6"/>
    <w:rsid w:val="00C01E17"/>
    <w:rPr>
      <w:rFonts w:ascii="Verdana" w:eastAsia="Times New Roman" w:hAnsi="Verdana" w:cs="Times New Roman"/>
      <w:i/>
      <w:sz w:val="24"/>
      <w:szCs w:val="20"/>
      <w:lang w:val="en-GB"/>
    </w:rPr>
  </w:style>
  <w:style w:type="character" w:styleId="Hyperlink">
    <w:name w:val="Hyperlink"/>
    <w:basedOn w:val="DefaultParagraphFont"/>
    <w:uiPriority w:val="99"/>
    <w:unhideWhenUsed/>
    <w:rsid w:val="00C01E17"/>
    <w:rPr>
      <w:color w:val="0000FF"/>
      <w:u w:val="single"/>
    </w:rPr>
  </w:style>
  <w:style w:type="character" w:styleId="FollowedHyperlink">
    <w:name w:val="FollowedHyperlink"/>
    <w:basedOn w:val="DefaultParagraphFont"/>
    <w:uiPriority w:val="99"/>
    <w:semiHidden/>
    <w:unhideWhenUsed/>
    <w:rsid w:val="00C01E17"/>
    <w:rPr>
      <w:color w:val="3EBBF0" w:themeColor="followedHyperlink"/>
      <w:u w:val="single"/>
    </w:rPr>
  </w:style>
  <w:style w:type="paragraph" w:styleId="NormalWeb">
    <w:name w:val="Normal (Web)"/>
    <w:basedOn w:val="Normal"/>
    <w:uiPriority w:val="99"/>
    <w:unhideWhenUsed/>
    <w:rsid w:val="00C01E17"/>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qFormat/>
    <w:rsid w:val="008D7D1D"/>
    <w:pPr>
      <w:spacing w:before="120" w:after="120"/>
    </w:pPr>
    <w:rPr>
      <w:b/>
      <w:bCs/>
      <w:caps/>
      <w:sz w:val="20"/>
      <w:szCs w:val="20"/>
    </w:rPr>
  </w:style>
  <w:style w:type="paragraph" w:styleId="TOC2">
    <w:name w:val="toc 2"/>
    <w:basedOn w:val="Normal"/>
    <w:next w:val="Normal"/>
    <w:autoRedefine/>
    <w:uiPriority w:val="39"/>
    <w:unhideWhenUsed/>
    <w:qFormat/>
    <w:rsid w:val="00C01E17"/>
    <w:pPr>
      <w:spacing w:after="0"/>
      <w:ind w:left="220"/>
    </w:pPr>
    <w:rPr>
      <w:smallCaps/>
      <w:sz w:val="20"/>
      <w:szCs w:val="20"/>
    </w:rPr>
  </w:style>
  <w:style w:type="paragraph" w:styleId="Title">
    <w:name w:val="Title"/>
    <w:basedOn w:val="Normal"/>
    <w:next w:val="Normal"/>
    <w:link w:val="TitleChar"/>
    <w:uiPriority w:val="10"/>
    <w:qFormat/>
    <w:rsid w:val="00C01E17"/>
    <w:pPr>
      <w:spacing w:before="240" w:after="60" w:line="240" w:lineRule="auto"/>
      <w:jc w:val="center"/>
      <w:outlineLvl w:val="0"/>
    </w:pPr>
    <w:rPr>
      <w:rFonts w:ascii="Cambria" w:eastAsia="Times New Roman" w:hAnsi="Cambria" w:cs="Times New Roman"/>
      <w:b/>
      <w:bCs/>
      <w:iCs/>
      <w:color w:val="000000"/>
      <w:kern w:val="28"/>
      <w:sz w:val="32"/>
      <w:szCs w:val="32"/>
      <w:lang w:val="en-GB"/>
    </w:rPr>
  </w:style>
  <w:style w:type="character" w:customStyle="1" w:styleId="TitleChar">
    <w:name w:val="Title Char"/>
    <w:basedOn w:val="DefaultParagraphFont"/>
    <w:link w:val="Title"/>
    <w:uiPriority w:val="10"/>
    <w:rsid w:val="00C01E17"/>
    <w:rPr>
      <w:rFonts w:ascii="Cambria" w:eastAsia="Times New Roman" w:hAnsi="Cambria" w:cs="Times New Roman"/>
      <w:b/>
      <w:bCs/>
      <w:iCs/>
      <w:color w:val="000000"/>
      <w:kern w:val="28"/>
      <w:sz w:val="32"/>
      <w:szCs w:val="32"/>
      <w:lang w:val="en-GB"/>
    </w:rPr>
  </w:style>
  <w:style w:type="paragraph" w:styleId="BlockText">
    <w:name w:val="Block Text"/>
    <w:basedOn w:val="Normal"/>
    <w:unhideWhenUsed/>
    <w:rsid w:val="00C01E17"/>
    <w:pPr>
      <w:spacing w:after="120" w:line="240" w:lineRule="auto"/>
      <w:ind w:left="1440" w:right="1440"/>
    </w:pPr>
    <w:rPr>
      <w:rFonts w:ascii="Verdana" w:eastAsia="Times New Roman" w:hAnsi="Verdana" w:cs="Palatino Linotype"/>
      <w:bCs/>
      <w:iCs/>
      <w:color w:val="000000"/>
      <w:lang w:val="en-GB"/>
    </w:rPr>
  </w:style>
  <w:style w:type="character" w:customStyle="1" w:styleId="ListParagraphChar">
    <w:name w:val="List Paragraph Char"/>
    <w:link w:val="ListParagraph"/>
    <w:uiPriority w:val="34"/>
    <w:locked/>
    <w:rsid w:val="00C01E17"/>
    <w:rPr>
      <w:rFonts w:ascii="Verdana" w:eastAsia="Times New Roman" w:hAnsi="Verdana" w:cs="Times New Roman"/>
      <w:bCs/>
      <w:iCs/>
      <w:color w:val="000000"/>
      <w:lang w:val="en-GB"/>
    </w:rPr>
  </w:style>
  <w:style w:type="paragraph" w:styleId="ListParagraph">
    <w:name w:val="List Paragraph"/>
    <w:basedOn w:val="Normal"/>
    <w:link w:val="ListParagraphChar"/>
    <w:uiPriority w:val="34"/>
    <w:qFormat/>
    <w:rsid w:val="00C01E17"/>
    <w:pPr>
      <w:spacing w:after="0" w:line="240" w:lineRule="auto"/>
      <w:ind w:left="720"/>
    </w:pPr>
    <w:rPr>
      <w:rFonts w:ascii="Verdana" w:eastAsia="Times New Roman" w:hAnsi="Verdana" w:cs="Times New Roman"/>
      <w:bCs/>
      <w:iCs/>
      <w:color w:val="000000"/>
      <w:lang w:val="en-GB"/>
    </w:rPr>
  </w:style>
  <w:style w:type="paragraph" w:customStyle="1" w:styleId="ProposalText">
    <w:name w:val="+ProposalText"/>
    <w:rsid w:val="00C01E17"/>
    <w:pPr>
      <w:spacing w:before="240" w:after="0" w:line="240" w:lineRule="auto"/>
      <w:jc w:val="both"/>
    </w:pPr>
    <w:rPr>
      <w:rFonts w:ascii="Trebuchet MS" w:eastAsia="Times New Roman" w:hAnsi="Trebuchet MS" w:cs="Times New Roman"/>
      <w:sz w:val="20"/>
      <w:szCs w:val="20"/>
    </w:rPr>
  </w:style>
  <w:style w:type="table" w:styleId="TableGrid">
    <w:name w:val="Table Grid"/>
    <w:basedOn w:val="TableNormal"/>
    <w:uiPriority w:val="59"/>
    <w:rsid w:val="00C01E17"/>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
    <w:name w:val="Heading 4 Char"/>
    <w:aliases w:val="Map Title Char"/>
    <w:basedOn w:val="DefaultParagraphFont"/>
    <w:link w:val="Heading4"/>
    <w:rsid w:val="00603C99"/>
    <w:rPr>
      <w:rFonts w:eastAsia="Times New Roman" w:cstheme="majorBidi"/>
      <w:b/>
      <w:sz w:val="24"/>
      <w:szCs w:val="24"/>
    </w:rPr>
  </w:style>
  <w:style w:type="paragraph" w:styleId="BodyText">
    <w:name w:val="Body Text"/>
    <w:basedOn w:val="Normal"/>
    <w:link w:val="BodyTextChar"/>
    <w:uiPriority w:val="99"/>
    <w:rsid w:val="008D5875"/>
    <w:pPr>
      <w:spacing w:after="0" w:line="240" w:lineRule="auto"/>
    </w:pPr>
    <w:rPr>
      <w:rFonts w:ascii="t" w:eastAsia="Times New Roman" w:hAnsi="t" w:cs="Times New Roman"/>
      <w:szCs w:val="20"/>
    </w:rPr>
  </w:style>
  <w:style w:type="character" w:customStyle="1" w:styleId="BodyTextChar">
    <w:name w:val="Body Text Char"/>
    <w:basedOn w:val="DefaultParagraphFont"/>
    <w:link w:val="BodyText"/>
    <w:uiPriority w:val="99"/>
    <w:rsid w:val="008D5875"/>
    <w:rPr>
      <w:rFonts w:ascii="t" w:eastAsia="Times New Roman" w:hAnsi="t" w:cs="Times New Roman"/>
      <w:szCs w:val="20"/>
    </w:rPr>
  </w:style>
  <w:style w:type="paragraph" w:customStyle="1" w:styleId="NormalText-Indent1">
    <w:name w:val="Normal Text - Indent 1"/>
    <w:basedOn w:val="BlockText"/>
    <w:rsid w:val="008D5875"/>
    <w:pPr>
      <w:spacing w:before="120" w:after="0"/>
      <w:ind w:left="288" w:right="0"/>
    </w:pPr>
    <w:rPr>
      <w:rFonts w:ascii="Arial" w:hAnsi="Arial" w:cs="Times New Roman"/>
      <w:bCs w:val="0"/>
      <w:iCs w:val="0"/>
      <w:color w:val="auto"/>
      <w:kern w:val="28"/>
      <w:sz w:val="20"/>
      <w:szCs w:val="20"/>
      <w:lang w:val="en-US"/>
    </w:rPr>
  </w:style>
  <w:style w:type="paragraph" w:customStyle="1" w:styleId="NormalText-Indent3">
    <w:name w:val="Normal Text - Indent 3"/>
    <w:basedOn w:val="Normal"/>
    <w:rsid w:val="008D5875"/>
    <w:pPr>
      <w:spacing w:before="120" w:after="0" w:line="240" w:lineRule="auto"/>
      <w:ind w:left="1152"/>
    </w:pPr>
    <w:rPr>
      <w:rFonts w:ascii="Arial" w:eastAsia="Times New Roman" w:hAnsi="Arial" w:cs="Times New Roman"/>
      <w:kern w:val="28"/>
      <w:sz w:val="20"/>
      <w:szCs w:val="20"/>
    </w:rPr>
  </w:style>
  <w:style w:type="paragraph" w:customStyle="1" w:styleId="TableNormal1">
    <w:name w:val="Table Normal1"/>
    <w:basedOn w:val="Normal"/>
    <w:uiPriority w:val="99"/>
    <w:rsid w:val="008D5875"/>
    <w:pPr>
      <w:spacing w:before="60" w:after="60" w:line="264" w:lineRule="auto"/>
    </w:pPr>
    <w:rPr>
      <w:rFonts w:ascii="Arial Narrow" w:eastAsia="Arial Narrow" w:hAnsi="Arial Narrow" w:cs="Arial Narrow"/>
      <w:sz w:val="18"/>
      <w:szCs w:val="18"/>
      <w:lang w:eastAsia="ja-JP"/>
    </w:rPr>
  </w:style>
  <w:style w:type="paragraph" w:customStyle="1" w:styleId="FRDHeading">
    <w:name w:val="FRD Heading"/>
    <w:basedOn w:val="Heading1"/>
    <w:link w:val="FRDHeadingChar"/>
    <w:autoRedefine/>
    <w:uiPriority w:val="99"/>
    <w:qFormat/>
    <w:rsid w:val="007E5E69"/>
    <w:pPr>
      <w:pageBreakBefore/>
      <w:numPr>
        <w:numId w:val="5"/>
      </w:numPr>
      <w:shd w:val="clear" w:color="auto" w:fill="7EB1E6" w:themeFill="accent3" w:themeFillTint="99"/>
      <w:tabs>
        <w:tab w:val="left" w:pos="-270"/>
        <w:tab w:val="left" w:pos="996"/>
        <w:tab w:val="left" w:pos="3420"/>
      </w:tabs>
      <w:spacing w:line="360" w:lineRule="auto"/>
    </w:pPr>
    <w:rPr>
      <w:rFonts w:asciiTheme="minorHAnsi" w:eastAsiaTheme="minorHAnsi" w:hAnsiTheme="minorHAnsi" w:cs="Arial"/>
      <w:color w:val="002060"/>
      <w:kern w:val="32"/>
      <w:sz w:val="28"/>
      <w:szCs w:val="28"/>
    </w:rPr>
  </w:style>
  <w:style w:type="character" w:customStyle="1" w:styleId="FRDHeadingChar">
    <w:name w:val="FRD Heading Char"/>
    <w:basedOn w:val="Heading1Char"/>
    <w:link w:val="FRDHeading"/>
    <w:uiPriority w:val="99"/>
    <w:rsid w:val="007E5E69"/>
    <w:rPr>
      <w:rFonts w:ascii="Franklin Gothic Medium" w:eastAsiaTheme="minorHAnsi" w:hAnsi="Franklin Gothic Medium" w:cs="Arial"/>
      <w:b/>
      <w:color w:val="002060"/>
      <w:spacing w:val="20"/>
      <w:kern w:val="32"/>
      <w:sz w:val="28"/>
      <w:szCs w:val="28"/>
      <w:shd w:val="clear" w:color="auto" w:fill="7EB1E6" w:themeFill="accent3" w:themeFillTint="99"/>
    </w:rPr>
  </w:style>
  <w:style w:type="table" w:customStyle="1" w:styleId="LightGrid-Accent11">
    <w:name w:val="Light Grid - Accent 11"/>
    <w:basedOn w:val="TableNormal"/>
    <w:uiPriority w:val="62"/>
    <w:rsid w:val="005544B2"/>
    <w:pPr>
      <w:spacing w:after="0" w:line="240" w:lineRule="auto"/>
    </w:pPr>
    <w:rPr>
      <w:rFonts w:eastAsiaTheme="minorHAnsi"/>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insideH w:val="single" w:sz="8" w:space="0" w:color="4A66AC" w:themeColor="accent1"/>
        <w:insideV w:val="single" w:sz="8" w:space="0" w:color="4A66A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66AC" w:themeColor="accent1"/>
          <w:left w:val="single" w:sz="8" w:space="0" w:color="4A66AC" w:themeColor="accent1"/>
          <w:bottom w:val="single" w:sz="18" w:space="0" w:color="4A66AC" w:themeColor="accent1"/>
          <w:right w:val="single" w:sz="8" w:space="0" w:color="4A66AC" w:themeColor="accent1"/>
          <w:insideH w:val="nil"/>
          <w:insideV w:val="single" w:sz="8" w:space="0" w:color="4A66A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66AC" w:themeColor="accent1"/>
          <w:left w:val="single" w:sz="8" w:space="0" w:color="4A66AC" w:themeColor="accent1"/>
          <w:bottom w:val="single" w:sz="8" w:space="0" w:color="4A66AC" w:themeColor="accent1"/>
          <w:right w:val="single" w:sz="8" w:space="0" w:color="4A66AC" w:themeColor="accent1"/>
          <w:insideH w:val="nil"/>
          <w:insideV w:val="single" w:sz="8" w:space="0" w:color="4A66A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shd w:val="clear" w:color="auto" w:fill="D1D8EB" w:themeFill="accent1" w:themeFillTint="3F"/>
      </w:tcPr>
    </w:tblStylePr>
    <w:tblStylePr w:type="band1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insideV w:val="single" w:sz="8" w:space="0" w:color="4A66AC" w:themeColor="accent1"/>
        </w:tcBorders>
        <w:shd w:val="clear" w:color="auto" w:fill="D1D8EB" w:themeFill="accent1" w:themeFillTint="3F"/>
      </w:tcPr>
    </w:tblStylePr>
    <w:tblStylePr w:type="band2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insideV w:val="single" w:sz="8" w:space="0" w:color="4A66AC" w:themeColor="accent1"/>
        </w:tcBorders>
      </w:tcPr>
    </w:tblStylePr>
  </w:style>
  <w:style w:type="paragraph" w:styleId="TOCHeading">
    <w:name w:val="TOC Heading"/>
    <w:basedOn w:val="Heading1"/>
    <w:next w:val="Normal"/>
    <w:uiPriority w:val="39"/>
    <w:unhideWhenUsed/>
    <w:qFormat/>
    <w:rsid w:val="00BB5EDB"/>
    <w:pPr>
      <w:spacing w:line="276" w:lineRule="auto"/>
      <w:outlineLvl w:val="9"/>
    </w:pPr>
    <w:rPr>
      <w:rFonts w:asciiTheme="majorHAnsi" w:eastAsiaTheme="majorEastAsia" w:hAnsiTheme="majorHAnsi" w:cstheme="majorBidi"/>
      <w:b w:val="0"/>
      <w:bCs/>
      <w:color w:val="374C80" w:themeColor="accent1" w:themeShade="BF"/>
      <w:spacing w:val="0"/>
      <w:szCs w:val="28"/>
      <w:lang w:eastAsia="ja-JP"/>
    </w:rPr>
  </w:style>
  <w:style w:type="character" w:customStyle="1" w:styleId="Heading5Char">
    <w:name w:val="Heading 5 Char"/>
    <w:aliases w:val="Block Label Char"/>
    <w:basedOn w:val="DefaultParagraphFont"/>
    <w:link w:val="Heading5"/>
    <w:rsid w:val="007C0998"/>
    <w:rPr>
      <w:rFonts w:ascii="Arial" w:eastAsia="Times New Roman" w:hAnsi="Arial" w:cs="Times New Roman"/>
      <w:sz w:val="24"/>
      <w:szCs w:val="20"/>
      <w:lang w:val="en-GB"/>
    </w:rPr>
  </w:style>
  <w:style w:type="character" w:customStyle="1" w:styleId="Heading7Char">
    <w:name w:val="Heading 7 Char"/>
    <w:basedOn w:val="DefaultParagraphFont"/>
    <w:link w:val="Heading7"/>
    <w:rsid w:val="007C0998"/>
    <w:rPr>
      <w:rFonts w:ascii="Tahoma" w:eastAsia="Times New Roman" w:hAnsi="Tahoma" w:cs="Times New Roman"/>
      <w:b/>
      <w:color w:val="17365D"/>
      <w:kern w:val="28"/>
      <w:sz w:val="20"/>
      <w:szCs w:val="20"/>
      <w:u w:val="single"/>
      <w:lang w:val="en-GB"/>
    </w:rPr>
  </w:style>
  <w:style w:type="character" w:customStyle="1" w:styleId="Heading8Char">
    <w:name w:val="Heading 8 Char"/>
    <w:basedOn w:val="DefaultParagraphFont"/>
    <w:link w:val="Heading8"/>
    <w:rsid w:val="007C0998"/>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7C0998"/>
    <w:rPr>
      <w:rFonts w:ascii="Arial" w:eastAsia="Times New Roman" w:hAnsi="Arial" w:cs="Times New Roman"/>
      <w:b/>
      <w:i/>
      <w:sz w:val="18"/>
      <w:szCs w:val="20"/>
      <w:lang w:val="en-GB"/>
    </w:rPr>
  </w:style>
  <w:style w:type="paragraph" w:styleId="TOC3">
    <w:name w:val="toc 3"/>
    <w:basedOn w:val="Normal"/>
    <w:next w:val="Normal"/>
    <w:autoRedefine/>
    <w:uiPriority w:val="39"/>
    <w:unhideWhenUsed/>
    <w:qFormat/>
    <w:rsid w:val="007C0998"/>
    <w:pPr>
      <w:spacing w:after="0"/>
      <w:ind w:left="440"/>
    </w:pPr>
    <w:rPr>
      <w:i/>
      <w:iCs/>
      <w:sz w:val="20"/>
      <w:szCs w:val="20"/>
    </w:rPr>
  </w:style>
  <w:style w:type="numbering" w:customStyle="1" w:styleId="Style1">
    <w:name w:val="Style1"/>
    <w:uiPriority w:val="99"/>
    <w:rsid w:val="007C0998"/>
    <w:pPr>
      <w:numPr>
        <w:numId w:val="2"/>
      </w:numPr>
    </w:pPr>
  </w:style>
  <w:style w:type="paragraph" w:customStyle="1" w:styleId="DataSummarySheet2">
    <w:name w:val="DataSummarySheet2"/>
    <w:basedOn w:val="Normal"/>
    <w:rsid w:val="007C0998"/>
    <w:pPr>
      <w:numPr>
        <w:numId w:val="3"/>
      </w:numPr>
      <w:tabs>
        <w:tab w:val="left" w:pos="142"/>
      </w:tabs>
      <w:spacing w:after="0" w:line="260" w:lineRule="exact"/>
    </w:pPr>
    <w:rPr>
      <w:rFonts w:ascii="Franklin Gothic Book" w:eastAsia="Times" w:hAnsi="Franklin Gothic Book" w:cs="Times New Roman"/>
      <w:sz w:val="18"/>
      <w:szCs w:val="18"/>
      <w:lang w:val="en-GB"/>
    </w:rPr>
  </w:style>
  <w:style w:type="table" w:styleId="LightShading-Accent5">
    <w:name w:val="Light Shading Accent 5"/>
    <w:basedOn w:val="TableNormal"/>
    <w:uiPriority w:val="60"/>
    <w:rsid w:val="007C0998"/>
    <w:pPr>
      <w:spacing w:after="0" w:line="240" w:lineRule="auto"/>
    </w:pPr>
    <w:rPr>
      <w:rFonts w:ascii="Calibri" w:eastAsia="Calibri" w:hAnsi="Calibri" w:cs="Times New Roman"/>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EstiloTableNormal1LatinaCuerpo">
    <w:name w:val="Estilo Table Normal1 + (Latina) +Cuerpo"/>
    <w:basedOn w:val="Normal"/>
    <w:rsid w:val="007C0998"/>
    <w:pPr>
      <w:spacing w:before="60" w:after="60" w:line="264" w:lineRule="auto"/>
    </w:pPr>
    <w:rPr>
      <w:rFonts w:ascii="Calibri" w:eastAsia="Arial Narrow" w:hAnsi="Calibri" w:cs="Arial Narrow"/>
      <w:sz w:val="24"/>
      <w:szCs w:val="18"/>
      <w:lang w:val="en-AU" w:eastAsia="ja-JP"/>
    </w:rPr>
  </w:style>
  <w:style w:type="table" w:customStyle="1" w:styleId="LightList1">
    <w:name w:val="Light List1"/>
    <w:basedOn w:val="TableNormal"/>
    <w:uiPriority w:val="61"/>
    <w:rsid w:val="007C0998"/>
    <w:pPr>
      <w:spacing w:after="0" w:line="240" w:lineRule="auto"/>
    </w:pPr>
    <w:rPr>
      <w:rFonts w:ascii="Calibri" w:eastAsia="Calibri" w:hAnsi="Calibri" w:cs="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b/>
        <w:bCs/>
        <w:color w:val="FFFFFF"/>
      </w:rPr>
      <w:tblPr/>
      <w:tcPr>
        <w:shd w:val="clear" w:color="auto" w:fill="000000"/>
      </w:tcPr>
    </w:tblStylePr>
    <w:tblStylePr w:type="lastRow">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OC4">
    <w:name w:val="toc 4"/>
    <w:basedOn w:val="Normal"/>
    <w:next w:val="Normal"/>
    <w:autoRedefine/>
    <w:uiPriority w:val="39"/>
    <w:unhideWhenUsed/>
    <w:rsid w:val="007C0998"/>
    <w:pPr>
      <w:spacing w:after="0"/>
      <w:ind w:left="660"/>
    </w:pPr>
    <w:rPr>
      <w:sz w:val="18"/>
      <w:szCs w:val="18"/>
    </w:rPr>
  </w:style>
  <w:style w:type="paragraph" w:styleId="TOC5">
    <w:name w:val="toc 5"/>
    <w:basedOn w:val="Normal"/>
    <w:next w:val="Normal"/>
    <w:autoRedefine/>
    <w:uiPriority w:val="39"/>
    <w:unhideWhenUsed/>
    <w:rsid w:val="007C0998"/>
    <w:pPr>
      <w:spacing w:after="0"/>
      <w:ind w:left="880"/>
    </w:pPr>
    <w:rPr>
      <w:sz w:val="18"/>
      <w:szCs w:val="18"/>
    </w:rPr>
  </w:style>
  <w:style w:type="paragraph" w:styleId="TOC6">
    <w:name w:val="toc 6"/>
    <w:basedOn w:val="Normal"/>
    <w:next w:val="Normal"/>
    <w:autoRedefine/>
    <w:uiPriority w:val="39"/>
    <w:unhideWhenUsed/>
    <w:rsid w:val="007C0998"/>
    <w:pPr>
      <w:spacing w:after="0"/>
      <w:ind w:left="1100"/>
    </w:pPr>
    <w:rPr>
      <w:sz w:val="18"/>
      <w:szCs w:val="18"/>
    </w:rPr>
  </w:style>
  <w:style w:type="paragraph" w:styleId="TOC7">
    <w:name w:val="toc 7"/>
    <w:basedOn w:val="Normal"/>
    <w:next w:val="Normal"/>
    <w:autoRedefine/>
    <w:uiPriority w:val="39"/>
    <w:unhideWhenUsed/>
    <w:rsid w:val="007C0998"/>
    <w:pPr>
      <w:spacing w:after="0"/>
      <w:ind w:left="1320"/>
    </w:pPr>
    <w:rPr>
      <w:sz w:val="18"/>
      <w:szCs w:val="18"/>
    </w:rPr>
  </w:style>
  <w:style w:type="paragraph" w:styleId="TOC8">
    <w:name w:val="toc 8"/>
    <w:basedOn w:val="Normal"/>
    <w:next w:val="Normal"/>
    <w:autoRedefine/>
    <w:uiPriority w:val="39"/>
    <w:unhideWhenUsed/>
    <w:rsid w:val="007C0998"/>
    <w:pPr>
      <w:spacing w:after="0"/>
      <w:ind w:left="1540"/>
    </w:pPr>
    <w:rPr>
      <w:sz w:val="18"/>
      <w:szCs w:val="18"/>
    </w:rPr>
  </w:style>
  <w:style w:type="paragraph" w:styleId="TOC9">
    <w:name w:val="toc 9"/>
    <w:basedOn w:val="Normal"/>
    <w:next w:val="Normal"/>
    <w:autoRedefine/>
    <w:uiPriority w:val="39"/>
    <w:unhideWhenUsed/>
    <w:rsid w:val="007C0998"/>
    <w:pPr>
      <w:spacing w:after="0"/>
      <w:ind w:left="1760"/>
    </w:pPr>
    <w:rPr>
      <w:sz w:val="18"/>
      <w:szCs w:val="18"/>
    </w:rPr>
  </w:style>
  <w:style w:type="paragraph" w:styleId="BodyTextIndent">
    <w:name w:val="Body Text Indent"/>
    <w:basedOn w:val="Normal"/>
    <w:link w:val="BodyTextIndentChar"/>
    <w:rsid w:val="007C0998"/>
    <w:pPr>
      <w:spacing w:after="0" w:line="240" w:lineRule="auto"/>
      <w:ind w:left="360"/>
    </w:pPr>
    <w:rPr>
      <w:rFonts w:ascii="Arial" w:eastAsia="Times New Roman" w:hAnsi="Arial" w:cs="Times New Roman"/>
      <w:szCs w:val="20"/>
      <w:lang w:val="en-GB"/>
    </w:rPr>
  </w:style>
  <w:style w:type="character" w:customStyle="1" w:styleId="BodyTextIndentChar">
    <w:name w:val="Body Text Indent Char"/>
    <w:basedOn w:val="DefaultParagraphFont"/>
    <w:link w:val="BodyTextIndent"/>
    <w:rsid w:val="007C0998"/>
    <w:rPr>
      <w:rFonts w:ascii="Arial" w:eastAsia="Times New Roman" w:hAnsi="Arial" w:cs="Times New Roman"/>
      <w:szCs w:val="20"/>
      <w:lang w:val="en-GB"/>
    </w:rPr>
  </w:style>
  <w:style w:type="paragraph" w:customStyle="1" w:styleId="Style16ptBoldCenteredBefore6ptAfter3pt">
    <w:name w:val="Style 16 pt Bold Centered Before:  6 pt After:  3 pt"/>
    <w:basedOn w:val="Heading1"/>
    <w:rsid w:val="007C0998"/>
    <w:pPr>
      <w:keepNext w:val="0"/>
      <w:numPr>
        <w:numId w:val="1"/>
      </w:numPr>
      <w:shd w:val="pct10" w:color="auto" w:fill="auto"/>
      <w:tabs>
        <w:tab w:val="num" w:pos="432"/>
      </w:tabs>
      <w:spacing w:before="120" w:after="60"/>
      <w:ind w:left="432" w:hanging="432"/>
      <w:jc w:val="center"/>
    </w:pPr>
    <w:rPr>
      <w:rFonts w:ascii="Arial" w:eastAsia="Times New Roman" w:hAnsi="Arial" w:cs="Times New Roman"/>
      <w:b w:val="0"/>
      <w:bCs/>
      <w:color w:val="002060"/>
      <w:spacing w:val="0"/>
      <w:kern w:val="32"/>
      <w:sz w:val="32"/>
      <w:szCs w:val="20"/>
      <w:lang w:val="en-GB"/>
    </w:rPr>
  </w:style>
  <w:style w:type="table" w:customStyle="1" w:styleId="LightShading1">
    <w:name w:val="Light Shading1"/>
    <w:basedOn w:val="TableNormal"/>
    <w:uiPriority w:val="60"/>
    <w:rsid w:val="007C0998"/>
    <w:pPr>
      <w:spacing w:after="0" w:line="240" w:lineRule="auto"/>
    </w:pPr>
    <w:rPr>
      <w:rFonts w:ascii="Calibri" w:eastAsia="Calibri" w:hAnsi="Calibri"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CommentReference">
    <w:name w:val="annotation reference"/>
    <w:uiPriority w:val="99"/>
    <w:semiHidden/>
    <w:unhideWhenUsed/>
    <w:rsid w:val="007C0998"/>
    <w:rPr>
      <w:sz w:val="16"/>
      <w:szCs w:val="16"/>
    </w:rPr>
  </w:style>
  <w:style w:type="paragraph" w:styleId="CommentText">
    <w:name w:val="annotation text"/>
    <w:basedOn w:val="Normal"/>
    <w:link w:val="CommentTextChar"/>
    <w:uiPriority w:val="99"/>
    <w:unhideWhenUsed/>
    <w:rsid w:val="007C0998"/>
    <w:pPr>
      <w:spacing w:after="0" w:line="240" w:lineRule="auto"/>
    </w:pPr>
    <w:rPr>
      <w:rFonts w:ascii="Arial" w:eastAsia="Times New Roman" w:hAnsi="Arial" w:cs="Times New Roman"/>
      <w:bCs/>
      <w:iCs/>
      <w:color w:val="000000"/>
      <w:sz w:val="20"/>
      <w:szCs w:val="20"/>
      <w:lang w:val="en-GB"/>
    </w:rPr>
  </w:style>
  <w:style w:type="character" w:customStyle="1" w:styleId="CommentTextChar">
    <w:name w:val="Comment Text Char"/>
    <w:basedOn w:val="DefaultParagraphFont"/>
    <w:link w:val="CommentText"/>
    <w:uiPriority w:val="99"/>
    <w:rsid w:val="007C0998"/>
    <w:rPr>
      <w:rFonts w:ascii="Arial" w:eastAsia="Times New Roman" w:hAnsi="Arial" w:cs="Times New Roman"/>
      <w:bCs/>
      <w:iCs/>
      <w:color w:val="000000"/>
      <w:sz w:val="20"/>
      <w:szCs w:val="20"/>
      <w:lang w:val="en-GB"/>
    </w:rPr>
  </w:style>
  <w:style w:type="paragraph" w:styleId="CommentSubject">
    <w:name w:val="annotation subject"/>
    <w:basedOn w:val="CommentText"/>
    <w:next w:val="CommentText"/>
    <w:link w:val="CommentSubjectChar"/>
    <w:uiPriority w:val="99"/>
    <w:semiHidden/>
    <w:unhideWhenUsed/>
    <w:rsid w:val="007C0998"/>
    <w:rPr>
      <w:b/>
    </w:rPr>
  </w:style>
  <w:style w:type="character" w:customStyle="1" w:styleId="CommentSubjectChar">
    <w:name w:val="Comment Subject Char"/>
    <w:basedOn w:val="CommentTextChar"/>
    <w:link w:val="CommentSubject"/>
    <w:uiPriority w:val="99"/>
    <w:semiHidden/>
    <w:rsid w:val="007C0998"/>
    <w:rPr>
      <w:rFonts w:ascii="Arial" w:eastAsia="Times New Roman" w:hAnsi="Arial" w:cs="Times New Roman"/>
      <w:b/>
      <w:bCs/>
      <w:iCs/>
      <w:color w:val="000000"/>
      <w:sz w:val="20"/>
      <w:szCs w:val="20"/>
      <w:lang w:val="en-GB"/>
    </w:rPr>
  </w:style>
  <w:style w:type="paragraph" w:styleId="Revision">
    <w:name w:val="Revision"/>
    <w:hidden/>
    <w:uiPriority w:val="99"/>
    <w:semiHidden/>
    <w:rsid w:val="007C0998"/>
    <w:pPr>
      <w:spacing w:after="0" w:line="240" w:lineRule="auto"/>
    </w:pPr>
    <w:rPr>
      <w:rFonts w:ascii="Arial" w:eastAsia="Times New Roman" w:hAnsi="Arial" w:cs="Palatino Linotype"/>
      <w:bCs/>
      <w:iCs/>
      <w:color w:val="000000"/>
      <w:sz w:val="20"/>
    </w:rPr>
  </w:style>
  <w:style w:type="paragraph" w:styleId="FootnoteText">
    <w:name w:val="footnote text"/>
    <w:basedOn w:val="Normal"/>
    <w:link w:val="FootnoteTextChar"/>
    <w:unhideWhenUsed/>
    <w:rsid w:val="007C0998"/>
    <w:pPr>
      <w:spacing w:before="60" w:after="30" w:line="240" w:lineRule="auto"/>
    </w:pPr>
    <w:rPr>
      <w:rFonts w:ascii="Times New Roman" w:eastAsia="Times New Roman" w:hAnsi="Times New Roman" w:cs="Times New Roman"/>
      <w:color w:val="000000"/>
      <w:sz w:val="20"/>
      <w:szCs w:val="20"/>
      <w:lang w:val="en-GB"/>
    </w:rPr>
  </w:style>
  <w:style w:type="character" w:customStyle="1" w:styleId="FootnoteTextChar">
    <w:name w:val="Footnote Text Char"/>
    <w:basedOn w:val="DefaultParagraphFont"/>
    <w:link w:val="FootnoteText"/>
    <w:rsid w:val="007C0998"/>
    <w:rPr>
      <w:rFonts w:ascii="Times New Roman" w:eastAsia="Times New Roman" w:hAnsi="Times New Roman" w:cs="Times New Roman"/>
      <w:color w:val="000000"/>
      <w:sz w:val="20"/>
      <w:szCs w:val="20"/>
      <w:lang w:val="en-GB"/>
    </w:rPr>
  </w:style>
  <w:style w:type="character" w:styleId="FootnoteReference">
    <w:name w:val="footnote reference"/>
    <w:semiHidden/>
    <w:unhideWhenUsed/>
    <w:rsid w:val="007C0998"/>
    <w:rPr>
      <w:vertAlign w:val="superscript"/>
    </w:rPr>
  </w:style>
  <w:style w:type="table" w:customStyle="1" w:styleId="MediumShading11">
    <w:name w:val="Medium Shading 11"/>
    <w:basedOn w:val="TableNormal"/>
    <w:uiPriority w:val="63"/>
    <w:rsid w:val="007C0998"/>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BFBFBF"/>
      </w:tcPr>
    </w:tblStylePr>
    <w:tblStylePr w:type="band1Horz">
      <w:tblPr/>
      <w:tcPr>
        <w:tcBorders>
          <w:insideH w:val="nil"/>
          <w:insideV w:val="nil"/>
        </w:tcBorders>
        <w:shd w:val="clear" w:color="auto" w:fill="BFBFBF"/>
      </w:tcPr>
    </w:tblStylePr>
    <w:tblStylePr w:type="band2Horz">
      <w:tblPr/>
      <w:tcPr>
        <w:tcBorders>
          <w:insideH w:val="nil"/>
          <w:insideV w:val="nil"/>
        </w:tcBorders>
      </w:tcPr>
    </w:tblStylePr>
  </w:style>
  <w:style w:type="character" w:customStyle="1" w:styleId="JustParaCenteredChar">
    <w:name w:val="JustPara_Centered Char"/>
    <w:basedOn w:val="DefaultParagraphFont"/>
    <w:link w:val="JustParaCentered"/>
    <w:locked/>
    <w:rsid w:val="007C0998"/>
    <w:rPr>
      <w:rFonts w:ascii="Segoe UI" w:eastAsia="Times New Roman" w:hAnsi="Segoe UI" w:cs="Arial"/>
      <w:iCs/>
      <w:lang w:val="en-GB"/>
    </w:rPr>
  </w:style>
  <w:style w:type="paragraph" w:customStyle="1" w:styleId="JustParaCentered">
    <w:name w:val="JustPara_Centered"/>
    <w:basedOn w:val="Normal"/>
    <w:link w:val="JustParaCenteredChar"/>
    <w:qFormat/>
    <w:rsid w:val="007C0998"/>
    <w:pPr>
      <w:spacing w:after="0" w:line="240" w:lineRule="auto"/>
      <w:jc w:val="center"/>
    </w:pPr>
    <w:rPr>
      <w:rFonts w:ascii="Segoe UI" w:eastAsia="Times New Roman" w:hAnsi="Segoe UI" w:cs="Arial"/>
      <w:iCs/>
      <w:lang w:val="en-GB"/>
    </w:rPr>
  </w:style>
  <w:style w:type="character" w:customStyle="1" w:styleId="JustParaCenteredBoldChar">
    <w:name w:val="JustPara_Centered_Bold Char"/>
    <w:basedOn w:val="JustParaCenteredChar"/>
    <w:link w:val="JustParaCenteredBold"/>
    <w:locked/>
    <w:rsid w:val="007C0998"/>
    <w:rPr>
      <w:rFonts w:ascii="Segoe UI" w:eastAsia="Times New Roman" w:hAnsi="Segoe UI" w:cs="Arial"/>
      <w:b/>
      <w:iCs/>
      <w:lang w:val="en-GB"/>
    </w:rPr>
  </w:style>
  <w:style w:type="paragraph" w:customStyle="1" w:styleId="JustParaCenteredBold">
    <w:name w:val="JustPara_Centered_Bold"/>
    <w:basedOn w:val="JustParaCentered"/>
    <w:link w:val="JustParaCenteredBoldChar"/>
    <w:qFormat/>
    <w:rsid w:val="007C0998"/>
    <w:rPr>
      <w:b/>
    </w:rPr>
  </w:style>
  <w:style w:type="character" w:customStyle="1" w:styleId="text-content">
    <w:name w:val="text-content"/>
    <w:basedOn w:val="DefaultParagraphFont"/>
    <w:rsid w:val="007C0998"/>
  </w:style>
  <w:style w:type="character" w:customStyle="1" w:styleId="apple-converted-space">
    <w:name w:val="apple-converted-space"/>
    <w:basedOn w:val="DefaultParagraphFont"/>
    <w:rsid w:val="007C0998"/>
  </w:style>
  <w:style w:type="character" w:customStyle="1" w:styleId="apple-style-span">
    <w:name w:val="apple-style-span"/>
    <w:basedOn w:val="DefaultParagraphFont"/>
    <w:rsid w:val="007C0998"/>
  </w:style>
  <w:style w:type="character" w:customStyle="1" w:styleId="titel-content">
    <w:name w:val="titel-content"/>
    <w:basedOn w:val="DefaultParagraphFont"/>
    <w:rsid w:val="007C0998"/>
  </w:style>
  <w:style w:type="paragraph" w:customStyle="1" w:styleId="ONTTEXT">
    <w:name w:val="ONT  TEXT"/>
    <w:basedOn w:val="Normal"/>
    <w:rsid w:val="007C0998"/>
    <w:pPr>
      <w:spacing w:after="0" w:line="360" w:lineRule="auto"/>
    </w:pPr>
    <w:rPr>
      <w:rFonts w:ascii="Arial" w:eastAsia="Times New Roman" w:hAnsi="Arial" w:cs="Times New Roman"/>
      <w:sz w:val="20"/>
      <w:szCs w:val="24"/>
      <w:lang w:val="en-GB"/>
    </w:rPr>
  </w:style>
  <w:style w:type="paragraph" w:customStyle="1" w:styleId="TEST">
    <w:name w:val="TEST"/>
    <w:basedOn w:val="TOC1"/>
    <w:rsid w:val="007C0998"/>
    <w:pPr>
      <w:spacing w:before="240"/>
    </w:pPr>
    <w:rPr>
      <w:rFonts w:ascii="Times New Roman" w:hAnsi="Times New Roman" w:cs="Times New Roman"/>
      <w:iCs/>
      <w:sz w:val="24"/>
      <w:szCs w:val="24"/>
    </w:rPr>
  </w:style>
  <w:style w:type="paragraph" w:customStyle="1" w:styleId="TableBodyBold">
    <w:name w:val="+TableBodyBold"/>
    <w:rsid w:val="007C0998"/>
    <w:pPr>
      <w:spacing w:after="0" w:line="240" w:lineRule="auto"/>
    </w:pPr>
    <w:rPr>
      <w:rFonts w:ascii="Trebuchet MS" w:eastAsia="MS Mincho" w:hAnsi="Trebuchet MS" w:cs="Times New Roman"/>
      <w:b/>
      <w:sz w:val="20"/>
      <w:szCs w:val="20"/>
    </w:rPr>
  </w:style>
  <w:style w:type="paragraph" w:styleId="BodyText2">
    <w:name w:val="Body Text 2"/>
    <w:basedOn w:val="Normal"/>
    <w:link w:val="BodyText2Char"/>
    <w:rsid w:val="007C0998"/>
    <w:pPr>
      <w:spacing w:after="0" w:line="240" w:lineRule="auto"/>
      <w:jc w:val="center"/>
    </w:pPr>
    <w:rPr>
      <w:rFonts w:ascii="Verdana" w:eastAsia="Times New Roman" w:hAnsi="Verdana" w:cs="Times New Roman"/>
      <w:b/>
      <w:bCs/>
      <w:szCs w:val="24"/>
    </w:rPr>
  </w:style>
  <w:style w:type="character" w:customStyle="1" w:styleId="BodyText2Char">
    <w:name w:val="Body Text 2 Char"/>
    <w:basedOn w:val="DefaultParagraphFont"/>
    <w:link w:val="BodyText2"/>
    <w:rsid w:val="007C0998"/>
    <w:rPr>
      <w:rFonts w:ascii="Verdana" w:eastAsia="Times New Roman" w:hAnsi="Verdana" w:cs="Times New Roman"/>
      <w:b/>
      <w:bCs/>
      <w:szCs w:val="24"/>
    </w:rPr>
  </w:style>
  <w:style w:type="paragraph" w:customStyle="1" w:styleId="content">
    <w:name w:val="content"/>
    <w:basedOn w:val="Normal"/>
    <w:rsid w:val="007C0998"/>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customStyle="1" w:styleId="highlights1">
    <w:name w:val="highlights1"/>
    <w:basedOn w:val="Normal"/>
    <w:rsid w:val="007C0998"/>
    <w:pPr>
      <w:spacing w:before="100" w:beforeAutospacing="1" w:after="300" w:line="435" w:lineRule="atLeast"/>
    </w:pPr>
    <w:rPr>
      <w:rFonts w:ascii="GillSansMTProLight" w:eastAsia="Times New Roman" w:hAnsi="GillSansMTProLight" w:cs="Times New Roman"/>
      <w:color w:val="857363"/>
      <w:sz w:val="36"/>
      <w:szCs w:val="36"/>
    </w:rPr>
  </w:style>
  <w:style w:type="table" w:customStyle="1" w:styleId="MediumShading1-Accent11">
    <w:name w:val="Medium Shading 1 - Accent 11"/>
    <w:basedOn w:val="TableNormal"/>
    <w:uiPriority w:val="63"/>
    <w:rsid w:val="007C0998"/>
    <w:pPr>
      <w:spacing w:after="0" w:line="240" w:lineRule="auto"/>
    </w:pPr>
    <w:rPr>
      <w:rFonts w:eastAsiaTheme="minorHAnsi"/>
    </w:rPr>
    <w:tblPr>
      <w:tblStyleRowBandSize w:val="1"/>
      <w:tblStyleColBandSize w:val="1"/>
      <w:tbl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single" w:sz="8" w:space="0" w:color="748AC3" w:themeColor="accent1" w:themeTint="BF"/>
      </w:tblBorders>
    </w:tblPr>
    <w:tblStylePr w:type="firstRow">
      <w:pPr>
        <w:spacing w:before="0" w:after="0" w:line="240" w:lineRule="auto"/>
      </w:pPr>
      <w:rPr>
        <w:b/>
        <w:bCs/>
        <w:color w:val="FFFFFF" w:themeColor="background1"/>
      </w:rPr>
      <w:tblPr/>
      <w:tcPr>
        <w:tc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shd w:val="clear" w:color="auto" w:fill="4A66AC" w:themeFill="accent1"/>
      </w:tcPr>
    </w:tblStylePr>
    <w:tblStylePr w:type="lastRow">
      <w:pPr>
        <w:spacing w:before="0" w:after="0" w:line="240" w:lineRule="auto"/>
      </w:pPr>
      <w:rPr>
        <w:b/>
        <w:bCs/>
      </w:rPr>
      <w:tblPr/>
      <w:tcPr>
        <w:tcBorders>
          <w:top w:val="double" w:sz="6"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1" w:themeFillTint="3F"/>
      </w:tcPr>
    </w:tblStylePr>
    <w:tblStylePr w:type="band1Horz">
      <w:tblPr/>
      <w:tcPr>
        <w:tcBorders>
          <w:insideH w:val="nil"/>
          <w:insideV w:val="nil"/>
        </w:tcBorders>
        <w:shd w:val="clear" w:color="auto" w:fill="D1D8EB" w:themeFill="accent1" w:themeFillTint="3F"/>
      </w:tcPr>
    </w:tblStylePr>
    <w:tblStylePr w:type="band2Horz">
      <w:tblPr/>
      <w:tcPr>
        <w:tcBorders>
          <w:insideH w:val="nil"/>
          <w:insideV w:val="nil"/>
        </w:tcBorders>
      </w:tcPr>
    </w:tblStylePr>
  </w:style>
  <w:style w:type="table" w:customStyle="1" w:styleId="LightShading-Accent11">
    <w:name w:val="Light Shading - Accent 11"/>
    <w:basedOn w:val="TableNormal"/>
    <w:uiPriority w:val="60"/>
    <w:rsid w:val="007C0998"/>
    <w:pPr>
      <w:spacing w:after="0" w:line="240" w:lineRule="auto"/>
    </w:pPr>
    <w:rPr>
      <w:rFonts w:eastAsiaTheme="minorHAnsi"/>
      <w:color w:val="374C80" w:themeColor="accent1" w:themeShade="BF"/>
    </w:rPr>
    <w:tblPr>
      <w:tblStyleRowBandSize w:val="1"/>
      <w:tblStyleColBandSize w:val="1"/>
      <w:tblBorders>
        <w:top w:val="single" w:sz="8" w:space="0" w:color="4A66AC" w:themeColor="accent1"/>
        <w:bottom w:val="single" w:sz="8" w:space="0" w:color="4A66AC" w:themeColor="accent1"/>
      </w:tblBorders>
    </w:tblPr>
    <w:tblStylePr w:type="fir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la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left w:val="nil"/>
          <w:right w:val="nil"/>
          <w:insideH w:val="nil"/>
          <w:insideV w:val="nil"/>
        </w:tcBorders>
        <w:shd w:val="clear" w:color="auto" w:fill="D1D8EB" w:themeFill="accent1" w:themeFillTint="3F"/>
      </w:tcPr>
    </w:tblStylePr>
  </w:style>
  <w:style w:type="character" w:styleId="Strong">
    <w:name w:val="Strong"/>
    <w:basedOn w:val="DefaultParagraphFont"/>
    <w:uiPriority w:val="22"/>
    <w:qFormat/>
    <w:rsid w:val="007C0998"/>
    <w:rPr>
      <w:b/>
      <w:bCs/>
    </w:rPr>
  </w:style>
  <w:style w:type="table" w:customStyle="1" w:styleId="LightList-Accent11">
    <w:name w:val="Light List - Accent 11"/>
    <w:basedOn w:val="TableNormal"/>
    <w:uiPriority w:val="61"/>
    <w:rsid w:val="007C0998"/>
    <w:pPr>
      <w:spacing w:after="0" w:line="240" w:lineRule="auto"/>
    </w:pPr>
    <w:rPr>
      <w:rFonts w:eastAsiaTheme="minorHAnsi"/>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pPr>
        <w:spacing w:before="0" w:after="0" w:line="240" w:lineRule="auto"/>
      </w:pPr>
      <w:rPr>
        <w:b/>
        <w:bCs/>
        <w:color w:val="FFFFFF" w:themeColor="background1"/>
      </w:rPr>
      <w:tblPr/>
      <w:tcPr>
        <w:shd w:val="clear" w:color="auto" w:fill="4A66AC" w:themeFill="accent1"/>
      </w:tcPr>
    </w:tblStylePr>
    <w:tblStylePr w:type="lastRow">
      <w:pPr>
        <w:spacing w:before="0" w:after="0" w:line="240" w:lineRule="auto"/>
      </w:pPr>
      <w:rPr>
        <w:b/>
        <w:bCs/>
      </w:rPr>
      <w:tblPr/>
      <w:tcPr>
        <w:tcBorders>
          <w:top w:val="double" w:sz="6" w:space="0" w:color="4A66AC" w:themeColor="accent1"/>
          <w:left w:val="single" w:sz="8" w:space="0" w:color="4A66AC" w:themeColor="accent1"/>
          <w:bottom w:val="single" w:sz="8" w:space="0" w:color="4A66AC" w:themeColor="accent1"/>
          <w:right w:val="single" w:sz="8" w:space="0" w:color="4A66AC" w:themeColor="accent1"/>
        </w:tcBorders>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style>
  <w:style w:type="paragraph" w:styleId="EndnoteText">
    <w:name w:val="endnote text"/>
    <w:basedOn w:val="Normal"/>
    <w:link w:val="EndnoteTextChar"/>
    <w:uiPriority w:val="99"/>
    <w:semiHidden/>
    <w:unhideWhenUsed/>
    <w:rsid w:val="002C66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C663F"/>
    <w:rPr>
      <w:sz w:val="20"/>
      <w:szCs w:val="20"/>
    </w:rPr>
  </w:style>
  <w:style w:type="character" w:styleId="EndnoteReference">
    <w:name w:val="endnote reference"/>
    <w:basedOn w:val="DefaultParagraphFont"/>
    <w:uiPriority w:val="99"/>
    <w:semiHidden/>
    <w:unhideWhenUsed/>
    <w:rsid w:val="002C663F"/>
    <w:rPr>
      <w:vertAlign w:val="superscript"/>
    </w:rPr>
  </w:style>
  <w:style w:type="table" w:customStyle="1" w:styleId="LightShading2">
    <w:name w:val="Light Shading2"/>
    <w:basedOn w:val="TableNormal"/>
    <w:uiPriority w:val="60"/>
    <w:rsid w:val="00443E8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Aligned">
    <w:name w:val="Decimal Aligned"/>
    <w:basedOn w:val="Normal"/>
    <w:uiPriority w:val="40"/>
    <w:qFormat/>
    <w:rsid w:val="00DF6E95"/>
    <w:pPr>
      <w:tabs>
        <w:tab w:val="decimal" w:pos="360"/>
      </w:tabs>
    </w:pPr>
    <w:rPr>
      <w:rFonts w:eastAsiaTheme="minorHAnsi"/>
      <w:lang w:eastAsia="ja-JP"/>
    </w:rPr>
  </w:style>
  <w:style w:type="character" w:styleId="SubtleEmphasis">
    <w:name w:val="Subtle Emphasis"/>
    <w:basedOn w:val="DefaultParagraphFont"/>
    <w:uiPriority w:val="19"/>
    <w:qFormat/>
    <w:rsid w:val="00DF6E95"/>
    <w:rPr>
      <w:i/>
      <w:iCs/>
      <w:color w:val="7F7F7F" w:themeColor="text1" w:themeTint="80"/>
    </w:rPr>
  </w:style>
  <w:style w:type="paragraph" w:styleId="NormalIndent">
    <w:name w:val="Normal Indent"/>
    <w:basedOn w:val="Normal"/>
    <w:uiPriority w:val="99"/>
    <w:semiHidden/>
    <w:unhideWhenUsed/>
    <w:rsid w:val="0079066B"/>
    <w:pPr>
      <w:ind w:left="720"/>
    </w:pPr>
  </w:style>
  <w:style w:type="table" w:styleId="LightGrid-Accent1">
    <w:name w:val="Light Grid Accent 1"/>
    <w:basedOn w:val="TableNormal"/>
    <w:uiPriority w:val="62"/>
    <w:rsid w:val="000B55B0"/>
    <w:pPr>
      <w:spacing w:after="0" w:line="240" w:lineRule="auto"/>
    </w:pPr>
    <w:rPr>
      <w:rFonts w:eastAsiaTheme="minorHAnsi"/>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insideH w:val="single" w:sz="8" w:space="0" w:color="4A66AC" w:themeColor="accent1"/>
        <w:insideV w:val="single" w:sz="8" w:space="0" w:color="4A66A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66AC" w:themeColor="accent1"/>
          <w:left w:val="single" w:sz="8" w:space="0" w:color="4A66AC" w:themeColor="accent1"/>
          <w:bottom w:val="single" w:sz="18" w:space="0" w:color="4A66AC" w:themeColor="accent1"/>
          <w:right w:val="single" w:sz="8" w:space="0" w:color="4A66AC" w:themeColor="accent1"/>
          <w:insideH w:val="nil"/>
          <w:insideV w:val="single" w:sz="8" w:space="0" w:color="4A66A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66AC" w:themeColor="accent1"/>
          <w:left w:val="single" w:sz="8" w:space="0" w:color="4A66AC" w:themeColor="accent1"/>
          <w:bottom w:val="single" w:sz="8" w:space="0" w:color="4A66AC" w:themeColor="accent1"/>
          <w:right w:val="single" w:sz="8" w:space="0" w:color="4A66AC" w:themeColor="accent1"/>
          <w:insideH w:val="nil"/>
          <w:insideV w:val="single" w:sz="8" w:space="0" w:color="4A66A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shd w:val="clear" w:color="auto" w:fill="D1D8EB" w:themeFill="accent1" w:themeFillTint="3F"/>
      </w:tcPr>
    </w:tblStylePr>
    <w:tblStylePr w:type="band1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insideV w:val="single" w:sz="8" w:space="0" w:color="4A66AC" w:themeColor="accent1"/>
        </w:tcBorders>
        <w:shd w:val="clear" w:color="auto" w:fill="D1D8EB" w:themeFill="accent1" w:themeFillTint="3F"/>
      </w:tcPr>
    </w:tblStylePr>
    <w:tblStylePr w:type="band2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insideV w:val="single" w:sz="8" w:space="0" w:color="4A66AC" w:themeColor="accent1"/>
        </w:tcBorders>
      </w:tcPr>
    </w:tblStylePr>
  </w:style>
  <w:style w:type="table" w:styleId="MediumShading1-Accent1">
    <w:name w:val="Medium Shading 1 Accent 1"/>
    <w:basedOn w:val="TableNormal"/>
    <w:uiPriority w:val="63"/>
    <w:rsid w:val="000B55B0"/>
    <w:pPr>
      <w:spacing w:after="0" w:line="240" w:lineRule="auto"/>
    </w:pPr>
    <w:rPr>
      <w:rFonts w:eastAsiaTheme="minorHAnsi"/>
    </w:rPr>
    <w:tblPr>
      <w:tblStyleRowBandSize w:val="1"/>
      <w:tblStyleColBandSize w:val="1"/>
      <w:tbl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single" w:sz="8" w:space="0" w:color="748AC3" w:themeColor="accent1" w:themeTint="BF"/>
      </w:tblBorders>
    </w:tblPr>
    <w:tblStylePr w:type="firstRow">
      <w:pPr>
        <w:spacing w:before="0" w:after="0" w:line="240" w:lineRule="auto"/>
      </w:pPr>
      <w:rPr>
        <w:b/>
        <w:bCs/>
        <w:color w:val="FFFFFF" w:themeColor="background1"/>
      </w:rPr>
      <w:tblPr/>
      <w:tcPr>
        <w:tc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shd w:val="clear" w:color="auto" w:fill="4A66AC" w:themeFill="accent1"/>
      </w:tcPr>
    </w:tblStylePr>
    <w:tblStylePr w:type="lastRow">
      <w:pPr>
        <w:spacing w:before="0" w:after="0" w:line="240" w:lineRule="auto"/>
      </w:pPr>
      <w:rPr>
        <w:b/>
        <w:bCs/>
      </w:rPr>
      <w:tblPr/>
      <w:tcPr>
        <w:tcBorders>
          <w:top w:val="double" w:sz="6"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1" w:themeFillTint="3F"/>
      </w:tcPr>
    </w:tblStylePr>
    <w:tblStylePr w:type="band1Horz">
      <w:tblPr/>
      <w:tcPr>
        <w:tcBorders>
          <w:insideH w:val="nil"/>
          <w:insideV w:val="nil"/>
        </w:tcBorders>
        <w:shd w:val="clear" w:color="auto" w:fill="D1D8EB"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0B55B0"/>
    <w:pPr>
      <w:spacing w:after="0" w:line="240" w:lineRule="auto"/>
    </w:pPr>
    <w:rPr>
      <w:rFonts w:eastAsiaTheme="minorHAnsi"/>
      <w:color w:val="374C80" w:themeColor="accent1" w:themeShade="BF"/>
    </w:rPr>
    <w:tblPr>
      <w:tblStyleRowBandSize w:val="1"/>
      <w:tblStyleColBandSize w:val="1"/>
      <w:tblBorders>
        <w:top w:val="single" w:sz="8" w:space="0" w:color="4A66AC" w:themeColor="accent1"/>
        <w:bottom w:val="single" w:sz="8" w:space="0" w:color="4A66AC" w:themeColor="accent1"/>
      </w:tblBorders>
    </w:tblPr>
    <w:tblStylePr w:type="fir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la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left w:val="nil"/>
          <w:right w:val="nil"/>
          <w:insideH w:val="nil"/>
          <w:insideV w:val="nil"/>
        </w:tcBorders>
        <w:shd w:val="clear" w:color="auto" w:fill="D1D8EB" w:themeFill="accent1" w:themeFillTint="3F"/>
      </w:tcPr>
    </w:tblStylePr>
  </w:style>
  <w:style w:type="table" w:styleId="LightList-Accent1">
    <w:name w:val="Light List Accent 1"/>
    <w:basedOn w:val="TableNormal"/>
    <w:uiPriority w:val="61"/>
    <w:rsid w:val="000B55B0"/>
    <w:pPr>
      <w:spacing w:after="0" w:line="240" w:lineRule="auto"/>
    </w:pPr>
    <w:rPr>
      <w:rFonts w:eastAsiaTheme="minorHAnsi"/>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pPr>
        <w:spacing w:before="0" w:after="0" w:line="240" w:lineRule="auto"/>
      </w:pPr>
      <w:rPr>
        <w:b/>
        <w:bCs/>
        <w:color w:val="FFFFFF" w:themeColor="background1"/>
      </w:rPr>
      <w:tblPr/>
      <w:tcPr>
        <w:shd w:val="clear" w:color="auto" w:fill="4A66AC" w:themeFill="accent1"/>
      </w:tcPr>
    </w:tblStylePr>
    <w:tblStylePr w:type="lastRow">
      <w:pPr>
        <w:spacing w:before="0" w:after="0" w:line="240" w:lineRule="auto"/>
      </w:pPr>
      <w:rPr>
        <w:b/>
        <w:bCs/>
      </w:rPr>
      <w:tblPr/>
      <w:tcPr>
        <w:tcBorders>
          <w:top w:val="double" w:sz="6" w:space="0" w:color="4A66AC" w:themeColor="accent1"/>
          <w:left w:val="single" w:sz="8" w:space="0" w:color="4A66AC" w:themeColor="accent1"/>
          <w:bottom w:val="single" w:sz="8" w:space="0" w:color="4A66AC" w:themeColor="accent1"/>
          <w:right w:val="single" w:sz="8" w:space="0" w:color="4A66AC" w:themeColor="accent1"/>
        </w:tcBorders>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style>
  <w:style w:type="table" w:styleId="LightShading">
    <w:name w:val="Light Shading"/>
    <w:basedOn w:val="TableNormal"/>
    <w:uiPriority w:val="60"/>
    <w:rsid w:val="000B55B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0B55B0"/>
    <w:rPr>
      <w:i/>
      <w:iCs/>
    </w:rPr>
  </w:style>
  <w:style w:type="paragraph" w:customStyle="1" w:styleId="xl63">
    <w:name w:val="xl63"/>
    <w:basedOn w:val="Normal"/>
    <w:rsid w:val="000B55B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6"/>
      <w:szCs w:val="16"/>
    </w:rPr>
  </w:style>
  <w:style w:type="paragraph" w:customStyle="1" w:styleId="xl64">
    <w:name w:val="xl64"/>
    <w:basedOn w:val="Normal"/>
    <w:rsid w:val="000B55B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6"/>
      <w:szCs w:val="16"/>
    </w:rPr>
  </w:style>
  <w:style w:type="paragraph" w:customStyle="1" w:styleId="xl65">
    <w:name w:val="xl65"/>
    <w:basedOn w:val="Normal"/>
    <w:rsid w:val="000B55B0"/>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textAlignment w:val="center"/>
    </w:pPr>
    <w:rPr>
      <w:rFonts w:ascii="Times New Roman" w:eastAsia="Times New Roman" w:hAnsi="Times New Roman" w:cs="Times New Roman"/>
      <w:color w:val="000000"/>
      <w:sz w:val="16"/>
      <w:szCs w:val="16"/>
    </w:rPr>
  </w:style>
  <w:style w:type="paragraph" w:customStyle="1" w:styleId="xl66">
    <w:name w:val="xl66"/>
    <w:basedOn w:val="Normal"/>
    <w:rsid w:val="000B55B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6"/>
      <w:szCs w:val="16"/>
    </w:rPr>
  </w:style>
  <w:style w:type="paragraph" w:customStyle="1" w:styleId="xl67">
    <w:name w:val="xl67"/>
    <w:basedOn w:val="Normal"/>
    <w:rsid w:val="000B55B0"/>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textAlignment w:val="center"/>
    </w:pPr>
    <w:rPr>
      <w:rFonts w:ascii="Times New Roman" w:eastAsia="Times New Roman" w:hAnsi="Times New Roman" w:cs="Times New Roman"/>
      <w:color w:val="000000"/>
      <w:sz w:val="16"/>
      <w:szCs w:val="16"/>
    </w:rPr>
  </w:style>
  <w:style w:type="paragraph" w:customStyle="1" w:styleId="xl68">
    <w:name w:val="xl68"/>
    <w:basedOn w:val="Normal"/>
    <w:rsid w:val="000B55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0B55B0"/>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textAlignment w:val="center"/>
    </w:pPr>
    <w:rPr>
      <w:rFonts w:ascii="Times New Roman" w:eastAsia="Times New Roman" w:hAnsi="Times New Roman" w:cs="Times New Roman"/>
      <w:color w:val="000000"/>
      <w:sz w:val="16"/>
      <w:szCs w:val="16"/>
    </w:rPr>
  </w:style>
  <w:style w:type="paragraph" w:customStyle="1" w:styleId="xl71">
    <w:name w:val="xl71"/>
    <w:basedOn w:val="Normal"/>
    <w:rsid w:val="000B55B0"/>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textAlignment w:val="center"/>
    </w:pPr>
    <w:rPr>
      <w:rFonts w:ascii="Times New Roman" w:eastAsia="Times New Roman" w:hAnsi="Times New Roman" w:cs="Times New Roman"/>
      <w:color w:val="000000"/>
      <w:sz w:val="16"/>
      <w:szCs w:val="16"/>
    </w:rPr>
  </w:style>
  <w:style w:type="paragraph" w:customStyle="1" w:styleId="xl72">
    <w:name w:val="xl72"/>
    <w:basedOn w:val="Normal"/>
    <w:rsid w:val="000B55B0"/>
    <w:pPr>
      <w:shd w:val="clear" w:color="000000" w:fill="DAEEF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0B55B0"/>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textAlignment w:val="center"/>
    </w:pPr>
    <w:rPr>
      <w:rFonts w:ascii="Times New Roman" w:eastAsia="Times New Roman" w:hAnsi="Times New Roman" w:cs="Times New Roman"/>
      <w:b/>
      <w:bCs/>
      <w:color w:val="000000"/>
      <w:sz w:val="14"/>
      <w:szCs w:val="14"/>
    </w:rPr>
  </w:style>
  <w:style w:type="paragraph" w:customStyle="1" w:styleId="xl74">
    <w:name w:val="xl74"/>
    <w:basedOn w:val="Normal"/>
    <w:rsid w:val="000B55B0"/>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textAlignment w:val="center"/>
    </w:pPr>
    <w:rPr>
      <w:rFonts w:ascii="Times New Roman" w:eastAsia="Times New Roman" w:hAnsi="Times New Roman" w:cs="Times New Roman"/>
      <w:b/>
      <w:bCs/>
      <w:color w:val="000000"/>
      <w:sz w:val="14"/>
      <w:szCs w:val="14"/>
    </w:rPr>
  </w:style>
  <w:style w:type="paragraph" w:customStyle="1" w:styleId="xl75">
    <w:name w:val="xl75"/>
    <w:basedOn w:val="Normal"/>
    <w:rsid w:val="000B55B0"/>
    <w:pPr>
      <w:shd w:val="clear" w:color="000000" w:fill="538DD5"/>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0B55B0"/>
    <w:pPr>
      <w:spacing w:line="240" w:lineRule="auto"/>
    </w:pPr>
    <w:rPr>
      <w:b/>
      <w:bCs/>
      <w:color w:val="4A66AC" w:themeColor="accent1"/>
      <w:sz w:val="18"/>
      <w:szCs w:val="18"/>
    </w:rPr>
  </w:style>
  <w:style w:type="paragraph" w:styleId="Subtitle">
    <w:name w:val="Subtitle"/>
    <w:basedOn w:val="Normal"/>
    <w:next w:val="Normal"/>
    <w:link w:val="SubtitleChar"/>
    <w:uiPriority w:val="11"/>
    <w:qFormat/>
    <w:rsid w:val="0030502E"/>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30502E"/>
    <w:rPr>
      <w:color w:val="5A5A5A" w:themeColor="text1" w:themeTint="A5"/>
      <w:spacing w:val="15"/>
    </w:rPr>
  </w:style>
  <w:style w:type="table" w:customStyle="1" w:styleId="GridTable4-Accent31">
    <w:name w:val="Grid Table 4 - Accent 31"/>
    <w:basedOn w:val="TableNormal"/>
    <w:uiPriority w:val="49"/>
    <w:rsid w:val="00D15EEB"/>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ghtGrid-Accent2">
    <w:name w:val="Light Grid Accent 2"/>
    <w:basedOn w:val="TableNormal"/>
    <w:uiPriority w:val="62"/>
    <w:rsid w:val="00BA639B"/>
    <w:pPr>
      <w:spacing w:after="0" w:line="240" w:lineRule="auto"/>
    </w:pPr>
    <w:tblPr>
      <w:tblStyleRowBandSize w:val="1"/>
      <w:tblStyleColBandSize w:val="1"/>
      <w:tblBorders>
        <w:top w:val="single" w:sz="8" w:space="0" w:color="629DD1" w:themeColor="accent2"/>
        <w:left w:val="single" w:sz="8" w:space="0" w:color="629DD1" w:themeColor="accent2"/>
        <w:bottom w:val="single" w:sz="8" w:space="0" w:color="629DD1" w:themeColor="accent2"/>
        <w:right w:val="single" w:sz="8" w:space="0" w:color="629DD1" w:themeColor="accent2"/>
        <w:insideH w:val="single" w:sz="8" w:space="0" w:color="629DD1" w:themeColor="accent2"/>
        <w:insideV w:val="single" w:sz="8" w:space="0" w:color="629DD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9DD1" w:themeColor="accent2"/>
          <w:left w:val="single" w:sz="8" w:space="0" w:color="629DD1" w:themeColor="accent2"/>
          <w:bottom w:val="single" w:sz="18" w:space="0" w:color="629DD1" w:themeColor="accent2"/>
          <w:right w:val="single" w:sz="8" w:space="0" w:color="629DD1" w:themeColor="accent2"/>
          <w:insideH w:val="nil"/>
          <w:insideV w:val="single" w:sz="8" w:space="0" w:color="629DD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9DD1" w:themeColor="accent2"/>
          <w:left w:val="single" w:sz="8" w:space="0" w:color="629DD1" w:themeColor="accent2"/>
          <w:bottom w:val="single" w:sz="8" w:space="0" w:color="629DD1" w:themeColor="accent2"/>
          <w:right w:val="single" w:sz="8" w:space="0" w:color="629DD1" w:themeColor="accent2"/>
          <w:insideH w:val="nil"/>
          <w:insideV w:val="single" w:sz="8" w:space="0" w:color="629DD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tcPr>
    </w:tblStylePr>
    <w:tblStylePr w:type="band1Vert">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shd w:val="clear" w:color="auto" w:fill="D8E6F3" w:themeFill="accent2" w:themeFillTint="3F"/>
      </w:tcPr>
    </w:tblStylePr>
    <w:tblStylePr w:type="band1Horz">
      <w:tblPr/>
      <w:tcPr>
        <w:tcBorders>
          <w:top w:val="single" w:sz="8" w:space="0" w:color="629DD1" w:themeColor="accent2"/>
          <w:left w:val="single" w:sz="8" w:space="0" w:color="629DD1" w:themeColor="accent2"/>
          <w:bottom w:val="single" w:sz="8" w:space="0" w:color="629DD1" w:themeColor="accent2"/>
          <w:right w:val="single" w:sz="8" w:space="0" w:color="629DD1" w:themeColor="accent2"/>
          <w:insideV w:val="single" w:sz="8" w:space="0" w:color="629DD1" w:themeColor="accent2"/>
        </w:tcBorders>
        <w:shd w:val="clear" w:color="auto" w:fill="D8E6F3" w:themeFill="accent2" w:themeFillTint="3F"/>
      </w:tcPr>
    </w:tblStylePr>
    <w:tblStylePr w:type="band2Horz">
      <w:tblPr/>
      <w:tcPr>
        <w:tcBorders>
          <w:top w:val="single" w:sz="8" w:space="0" w:color="629DD1" w:themeColor="accent2"/>
          <w:left w:val="single" w:sz="8" w:space="0" w:color="629DD1" w:themeColor="accent2"/>
          <w:bottom w:val="single" w:sz="8" w:space="0" w:color="629DD1" w:themeColor="accent2"/>
          <w:right w:val="single" w:sz="8" w:space="0" w:color="629DD1" w:themeColor="accent2"/>
          <w:insideV w:val="single" w:sz="8" w:space="0" w:color="629DD1" w:themeColor="accent2"/>
        </w:tcBorders>
      </w:tcPr>
    </w:tblStylePr>
  </w:style>
  <w:style w:type="table" w:styleId="LightList-Accent2">
    <w:name w:val="Light List Accent 2"/>
    <w:basedOn w:val="TableNormal"/>
    <w:uiPriority w:val="61"/>
    <w:rsid w:val="00BA639B"/>
    <w:pPr>
      <w:spacing w:after="0" w:line="240" w:lineRule="auto"/>
    </w:pPr>
    <w:tblPr>
      <w:tblStyleRowBandSize w:val="1"/>
      <w:tblStyleColBandSize w:val="1"/>
      <w:tblBorders>
        <w:top w:val="single" w:sz="8" w:space="0" w:color="629DD1" w:themeColor="accent2"/>
        <w:left w:val="single" w:sz="8" w:space="0" w:color="629DD1" w:themeColor="accent2"/>
        <w:bottom w:val="single" w:sz="8" w:space="0" w:color="629DD1" w:themeColor="accent2"/>
        <w:right w:val="single" w:sz="8" w:space="0" w:color="629DD1" w:themeColor="accent2"/>
      </w:tblBorders>
    </w:tblPr>
    <w:tblStylePr w:type="firstRow">
      <w:pPr>
        <w:spacing w:before="0" w:after="0" w:line="240" w:lineRule="auto"/>
      </w:pPr>
      <w:rPr>
        <w:b/>
        <w:bCs/>
        <w:color w:val="FFFFFF" w:themeColor="background1"/>
      </w:rPr>
      <w:tblPr/>
      <w:tcPr>
        <w:shd w:val="clear" w:color="auto" w:fill="629DD1" w:themeFill="accent2"/>
      </w:tcPr>
    </w:tblStylePr>
    <w:tblStylePr w:type="lastRow">
      <w:pPr>
        <w:spacing w:before="0" w:after="0" w:line="240" w:lineRule="auto"/>
      </w:pPr>
      <w:rPr>
        <w:b/>
        <w:bCs/>
      </w:rPr>
      <w:tblPr/>
      <w:tcPr>
        <w:tcBorders>
          <w:top w:val="double" w:sz="6" w:space="0" w:color="629DD1" w:themeColor="accent2"/>
          <w:left w:val="single" w:sz="8" w:space="0" w:color="629DD1" w:themeColor="accent2"/>
          <w:bottom w:val="single" w:sz="8" w:space="0" w:color="629DD1" w:themeColor="accent2"/>
          <w:right w:val="single" w:sz="8" w:space="0" w:color="629DD1" w:themeColor="accent2"/>
        </w:tcBorders>
      </w:tcPr>
    </w:tblStylePr>
    <w:tblStylePr w:type="firstCol">
      <w:rPr>
        <w:b/>
        <w:bCs/>
      </w:rPr>
    </w:tblStylePr>
    <w:tblStylePr w:type="lastCol">
      <w:rPr>
        <w:b/>
        <w:bCs/>
      </w:rPr>
    </w:tblStylePr>
    <w:tblStylePr w:type="band1Vert">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tcPr>
    </w:tblStylePr>
    <w:tblStylePr w:type="band1Horz">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tcPr>
    </w:tblStylePr>
  </w:style>
  <w:style w:type="paragraph" w:styleId="ListBullet">
    <w:name w:val="List Bullet"/>
    <w:basedOn w:val="Normal"/>
    <w:uiPriority w:val="99"/>
    <w:unhideWhenUsed/>
    <w:rsid w:val="002A7FB0"/>
    <w:pPr>
      <w:numPr>
        <w:numId w:val="4"/>
      </w:numPr>
      <w:contextualSpacing/>
    </w:pPr>
  </w:style>
  <w:style w:type="paragraph" w:customStyle="1" w:styleId="Default">
    <w:name w:val="Default"/>
    <w:rsid w:val="00327B28"/>
    <w:pPr>
      <w:autoSpaceDE w:val="0"/>
      <w:autoSpaceDN w:val="0"/>
      <w:adjustRightInd w:val="0"/>
      <w:spacing w:after="0" w:line="240" w:lineRule="auto"/>
    </w:pPr>
    <w:rPr>
      <w:rFonts w:ascii="Calibri" w:hAnsi="Calibri" w:cs="Calibri"/>
      <w:color w:val="000000"/>
      <w:sz w:val="24"/>
      <w:szCs w:val="24"/>
    </w:rPr>
  </w:style>
  <w:style w:type="character" w:customStyle="1" w:styleId="label">
    <w:name w:val="label"/>
    <w:basedOn w:val="DefaultParagraphFont"/>
    <w:rsid w:val="00883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40987">
      <w:bodyDiv w:val="1"/>
      <w:marLeft w:val="0"/>
      <w:marRight w:val="0"/>
      <w:marTop w:val="0"/>
      <w:marBottom w:val="0"/>
      <w:divBdr>
        <w:top w:val="none" w:sz="0" w:space="0" w:color="auto"/>
        <w:left w:val="none" w:sz="0" w:space="0" w:color="auto"/>
        <w:bottom w:val="none" w:sz="0" w:space="0" w:color="auto"/>
        <w:right w:val="none" w:sz="0" w:space="0" w:color="auto"/>
      </w:divBdr>
    </w:div>
    <w:div w:id="46420107">
      <w:bodyDiv w:val="1"/>
      <w:marLeft w:val="0"/>
      <w:marRight w:val="0"/>
      <w:marTop w:val="0"/>
      <w:marBottom w:val="0"/>
      <w:divBdr>
        <w:top w:val="none" w:sz="0" w:space="0" w:color="auto"/>
        <w:left w:val="none" w:sz="0" w:space="0" w:color="auto"/>
        <w:bottom w:val="none" w:sz="0" w:space="0" w:color="auto"/>
        <w:right w:val="none" w:sz="0" w:space="0" w:color="auto"/>
      </w:divBdr>
    </w:div>
    <w:div w:id="87779272">
      <w:bodyDiv w:val="1"/>
      <w:marLeft w:val="0"/>
      <w:marRight w:val="0"/>
      <w:marTop w:val="0"/>
      <w:marBottom w:val="0"/>
      <w:divBdr>
        <w:top w:val="none" w:sz="0" w:space="0" w:color="auto"/>
        <w:left w:val="none" w:sz="0" w:space="0" w:color="auto"/>
        <w:bottom w:val="none" w:sz="0" w:space="0" w:color="auto"/>
        <w:right w:val="none" w:sz="0" w:space="0" w:color="auto"/>
      </w:divBdr>
    </w:div>
    <w:div w:id="137958689">
      <w:bodyDiv w:val="1"/>
      <w:marLeft w:val="0"/>
      <w:marRight w:val="0"/>
      <w:marTop w:val="0"/>
      <w:marBottom w:val="0"/>
      <w:divBdr>
        <w:top w:val="none" w:sz="0" w:space="0" w:color="auto"/>
        <w:left w:val="none" w:sz="0" w:space="0" w:color="auto"/>
        <w:bottom w:val="none" w:sz="0" w:space="0" w:color="auto"/>
        <w:right w:val="none" w:sz="0" w:space="0" w:color="auto"/>
      </w:divBdr>
    </w:div>
    <w:div w:id="164059053">
      <w:bodyDiv w:val="1"/>
      <w:marLeft w:val="0"/>
      <w:marRight w:val="0"/>
      <w:marTop w:val="0"/>
      <w:marBottom w:val="0"/>
      <w:divBdr>
        <w:top w:val="none" w:sz="0" w:space="0" w:color="auto"/>
        <w:left w:val="none" w:sz="0" w:space="0" w:color="auto"/>
        <w:bottom w:val="none" w:sz="0" w:space="0" w:color="auto"/>
        <w:right w:val="none" w:sz="0" w:space="0" w:color="auto"/>
      </w:divBdr>
    </w:div>
    <w:div w:id="251667038">
      <w:bodyDiv w:val="1"/>
      <w:marLeft w:val="0"/>
      <w:marRight w:val="0"/>
      <w:marTop w:val="0"/>
      <w:marBottom w:val="0"/>
      <w:divBdr>
        <w:top w:val="none" w:sz="0" w:space="0" w:color="auto"/>
        <w:left w:val="none" w:sz="0" w:space="0" w:color="auto"/>
        <w:bottom w:val="none" w:sz="0" w:space="0" w:color="auto"/>
        <w:right w:val="none" w:sz="0" w:space="0" w:color="auto"/>
      </w:divBdr>
    </w:div>
    <w:div w:id="253590664">
      <w:bodyDiv w:val="1"/>
      <w:marLeft w:val="0"/>
      <w:marRight w:val="0"/>
      <w:marTop w:val="0"/>
      <w:marBottom w:val="0"/>
      <w:divBdr>
        <w:top w:val="none" w:sz="0" w:space="0" w:color="auto"/>
        <w:left w:val="none" w:sz="0" w:space="0" w:color="auto"/>
        <w:bottom w:val="none" w:sz="0" w:space="0" w:color="auto"/>
        <w:right w:val="none" w:sz="0" w:space="0" w:color="auto"/>
      </w:divBdr>
    </w:div>
    <w:div w:id="298462166">
      <w:bodyDiv w:val="1"/>
      <w:marLeft w:val="0"/>
      <w:marRight w:val="0"/>
      <w:marTop w:val="0"/>
      <w:marBottom w:val="0"/>
      <w:divBdr>
        <w:top w:val="none" w:sz="0" w:space="0" w:color="auto"/>
        <w:left w:val="none" w:sz="0" w:space="0" w:color="auto"/>
        <w:bottom w:val="none" w:sz="0" w:space="0" w:color="auto"/>
        <w:right w:val="none" w:sz="0" w:space="0" w:color="auto"/>
      </w:divBdr>
    </w:div>
    <w:div w:id="299455265">
      <w:bodyDiv w:val="1"/>
      <w:marLeft w:val="0"/>
      <w:marRight w:val="0"/>
      <w:marTop w:val="0"/>
      <w:marBottom w:val="0"/>
      <w:divBdr>
        <w:top w:val="none" w:sz="0" w:space="0" w:color="auto"/>
        <w:left w:val="none" w:sz="0" w:space="0" w:color="auto"/>
        <w:bottom w:val="none" w:sz="0" w:space="0" w:color="auto"/>
        <w:right w:val="none" w:sz="0" w:space="0" w:color="auto"/>
      </w:divBdr>
    </w:div>
    <w:div w:id="363409665">
      <w:bodyDiv w:val="1"/>
      <w:marLeft w:val="0"/>
      <w:marRight w:val="0"/>
      <w:marTop w:val="0"/>
      <w:marBottom w:val="0"/>
      <w:divBdr>
        <w:top w:val="none" w:sz="0" w:space="0" w:color="auto"/>
        <w:left w:val="none" w:sz="0" w:space="0" w:color="auto"/>
        <w:bottom w:val="none" w:sz="0" w:space="0" w:color="auto"/>
        <w:right w:val="none" w:sz="0" w:space="0" w:color="auto"/>
      </w:divBdr>
    </w:div>
    <w:div w:id="364989055">
      <w:bodyDiv w:val="1"/>
      <w:marLeft w:val="0"/>
      <w:marRight w:val="0"/>
      <w:marTop w:val="0"/>
      <w:marBottom w:val="0"/>
      <w:divBdr>
        <w:top w:val="none" w:sz="0" w:space="0" w:color="auto"/>
        <w:left w:val="none" w:sz="0" w:space="0" w:color="auto"/>
        <w:bottom w:val="none" w:sz="0" w:space="0" w:color="auto"/>
        <w:right w:val="none" w:sz="0" w:space="0" w:color="auto"/>
      </w:divBdr>
    </w:div>
    <w:div w:id="377776458">
      <w:bodyDiv w:val="1"/>
      <w:marLeft w:val="0"/>
      <w:marRight w:val="0"/>
      <w:marTop w:val="0"/>
      <w:marBottom w:val="0"/>
      <w:divBdr>
        <w:top w:val="none" w:sz="0" w:space="0" w:color="auto"/>
        <w:left w:val="none" w:sz="0" w:space="0" w:color="auto"/>
        <w:bottom w:val="none" w:sz="0" w:space="0" w:color="auto"/>
        <w:right w:val="none" w:sz="0" w:space="0" w:color="auto"/>
      </w:divBdr>
    </w:div>
    <w:div w:id="381441534">
      <w:bodyDiv w:val="1"/>
      <w:marLeft w:val="0"/>
      <w:marRight w:val="0"/>
      <w:marTop w:val="0"/>
      <w:marBottom w:val="0"/>
      <w:divBdr>
        <w:top w:val="none" w:sz="0" w:space="0" w:color="auto"/>
        <w:left w:val="none" w:sz="0" w:space="0" w:color="auto"/>
        <w:bottom w:val="none" w:sz="0" w:space="0" w:color="auto"/>
        <w:right w:val="none" w:sz="0" w:space="0" w:color="auto"/>
      </w:divBdr>
    </w:div>
    <w:div w:id="382294803">
      <w:bodyDiv w:val="1"/>
      <w:marLeft w:val="0"/>
      <w:marRight w:val="0"/>
      <w:marTop w:val="0"/>
      <w:marBottom w:val="0"/>
      <w:divBdr>
        <w:top w:val="none" w:sz="0" w:space="0" w:color="auto"/>
        <w:left w:val="none" w:sz="0" w:space="0" w:color="auto"/>
        <w:bottom w:val="none" w:sz="0" w:space="0" w:color="auto"/>
        <w:right w:val="none" w:sz="0" w:space="0" w:color="auto"/>
      </w:divBdr>
    </w:div>
    <w:div w:id="385682307">
      <w:bodyDiv w:val="1"/>
      <w:marLeft w:val="0"/>
      <w:marRight w:val="0"/>
      <w:marTop w:val="0"/>
      <w:marBottom w:val="0"/>
      <w:divBdr>
        <w:top w:val="none" w:sz="0" w:space="0" w:color="auto"/>
        <w:left w:val="none" w:sz="0" w:space="0" w:color="auto"/>
        <w:bottom w:val="none" w:sz="0" w:space="0" w:color="auto"/>
        <w:right w:val="none" w:sz="0" w:space="0" w:color="auto"/>
      </w:divBdr>
    </w:div>
    <w:div w:id="454762595">
      <w:bodyDiv w:val="1"/>
      <w:marLeft w:val="0"/>
      <w:marRight w:val="0"/>
      <w:marTop w:val="0"/>
      <w:marBottom w:val="0"/>
      <w:divBdr>
        <w:top w:val="none" w:sz="0" w:space="0" w:color="auto"/>
        <w:left w:val="none" w:sz="0" w:space="0" w:color="auto"/>
        <w:bottom w:val="none" w:sz="0" w:space="0" w:color="auto"/>
        <w:right w:val="none" w:sz="0" w:space="0" w:color="auto"/>
      </w:divBdr>
    </w:div>
    <w:div w:id="467750735">
      <w:bodyDiv w:val="1"/>
      <w:marLeft w:val="0"/>
      <w:marRight w:val="0"/>
      <w:marTop w:val="0"/>
      <w:marBottom w:val="0"/>
      <w:divBdr>
        <w:top w:val="none" w:sz="0" w:space="0" w:color="auto"/>
        <w:left w:val="none" w:sz="0" w:space="0" w:color="auto"/>
        <w:bottom w:val="none" w:sz="0" w:space="0" w:color="auto"/>
        <w:right w:val="none" w:sz="0" w:space="0" w:color="auto"/>
      </w:divBdr>
    </w:div>
    <w:div w:id="498271351">
      <w:bodyDiv w:val="1"/>
      <w:marLeft w:val="0"/>
      <w:marRight w:val="0"/>
      <w:marTop w:val="0"/>
      <w:marBottom w:val="0"/>
      <w:divBdr>
        <w:top w:val="none" w:sz="0" w:space="0" w:color="auto"/>
        <w:left w:val="none" w:sz="0" w:space="0" w:color="auto"/>
        <w:bottom w:val="none" w:sz="0" w:space="0" w:color="auto"/>
        <w:right w:val="none" w:sz="0" w:space="0" w:color="auto"/>
      </w:divBdr>
    </w:div>
    <w:div w:id="499008251">
      <w:bodyDiv w:val="1"/>
      <w:marLeft w:val="0"/>
      <w:marRight w:val="0"/>
      <w:marTop w:val="0"/>
      <w:marBottom w:val="0"/>
      <w:divBdr>
        <w:top w:val="none" w:sz="0" w:space="0" w:color="auto"/>
        <w:left w:val="none" w:sz="0" w:space="0" w:color="auto"/>
        <w:bottom w:val="none" w:sz="0" w:space="0" w:color="auto"/>
        <w:right w:val="none" w:sz="0" w:space="0" w:color="auto"/>
      </w:divBdr>
    </w:div>
    <w:div w:id="500780720">
      <w:bodyDiv w:val="1"/>
      <w:marLeft w:val="0"/>
      <w:marRight w:val="0"/>
      <w:marTop w:val="0"/>
      <w:marBottom w:val="0"/>
      <w:divBdr>
        <w:top w:val="none" w:sz="0" w:space="0" w:color="auto"/>
        <w:left w:val="none" w:sz="0" w:space="0" w:color="auto"/>
        <w:bottom w:val="none" w:sz="0" w:space="0" w:color="auto"/>
        <w:right w:val="none" w:sz="0" w:space="0" w:color="auto"/>
      </w:divBdr>
    </w:div>
    <w:div w:id="501509901">
      <w:bodyDiv w:val="1"/>
      <w:marLeft w:val="0"/>
      <w:marRight w:val="0"/>
      <w:marTop w:val="0"/>
      <w:marBottom w:val="0"/>
      <w:divBdr>
        <w:top w:val="none" w:sz="0" w:space="0" w:color="auto"/>
        <w:left w:val="none" w:sz="0" w:space="0" w:color="auto"/>
        <w:bottom w:val="none" w:sz="0" w:space="0" w:color="auto"/>
        <w:right w:val="none" w:sz="0" w:space="0" w:color="auto"/>
      </w:divBdr>
    </w:div>
    <w:div w:id="501942455">
      <w:bodyDiv w:val="1"/>
      <w:marLeft w:val="0"/>
      <w:marRight w:val="0"/>
      <w:marTop w:val="0"/>
      <w:marBottom w:val="0"/>
      <w:divBdr>
        <w:top w:val="none" w:sz="0" w:space="0" w:color="auto"/>
        <w:left w:val="none" w:sz="0" w:space="0" w:color="auto"/>
        <w:bottom w:val="none" w:sz="0" w:space="0" w:color="auto"/>
        <w:right w:val="none" w:sz="0" w:space="0" w:color="auto"/>
      </w:divBdr>
    </w:div>
    <w:div w:id="503976052">
      <w:bodyDiv w:val="1"/>
      <w:marLeft w:val="0"/>
      <w:marRight w:val="0"/>
      <w:marTop w:val="0"/>
      <w:marBottom w:val="0"/>
      <w:divBdr>
        <w:top w:val="none" w:sz="0" w:space="0" w:color="auto"/>
        <w:left w:val="none" w:sz="0" w:space="0" w:color="auto"/>
        <w:bottom w:val="none" w:sz="0" w:space="0" w:color="auto"/>
        <w:right w:val="none" w:sz="0" w:space="0" w:color="auto"/>
      </w:divBdr>
    </w:div>
    <w:div w:id="504244335">
      <w:bodyDiv w:val="1"/>
      <w:marLeft w:val="0"/>
      <w:marRight w:val="0"/>
      <w:marTop w:val="0"/>
      <w:marBottom w:val="0"/>
      <w:divBdr>
        <w:top w:val="none" w:sz="0" w:space="0" w:color="auto"/>
        <w:left w:val="none" w:sz="0" w:space="0" w:color="auto"/>
        <w:bottom w:val="none" w:sz="0" w:space="0" w:color="auto"/>
        <w:right w:val="none" w:sz="0" w:space="0" w:color="auto"/>
      </w:divBdr>
    </w:div>
    <w:div w:id="517546587">
      <w:bodyDiv w:val="1"/>
      <w:marLeft w:val="0"/>
      <w:marRight w:val="0"/>
      <w:marTop w:val="0"/>
      <w:marBottom w:val="0"/>
      <w:divBdr>
        <w:top w:val="none" w:sz="0" w:space="0" w:color="auto"/>
        <w:left w:val="none" w:sz="0" w:space="0" w:color="auto"/>
        <w:bottom w:val="none" w:sz="0" w:space="0" w:color="auto"/>
        <w:right w:val="none" w:sz="0" w:space="0" w:color="auto"/>
      </w:divBdr>
    </w:div>
    <w:div w:id="541139120">
      <w:bodyDiv w:val="1"/>
      <w:marLeft w:val="0"/>
      <w:marRight w:val="0"/>
      <w:marTop w:val="0"/>
      <w:marBottom w:val="0"/>
      <w:divBdr>
        <w:top w:val="none" w:sz="0" w:space="0" w:color="auto"/>
        <w:left w:val="none" w:sz="0" w:space="0" w:color="auto"/>
        <w:bottom w:val="none" w:sz="0" w:space="0" w:color="auto"/>
        <w:right w:val="none" w:sz="0" w:space="0" w:color="auto"/>
      </w:divBdr>
    </w:div>
    <w:div w:id="606809792">
      <w:bodyDiv w:val="1"/>
      <w:marLeft w:val="0"/>
      <w:marRight w:val="0"/>
      <w:marTop w:val="0"/>
      <w:marBottom w:val="0"/>
      <w:divBdr>
        <w:top w:val="none" w:sz="0" w:space="0" w:color="auto"/>
        <w:left w:val="none" w:sz="0" w:space="0" w:color="auto"/>
        <w:bottom w:val="none" w:sz="0" w:space="0" w:color="auto"/>
        <w:right w:val="none" w:sz="0" w:space="0" w:color="auto"/>
      </w:divBdr>
    </w:div>
    <w:div w:id="617378234">
      <w:bodyDiv w:val="1"/>
      <w:marLeft w:val="0"/>
      <w:marRight w:val="0"/>
      <w:marTop w:val="0"/>
      <w:marBottom w:val="0"/>
      <w:divBdr>
        <w:top w:val="none" w:sz="0" w:space="0" w:color="auto"/>
        <w:left w:val="none" w:sz="0" w:space="0" w:color="auto"/>
        <w:bottom w:val="none" w:sz="0" w:space="0" w:color="auto"/>
        <w:right w:val="none" w:sz="0" w:space="0" w:color="auto"/>
      </w:divBdr>
    </w:div>
    <w:div w:id="642392948">
      <w:bodyDiv w:val="1"/>
      <w:marLeft w:val="0"/>
      <w:marRight w:val="0"/>
      <w:marTop w:val="0"/>
      <w:marBottom w:val="0"/>
      <w:divBdr>
        <w:top w:val="none" w:sz="0" w:space="0" w:color="auto"/>
        <w:left w:val="none" w:sz="0" w:space="0" w:color="auto"/>
        <w:bottom w:val="none" w:sz="0" w:space="0" w:color="auto"/>
        <w:right w:val="none" w:sz="0" w:space="0" w:color="auto"/>
      </w:divBdr>
    </w:div>
    <w:div w:id="651372853">
      <w:bodyDiv w:val="1"/>
      <w:marLeft w:val="0"/>
      <w:marRight w:val="0"/>
      <w:marTop w:val="0"/>
      <w:marBottom w:val="0"/>
      <w:divBdr>
        <w:top w:val="none" w:sz="0" w:space="0" w:color="auto"/>
        <w:left w:val="none" w:sz="0" w:space="0" w:color="auto"/>
        <w:bottom w:val="none" w:sz="0" w:space="0" w:color="auto"/>
        <w:right w:val="none" w:sz="0" w:space="0" w:color="auto"/>
      </w:divBdr>
    </w:div>
    <w:div w:id="653070667">
      <w:bodyDiv w:val="1"/>
      <w:marLeft w:val="0"/>
      <w:marRight w:val="0"/>
      <w:marTop w:val="0"/>
      <w:marBottom w:val="0"/>
      <w:divBdr>
        <w:top w:val="none" w:sz="0" w:space="0" w:color="auto"/>
        <w:left w:val="none" w:sz="0" w:space="0" w:color="auto"/>
        <w:bottom w:val="none" w:sz="0" w:space="0" w:color="auto"/>
        <w:right w:val="none" w:sz="0" w:space="0" w:color="auto"/>
      </w:divBdr>
    </w:div>
    <w:div w:id="688602630">
      <w:bodyDiv w:val="1"/>
      <w:marLeft w:val="0"/>
      <w:marRight w:val="0"/>
      <w:marTop w:val="0"/>
      <w:marBottom w:val="0"/>
      <w:divBdr>
        <w:top w:val="none" w:sz="0" w:space="0" w:color="auto"/>
        <w:left w:val="none" w:sz="0" w:space="0" w:color="auto"/>
        <w:bottom w:val="none" w:sz="0" w:space="0" w:color="auto"/>
        <w:right w:val="none" w:sz="0" w:space="0" w:color="auto"/>
      </w:divBdr>
    </w:div>
    <w:div w:id="719792711">
      <w:bodyDiv w:val="1"/>
      <w:marLeft w:val="0"/>
      <w:marRight w:val="0"/>
      <w:marTop w:val="0"/>
      <w:marBottom w:val="0"/>
      <w:divBdr>
        <w:top w:val="none" w:sz="0" w:space="0" w:color="auto"/>
        <w:left w:val="none" w:sz="0" w:space="0" w:color="auto"/>
        <w:bottom w:val="none" w:sz="0" w:space="0" w:color="auto"/>
        <w:right w:val="none" w:sz="0" w:space="0" w:color="auto"/>
      </w:divBdr>
    </w:div>
    <w:div w:id="724183223">
      <w:bodyDiv w:val="1"/>
      <w:marLeft w:val="0"/>
      <w:marRight w:val="0"/>
      <w:marTop w:val="0"/>
      <w:marBottom w:val="0"/>
      <w:divBdr>
        <w:top w:val="none" w:sz="0" w:space="0" w:color="auto"/>
        <w:left w:val="none" w:sz="0" w:space="0" w:color="auto"/>
        <w:bottom w:val="none" w:sz="0" w:space="0" w:color="auto"/>
        <w:right w:val="none" w:sz="0" w:space="0" w:color="auto"/>
      </w:divBdr>
    </w:div>
    <w:div w:id="725300226">
      <w:bodyDiv w:val="1"/>
      <w:marLeft w:val="0"/>
      <w:marRight w:val="0"/>
      <w:marTop w:val="0"/>
      <w:marBottom w:val="0"/>
      <w:divBdr>
        <w:top w:val="none" w:sz="0" w:space="0" w:color="auto"/>
        <w:left w:val="none" w:sz="0" w:space="0" w:color="auto"/>
        <w:bottom w:val="none" w:sz="0" w:space="0" w:color="auto"/>
        <w:right w:val="none" w:sz="0" w:space="0" w:color="auto"/>
      </w:divBdr>
    </w:div>
    <w:div w:id="745569429">
      <w:bodyDiv w:val="1"/>
      <w:marLeft w:val="0"/>
      <w:marRight w:val="0"/>
      <w:marTop w:val="0"/>
      <w:marBottom w:val="0"/>
      <w:divBdr>
        <w:top w:val="none" w:sz="0" w:space="0" w:color="auto"/>
        <w:left w:val="none" w:sz="0" w:space="0" w:color="auto"/>
        <w:bottom w:val="none" w:sz="0" w:space="0" w:color="auto"/>
        <w:right w:val="none" w:sz="0" w:space="0" w:color="auto"/>
      </w:divBdr>
    </w:div>
    <w:div w:id="760951280">
      <w:bodyDiv w:val="1"/>
      <w:marLeft w:val="0"/>
      <w:marRight w:val="0"/>
      <w:marTop w:val="0"/>
      <w:marBottom w:val="0"/>
      <w:divBdr>
        <w:top w:val="none" w:sz="0" w:space="0" w:color="auto"/>
        <w:left w:val="none" w:sz="0" w:space="0" w:color="auto"/>
        <w:bottom w:val="none" w:sz="0" w:space="0" w:color="auto"/>
        <w:right w:val="none" w:sz="0" w:space="0" w:color="auto"/>
      </w:divBdr>
    </w:div>
    <w:div w:id="768813192">
      <w:bodyDiv w:val="1"/>
      <w:marLeft w:val="0"/>
      <w:marRight w:val="0"/>
      <w:marTop w:val="0"/>
      <w:marBottom w:val="0"/>
      <w:divBdr>
        <w:top w:val="none" w:sz="0" w:space="0" w:color="auto"/>
        <w:left w:val="none" w:sz="0" w:space="0" w:color="auto"/>
        <w:bottom w:val="none" w:sz="0" w:space="0" w:color="auto"/>
        <w:right w:val="none" w:sz="0" w:space="0" w:color="auto"/>
      </w:divBdr>
    </w:div>
    <w:div w:id="771974598">
      <w:bodyDiv w:val="1"/>
      <w:marLeft w:val="0"/>
      <w:marRight w:val="0"/>
      <w:marTop w:val="0"/>
      <w:marBottom w:val="0"/>
      <w:divBdr>
        <w:top w:val="none" w:sz="0" w:space="0" w:color="auto"/>
        <w:left w:val="none" w:sz="0" w:space="0" w:color="auto"/>
        <w:bottom w:val="none" w:sz="0" w:space="0" w:color="auto"/>
        <w:right w:val="none" w:sz="0" w:space="0" w:color="auto"/>
      </w:divBdr>
    </w:div>
    <w:div w:id="778794567">
      <w:bodyDiv w:val="1"/>
      <w:marLeft w:val="0"/>
      <w:marRight w:val="0"/>
      <w:marTop w:val="0"/>
      <w:marBottom w:val="0"/>
      <w:divBdr>
        <w:top w:val="none" w:sz="0" w:space="0" w:color="auto"/>
        <w:left w:val="none" w:sz="0" w:space="0" w:color="auto"/>
        <w:bottom w:val="none" w:sz="0" w:space="0" w:color="auto"/>
        <w:right w:val="none" w:sz="0" w:space="0" w:color="auto"/>
      </w:divBdr>
    </w:div>
    <w:div w:id="779490357">
      <w:bodyDiv w:val="1"/>
      <w:marLeft w:val="0"/>
      <w:marRight w:val="0"/>
      <w:marTop w:val="0"/>
      <w:marBottom w:val="0"/>
      <w:divBdr>
        <w:top w:val="none" w:sz="0" w:space="0" w:color="auto"/>
        <w:left w:val="none" w:sz="0" w:space="0" w:color="auto"/>
        <w:bottom w:val="none" w:sz="0" w:space="0" w:color="auto"/>
        <w:right w:val="none" w:sz="0" w:space="0" w:color="auto"/>
      </w:divBdr>
    </w:div>
    <w:div w:id="788740435">
      <w:bodyDiv w:val="1"/>
      <w:marLeft w:val="0"/>
      <w:marRight w:val="0"/>
      <w:marTop w:val="0"/>
      <w:marBottom w:val="0"/>
      <w:divBdr>
        <w:top w:val="none" w:sz="0" w:space="0" w:color="auto"/>
        <w:left w:val="none" w:sz="0" w:space="0" w:color="auto"/>
        <w:bottom w:val="none" w:sz="0" w:space="0" w:color="auto"/>
        <w:right w:val="none" w:sz="0" w:space="0" w:color="auto"/>
      </w:divBdr>
    </w:div>
    <w:div w:id="828450118">
      <w:bodyDiv w:val="1"/>
      <w:marLeft w:val="0"/>
      <w:marRight w:val="0"/>
      <w:marTop w:val="0"/>
      <w:marBottom w:val="0"/>
      <w:divBdr>
        <w:top w:val="none" w:sz="0" w:space="0" w:color="auto"/>
        <w:left w:val="none" w:sz="0" w:space="0" w:color="auto"/>
        <w:bottom w:val="none" w:sz="0" w:space="0" w:color="auto"/>
        <w:right w:val="none" w:sz="0" w:space="0" w:color="auto"/>
      </w:divBdr>
    </w:div>
    <w:div w:id="836842117">
      <w:bodyDiv w:val="1"/>
      <w:marLeft w:val="0"/>
      <w:marRight w:val="0"/>
      <w:marTop w:val="0"/>
      <w:marBottom w:val="0"/>
      <w:divBdr>
        <w:top w:val="none" w:sz="0" w:space="0" w:color="auto"/>
        <w:left w:val="none" w:sz="0" w:space="0" w:color="auto"/>
        <w:bottom w:val="none" w:sz="0" w:space="0" w:color="auto"/>
        <w:right w:val="none" w:sz="0" w:space="0" w:color="auto"/>
      </w:divBdr>
    </w:div>
    <w:div w:id="844706133">
      <w:bodyDiv w:val="1"/>
      <w:marLeft w:val="0"/>
      <w:marRight w:val="0"/>
      <w:marTop w:val="0"/>
      <w:marBottom w:val="0"/>
      <w:divBdr>
        <w:top w:val="none" w:sz="0" w:space="0" w:color="auto"/>
        <w:left w:val="none" w:sz="0" w:space="0" w:color="auto"/>
        <w:bottom w:val="none" w:sz="0" w:space="0" w:color="auto"/>
        <w:right w:val="none" w:sz="0" w:space="0" w:color="auto"/>
      </w:divBdr>
    </w:div>
    <w:div w:id="846139883">
      <w:bodyDiv w:val="1"/>
      <w:marLeft w:val="0"/>
      <w:marRight w:val="0"/>
      <w:marTop w:val="0"/>
      <w:marBottom w:val="0"/>
      <w:divBdr>
        <w:top w:val="none" w:sz="0" w:space="0" w:color="auto"/>
        <w:left w:val="none" w:sz="0" w:space="0" w:color="auto"/>
        <w:bottom w:val="none" w:sz="0" w:space="0" w:color="auto"/>
        <w:right w:val="none" w:sz="0" w:space="0" w:color="auto"/>
      </w:divBdr>
    </w:div>
    <w:div w:id="847183990">
      <w:bodyDiv w:val="1"/>
      <w:marLeft w:val="0"/>
      <w:marRight w:val="0"/>
      <w:marTop w:val="0"/>
      <w:marBottom w:val="0"/>
      <w:divBdr>
        <w:top w:val="none" w:sz="0" w:space="0" w:color="auto"/>
        <w:left w:val="none" w:sz="0" w:space="0" w:color="auto"/>
        <w:bottom w:val="none" w:sz="0" w:space="0" w:color="auto"/>
        <w:right w:val="none" w:sz="0" w:space="0" w:color="auto"/>
      </w:divBdr>
    </w:div>
    <w:div w:id="861432330">
      <w:bodyDiv w:val="1"/>
      <w:marLeft w:val="0"/>
      <w:marRight w:val="0"/>
      <w:marTop w:val="0"/>
      <w:marBottom w:val="0"/>
      <w:divBdr>
        <w:top w:val="none" w:sz="0" w:space="0" w:color="auto"/>
        <w:left w:val="none" w:sz="0" w:space="0" w:color="auto"/>
        <w:bottom w:val="none" w:sz="0" w:space="0" w:color="auto"/>
        <w:right w:val="none" w:sz="0" w:space="0" w:color="auto"/>
      </w:divBdr>
    </w:div>
    <w:div w:id="922104022">
      <w:bodyDiv w:val="1"/>
      <w:marLeft w:val="0"/>
      <w:marRight w:val="0"/>
      <w:marTop w:val="0"/>
      <w:marBottom w:val="0"/>
      <w:divBdr>
        <w:top w:val="none" w:sz="0" w:space="0" w:color="auto"/>
        <w:left w:val="none" w:sz="0" w:space="0" w:color="auto"/>
        <w:bottom w:val="none" w:sz="0" w:space="0" w:color="auto"/>
        <w:right w:val="none" w:sz="0" w:space="0" w:color="auto"/>
      </w:divBdr>
    </w:div>
    <w:div w:id="930547787">
      <w:bodyDiv w:val="1"/>
      <w:marLeft w:val="0"/>
      <w:marRight w:val="0"/>
      <w:marTop w:val="0"/>
      <w:marBottom w:val="0"/>
      <w:divBdr>
        <w:top w:val="none" w:sz="0" w:space="0" w:color="auto"/>
        <w:left w:val="none" w:sz="0" w:space="0" w:color="auto"/>
        <w:bottom w:val="none" w:sz="0" w:space="0" w:color="auto"/>
        <w:right w:val="none" w:sz="0" w:space="0" w:color="auto"/>
      </w:divBdr>
    </w:div>
    <w:div w:id="932130563">
      <w:bodyDiv w:val="1"/>
      <w:marLeft w:val="0"/>
      <w:marRight w:val="0"/>
      <w:marTop w:val="0"/>
      <w:marBottom w:val="0"/>
      <w:divBdr>
        <w:top w:val="none" w:sz="0" w:space="0" w:color="auto"/>
        <w:left w:val="none" w:sz="0" w:space="0" w:color="auto"/>
        <w:bottom w:val="none" w:sz="0" w:space="0" w:color="auto"/>
        <w:right w:val="none" w:sz="0" w:space="0" w:color="auto"/>
      </w:divBdr>
    </w:div>
    <w:div w:id="935669375">
      <w:bodyDiv w:val="1"/>
      <w:marLeft w:val="0"/>
      <w:marRight w:val="0"/>
      <w:marTop w:val="0"/>
      <w:marBottom w:val="0"/>
      <w:divBdr>
        <w:top w:val="none" w:sz="0" w:space="0" w:color="auto"/>
        <w:left w:val="none" w:sz="0" w:space="0" w:color="auto"/>
        <w:bottom w:val="none" w:sz="0" w:space="0" w:color="auto"/>
        <w:right w:val="none" w:sz="0" w:space="0" w:color="auto"/>
      </w:divBdr>
    </w:div>
    <w:div w:id="945892858">
      <w:bodyDiv w:val="1"/>
      <w:marLeft w:val="0"/>
      <w:marRight w:val="0"/>
      <w:marTop w:val="0"/>
      <w:marBottom w:val="0"/>
      <w:divBdr>
        <w:top w:val="none" w:sz="0" w:space="0" w:color="auto"/>
        <w:left w:val="none" w:sz="0" w:space="0" w:color="auto"/>
        <w:bottom w:val="none" w:sz="0" w:space="0" w:color="auto"/>
        <w:right w:val="none" w:sz="0" w:space="0" w:color="auto"/>
      </w:divBdr>
    </w:div>
    <w:div w:id="957679616">
      <w:bodyDiv w:val="1"/>
      <w:marLeft w:val="0"/>
      <w:marRight w:val="0"/>
      <w:marTop w:val="0"/>
      <w:marBottom w:val="0"/>
      <w:divBdr>
        <w:top w:val="none" w:sz="0" w:space="0" w:color="auto"/>
        <w:left w:val="none" w:sz="0" w:space="0" w:color="auto"/>
        <w:bottom w:val="none" w:sz="0" w:space="0" w:color="auto"/>
        <w:right w:val="none" w:sz="0" w:space="0" w:color="auto"/>
      </w:divBdr>
    </w:div>
    <w:div w:id="1004363938">
      <w:bodyDiv w:val="1"/>
      <w:marLeft w:val="0"/>
      <w:marRight w:val="0"/>
      <w:marTop w:val="0"/>
      <w:marBottom w:val="0"/>
      <w:divBdr>
        <w:top w:val="none" w:sz="0" w:space="0" w:color="auto"/>
        <w:left w:val="none" w:sz="0" w:space="0" w:color="auto"/>
        <w:bottom w:val="none" w:sz="0" w:space="0" w:color="auto"/>
        <w:right w:val="none" w:sz="0" w:space="0" w:color="auto"/>
      </w:divBdr>
    </w:div>
    <w:div w:id="1008363841">
      <w:bodyDiv w:val="1"/>
      <w:marLeft w:val="0"/>
      <w:marRight w:val="0"/>
      <w:marTop w:val="0"/>
      <w:marBottom w:val="0"/>
      <w:divBdr>
        <w:top w:val="none" w:sz="0" w:space="0" w:color="auto"/>
        <w:left w:val="none" w:sz="0" w:space="0" w:color="auto"/>
        <w:bottom w:val="none" w:sz="0" w:space="0" w:color="auto"/>
        <w:right w:val="none" w:sz="0" w:space="0" w:color="auto"/>
      </w:divBdr>
    </w:div>
    <w:div w:id="1052458685">
      <w:bodyDiv w:val="1"/>
      <w:marLeft w:val="0"/>
      <w:marRight w:val="0"/>
      <w:marTop w:val="0"/>
      <w:marBottom w:val="0"/>
      <w:divBdr>
        <w:top w:val="none" w:sz="0" w:space="0" w:color="auto"/>
        <w:left w:val="none" w:sz="0" w:space="0" w:color="auto"/>
        <w:bottom w:val="none" w:sz="0" w:space="0" w:color="auto"/>
        <w:right w:val="none" w:sz="0" w:space="0" w:color="auto"/>
      </w:divBdr>
    </w:div>
    <w:div w:id="1063216403">
      <w:bodyDiv w:val="1"/>
      <w:marLeft w:val="0"/>
      <w:marRight w:val="0"/>
      <w:marTop w:val="0"/>
      <w:marBottom w:val="0"/>
      <w:divBdr>
        <w:top w:val="none" w:sz="0" w:space="0" w:color="auto"/>
        <w:left w:val="none" w:sz="0" w:space="0" w:color="auto"/>
        <w:bottom w:val="none" w:sz="0" w:space="0" w:color="auto"/>
        <w:right w:val="none" w:sz="0" w:space="0" w:color="auto"/>
      </w:divBdr>
    </w:div>
    <w:div w:id="1081028261">
      <w:bodyDiv w:val="1"/>
      <w:marLeft w:val="0"/>
      <w:marRight w:val="0"/>
      <w:marTop w:val="0"/>
      <w:marBottom w:val="0"/>
      <w:divBdr>
        <w:top w:val="none" w:sz="0" w:space="0" w:color="auto"/>
        <w:left w:val="none" w:sz="0" w:space="0" w:color="auto"/>
        <w:bottom w:val="none" w:sz="0" w:space="0" w:color="auto"/>
        <w:right w:val="none" w:sz="0" w:space="0" w:color="auto"/>
      </w:divBdr>
      <w:divsChild>
        <w:div w:id="229509122">
          <w:marLeft w:val="547"/>
          <w:marRight w:val="0"/>
          <w:marTop w:val="0"/>
          <w:marBottom w:val="0"/>
          <w:divBdr>
            <w:top w:val="none" w:sz="0" w:space="0" w:color="auto"/>
            <w:left w:val="none" w:sz="0" w:space="0" w:color="auto"/>
            <w:bottom w:val="none" w:sz="0" w:space="0" w:color="auto"/>
            <w:right w:val="none" w:sz="0" w:space="0" w:color="auto"/>
          </w:divBdr>
        </w:div>
      </w:divsChild>
    </w:div>
    <w:div w:id="1092360812">
      <w:bodyDiv w:val="1"/>
      <w:marLeft w:val="0"/>
      <w:marRight w:val="0"/>
      <w:marTop w:val="0"/>
      <w:marBottom w:val="0"/>
      <w:divBdr>
        <w:top w:val="none" w:sz="0" w:space="0" w:color="auto"/>
        <w:left w:val="none" w:sz="0" w:space="0" w:color="auto"/>
        <w:bottom w:val="none" w:sz="0" w:space="0" w:color="auto"/>
        <w:right w:val="none" w:sz="0" w:space="0" w:color="auto"/>
      </w:divBdr>
    </w:div>
    <w:div w:id="1104423935">
      <w:bodyDiv w:val="1"/>
      <w:marLeft w:val="0"/>
      <w:marRight w:val="0"/>
      <w:marTop w:val="0"/>
      <w:marBottom w:val="0"/>
      <w:divBdr>
        <w:top w:val="none" w:sz="0" w:space="0" w:color="auto"/>
        <w:left w:val="none" w:sz="0" w:space="0" w:color="auto"/>
        <w:bottom w:val="none" w:sz="0" w:space="0" w:color="auto"/>
        <w:right w:val="none" w:sz="0" w:space="0" w:color="auto"/>
      </w:divBdr>
    </w:div>
    <w:div w:id="1172837109">
      <w:bodyDiv w:val="1"/>
      <w:marLeft w:val="0"/>
      <w:marRight w:val="0"/>
      <w:marTop w:val="0"/>
      <w:marBottom w:val="0"/>
      <w:divBdr>
        <w:top w:val="none" w:sz="0" w:space="0" w:color="auto"/>
        <w:left w:val="none" w:sz="0" w:space="0" w:color="auto"/>
        <w:bottom w:val="none" w:sz="0" w:space="0" w:color="auto"/>
        <w:right w:val="none" w:sz="0" w:space="0" w:color="auto"/>
      </w:divBdr>
    </w:div>
    <w:div w:id="1193422575">
      <w:bodyDiv w:val="1"/>
      <w:marLeft w:val="0"/>
      <w:marRight w:val="0"/>
      <w:marTop w:val="0"/>
      <w:marBottom w:val="0"/>
      <w:divBdr>
        <w:top w:val="none" w:sz="0" w:space="0" w:color="auto"/>
        <w:left w:val="none" w:sz="0" w:space="0" w:color="auto"/>
        <w:bottom w:val="none" w:sz="0" w:space="0" w:color="auto"/>
        <w:right w:val="none" w:sz="0" w:space="0" w:color="auto"/>
      </w:divBdr>
    </w:div>
    <w:div w:id="1195969788">
      <w:bodyDiv w:val="1"/>
      <w:marLeft w:val="0"/>
      <w:marRight w:val="0"/>
      <w:marTop w:val="0"/>
      <w:marBottom w:val="0"/>
      <w:divBdr>
        <w:top w:val="none" w:sz="0" w:space="0" w:color="auto"/>
        <w:left w:val="none" w:sz="0" w:space="0" w:color="auto"/>
        <w:bottom w:val="none" w:sz="0" w:space="0" w:color="auto"/>
        <w:right w:val="none" w:sz="0" w:space="0" w:color="auto"/>
      </w:divBdr>
    </w:div>
    <w:div w:id="1204443908">
      <w:bodyDiv w:val="1"/>
      <w:marLeft w:val="0"/>
      <w:marRight w:val="0"/>
      <w:marTop w:val="0"/>
      <w:marBottom w:val="0"/>
      <w:divBdr>
        <w:top w:val="none" w:sz="0" w:space="0" w:color="auto"/>
        <w:left w:val="none" w:sz="0" w:space="0" w:color="auto"/>
        <w:bottom w:val="none" w:sz="0" w:space="0" w:color="auto"/>
        <w:right w:val="none" w:sz="0" w:space="0" w:color="auto"/>
      </w:divBdr>
    </w:div>
    <w:div w:id="1213924067">
      <w:bodyDiv w:val="1"/>
      <w:marLeft w:val="0"/>
      <w:marRight w:val="0"/>
      <w:marTop w:val="0"/>
      <w:marBottom w:val="0"/>
      <w:divBdr>
        <w:top w:val="none" w:sz="0" w:space="0" w:color="auto"/>
        <w:left w:val="none" w:sz="0" w:space="0" w:color="auto"/>
        <w:bottom w:val="none" w:sz="0" w:space="0" w:color="auto"/>
        <w:right w:val="none" w:sz="0" w:space="0" w:color="auto"/>
      </w:divBdr>
    </w:div>
    <w:div w:id="1240751383">
      <w:bodyDiv w:val="1"/>
      <w:marLeft w:val="0"/>
      <w:marRight w:val="0"/>
      <w:marTop w:val="0"/>
      <w:marBottom w:val="0"/>
      <w:divBdr>
        <w:top w:val="none" w:sz="0" w:space="0" w:color="auto"/>
        <w:left w:val="none" w:sz="0" w:space="0" w:color="auto"/>
        <w:bottom w:val="none" w:sz="0" w:space="0" w:color="auto"/>
        <w:right w:val="none" w:sz="0" w:space="0" w:color="auto"/>
      </w:divBdr>
    </w:div>
    <w:div w:id="1297448028">
      <w:bodyDiv w:val="1"/>
      <w:marLeft w:val="0"/>
      <w:marRight w:val="0"/>
      <w:marTop w:val="0"/>
      <w:marBottom w:val="0"/>
      <w:divBdr>
        <w:top w:val="none" w:sz="0" w:space="0" w:color="auto"/>
        <w:left w:val="none" w:sz="0" w:space="0" w:color="auto"/>
        <w:bottom w:val="none" w:sz="0" w:space="0" w:color="auto"/>
        <w:right w:val="none" w:sz="0" w:space="0" w:color="auto"/>
      </w:divBdr>
    </w:div>
    <w:div w:id="1305547395">
      <w:bodyDiv w:val="1"/>
      <w:marLeft w:val="0"/>
      <w:marRight w:val="0"/>
      <w:marTop w:val="0"/>
      <w:marBottom w:val="0"/>
      <w:divBdr>
        <w:top w:val="none" w:sz="0" w:space="0" w:color="auto"/>
        <w:left w:val="none" w:sz="0" w:space="0" w:color="auto"/>
        <w:bottom w:val="none" w:sz="0" w:space="0" w:color="auto"/>
        <w:right w:val="none" w:sz="0" w:space="0" w:color="auto"/>
      </w:divBdr>
    </w:div>
    <w:div w:id="1317296257">
      <w:bodyDiv w:val="1"/>
      <w:marLeft w:val="0"/>
      <w:marRight w:val="0"/>
      <w:marTop w:val="0"/>
      <w:marBottom w:val="0"/>
      <w:divBdr>
        <w:top w:val="none" w:sz="0" w:space="0" w:color="auto"/>
        <w:left w:val="none" w:sz="0" w:space="0" w:color="auto"/>
        <w:bottom w:val="none" w:sz="0" w:space="0" w:color="auto"/>
        <w:right w:val="none" w:sz="0" w:space="0" w:color="auto"/>
      </w:divBdr>
    </w:div>
    <w:div w:id="1352489942">
      <w:bodyDiv w:val="1"/>
      <w:marLeft w:val="0"/>
      <w:marRight w:val="0"/>
      <w:marTop w:val="0"/>
      <w:marBottom w:val="0"/>
      <w:divBdr>
        <w:top w:val="none" w:sz="0" w:space="0" w:color="auto"/>
        <w:left w:val="none" w:sz="0" w:space="0" w:color="auto"/>
        <w:bottom w:val="none" w:sz="0" w:space="0" w:color="auto"/>
        <w:right w:val="none" w:sz="0" w:space="0" w:color="auto"/>
      </w:divBdr>
    </w:div>
    <w:div w:id="1358313077">
      <w:bodyDiv w:val="1"/>
      <w:marLeft w:val="0"/>
      <w:marRight w:val="0"/>
      <w:marTop w:val="0"/>
      <w:marBottom w:val="0"/>
      <w:divBdr>
        <w:top w:val="none" w:sz="0" w:space="0" w:color="auto"/>
        <w:left w:val="none" w:sz="0" w:space="0" w:color="auto"/>
        <w:bottom w:val="none" w:sz="0" w:space="0" w:color="auto"/>
        <w:right w:val="none" w:sz="0" w:space="0" w:color="auto"/>
      </w:divBdr>
    </w:div>
    <w:div w:id="1366758321">
      <w:bodyDiv w:val="1"/>
      <w:marLeft w:val="0"/>
      <w:marRight w:val="0"/>
      <w:marTop w:val="0"/>
      <w:marBottom w:val="0"/>
      <w:divBdr>
        <w:top w:val="none" w:sz="0" w:space="0" w:color="auto"/>
        <w:left w:val="none" w:sz="0" w:space="0" w:color="auto"/>
        <w:bottom w:val="none" w:sz="0" w:space="0" w:color="auto"/>
        <w:right w:val="none" w:sz="0" w:space="0" w:color="auto"/>
      </w:divBdr>
    </w:div>
    <w:div w:id="1394889335">
      <w:bodyDiv w:val="1"/>
      <w:marLeft w:val="0"/>
      <w:marRight w:val="0"/>
      <w:marTop w:val="0"/>
      <w:marBottom w:val="0"/>
      <w:divBdr>
        <w:top w:val="none" w:sz="0" w:space="0" w:color="auto"/>
        <w:left w:val="none" w:sz="0" w:space="0" w:color="auto"/>
        <w:bottom w:val="none" w:sz="0" w:space="0" w:color="auto"/>
        <w:right w:val="none" w:sz="0" w:space="0" w:color="auto"/>
      </w:divBdr>
    </w:div>
    <w:div w:id="1442651936">
      <w:bodyDiv w:val="1"/>
      <w:marLeft w:val="0"/>
      <w:marRight w:val="0"/>
      <w:marTop w:val="0"/>
      <w:marBottom w:val="0"/>
      <w:divBdr>
        <w:top w:val="none" w:sz="0" w:space="0" w:color="auto"/>
        <w:left w:val="none" w:sz="0" w:space="0" w:color="auto"/>
        <w:bottom w:val="none" w:sz="0" w:space="0" w:color="auto"/>
        <w:right w:val="none" w:sz="0" w:space="0" w:color="auto"/>
      </w:divBdr>
    </w:div>
    <w:div w:id="1450202406">
      <w:bodyDiv w:val="1"/>
      <w:marLeft w:val="0"/>
      <w:marRight w:val="0"/>
      <w:marTop w:val="0"/>
      <w:marBottom w:val="0"/>
      <w:divBdr>
        <w:top w:val="none" w:sz="0" w:space="0" w:color="auto"/>
        <w:left w:val="none" w:sz="0" w:space="0" w:color="auto"/>
        <w:bottom w:val="none" w:sz="0" w:space="0" w:color="auto"/>
        <w:right w:val="none" w:sz="0" w:space="0" w:color="auto"/>
      </w:divBdr>
    </w:div>
    <w:div w:id="1471944386">
      <w:bodyDiv w:val="1"/>
      <w:marLeft w:val="0"/>
      <w:marRight w:val="0"/>
      <w:marTop w:val="0"/>
      <w:marBottom w:val="0"/>
      <w:divBdr>
        <w:top w:val="none" w:sz="0" w:space="0" w:color="auto"/>
        <w:left w:val="none" w:sz="0" w:space="0" w:color="auto"/>
        <w:bottom w:val="none" w:sz="0" w:space="0" w:color="auto"/>
        <w:right w:val="none" w:sz="0" w:space="0" w:color="auto"/>
      </w:divBdr>
    </w:div>
    <w:div w:id="1485854290">
      <w:bodyDiv w:val="1"/>
      <w:marLeft w:val="0"/>
      <w:marRight w:val="0"/>
      <w:marTop w:val="0"/>
      <w:marBottom w:val="0"/>
      <w:divBdr>
        <w:top w:val="none" w:sz="0" w:space="0" w:color="auto"/>
        <w:left w:val="none" w:sz="0" w:space="0" w:color="auto"/>
        <w:bottom w:val="none" w:sz="0" w:space="0" w:color="auto"/>
        <w:right w:val="none" w:sz="0" w:space="0" w:color="auto"/>
      </w:divBdr>
    </w:div>
    <w:div w:id="1501578832">
      <w:bodyDiv w:val="1"/>
      <w:marLeft w:val="0"/>
      <w:marRight w:val="0"/>
      <w:marTop w:val="0"/>
      <w:marBottom w:val="0"/>
      <w:divBdr>
        <w:top w:val="none" w:sz="0" w:space="0" w:color="auto"/>
        <w:left w:val="none" w:sz="0" w:space="0" w:color="auto"/>
        <w:bottom w:val="none" w:sz="0" w:space="0" w:color="auto"/>
        <w:right w:val="none" w:sz="0" w:space="0" w:color="auto"/>
      </w:divBdr>
    </w:div>
    <w:div w:id="1515072589">
      <w:bodyDiv w:val="1"/>
      <w:marLeft w:val="0"/>
      <w:marRight w:val="0"/>
      <w:marTop w:val="0"/>
      <w:marBottom w:val="0"/>
      <w:divBdr>
        <w:top w:val="none" w:sz="0" w:space="0" w:color="auto"/>
        <w:left w:val="none" w:sz="0" w:space="0" w:color="auto"/>
        <w:bottom w:val="none" w:sz="0" w:space="0" w:color="auto"/>
        <w:right w:val="none" w:sz="0" w:space="0" w:color="auto"/>
      </w:divBdr>
    </w:div>
    <w:div w:id="1519807741">
      <w:bodyDiv w:val="1"/>
      <w:marLeft w:val="0"/>
      <w:marRight w:val="0"/>
      <w:marTop w:val="0"/>
      <w:marBottom w:val="0"/>
      <w:divBdr>
        <w:top w:val="none" w:sz="0" w:space="0" w:color="auto"/>
        <w:left w:val="none" w:sz="0" w:space="0" w:color="auto"/>
        <w:bottom w:val="none" w:sz="0" w:space="0" w:color="auto"/>
        <w:right w:val="none" w:sz="0" w:space="0" w:color="auto"/>
      </w:divBdr>
    </w:div>
    <w:div w:id="1525440568">
      <w:bodyDiv w:val="1"/>
      <w:marLeft w:val="0"/>
      <w:marRight w:val="0"/>
      <w:marTop w:val="0"/>
      <w:marBottom w:val="0"/>
      <w:divBdr>
        <w:top w:val="none" w:sz="0" w:space="0" w:color="auto"/>
        <w:left w:val="none" w:sz="0" w:space="0" w:color="auto"/>
        <w:bottom w:val="none" w:sz="0" w:space="0" w:color="auto"/>
        <w:right w:val="none" w:sz="0" w:space="0" w:color="auto"/>
      </w:divBdr>
    </w:div>
    <w:div w:id="1529828728">
      <w:bodyDiv w:val="1"/>
      <w:marLeft w:val="0"/>
      <w:marRight w:val="0"/>
      <w:marTop w:val="0"/>
      <w:marBottom w:val="0"/>
      <w:divBdr>
        <w:top w:val="none" w:sz="0" w:space="0" w:color="auto"/>
        <w:left w:val="none" w:sz="0" w:space="0" w:color="auto"/>
        <w:bottom w:val="none" w:sz="0" w:space="0" w:color="auto"/>
        <w:right w:val="none" w:sz="0" w:space="0" w:color="auto"/>
      </w:divBdr>
    </w:div>
    <w:div w:id="1572764473">
      <w:bodyDiv w:val="1"/>
      <w:marLeft w:val="0"/>
      <w:marRight w:val="0"/>
      <w:marTop w:val="0"/>
      <w:marBottom w:val="0"/>
      <w:divBdr>
        <w:top w:val="none" w:sz="0" w:space="0" w:color="auto"/>
        <w:left w:val="none" w:sz="0" w:space="0" w:color="auto"/>
        <w:bottom w:val="none" w:sz="0" w:space="0" w:color="auto"/>
        <w:right w:val="none" w:sz="0" w:space="0" w:color="auto"/>
      </w:divBdr>
    </w:div>
    <w:div w:id="1573277654">
      <w:bodyDiv w:val="1"/>
      <w:marLeft w:val="0"/>
      <w:marRight w:val="0"/>
      <w:marTop w:val="0"/>
      <w:marBottom w:val="0"/>
      <w:divBdr>
        <w:top w:val="none" w:sz="0" w:space="0" w:color="auto"/>
        <w:left w:val="none" w:sz="0" w:space="0" w:color="auto"/>
        <w:bottom w:val="none" w:sz="0" w:space="0" w:color="auto"/>
        <w:right w:val="none" w:sz="0" w:space="0" w:color="auto"/>
      </w:divBdr>
    </w:div>
    <w:div w:id="1671252919">
      <w:bodyDiv w:val="1"/>
      <w:marLeft w:val="0"/>
      <w:marRight w:val="0"/>
      <w:marTop w:val="0"/>
      <w:marBottom w:val="0"/>
      <w:divBdr>
        <w:top w:val="none" w:sz="0" w:space="0" w:color="auto"/>
        <w:left w:val="none" w:sz="0" w:space="0" w:color="auto"/>
        <w:bottom w:val="none" w:sz="0" w:space="0" w:color="auto"/>
        <w:right w:val="none" w:sz="0" w:space="0" w:color="auto"/>
      </w:divBdr>
    </w:div>
    <w:div w:id="1675692420">
      <w:bodyDiv w:val="1"/>
      <w:marLeft w:val="0"/>
      <w:marRight w:val="0"/>
      <w:marTop w:val="0"/>
      <w:marBottom w:val="0"/>
      <w:divBdr>
        <w:top w:val="none" w:sz="0" w:space="0" w:color="auto"/>
        <w:left w:val="none" w:sz="0" w:space="0" w:color="auto"/>
        <w:bottom w:val="none" w:sz="0" w:space="0" w:color="auto"/>
        <w:right w:val="none" w:sz="0" w:space="0" w:color="auto"/>
      </w:divBdr>
    </w:div>
    <w:div w:id="1685395996">
      <w:bodyDiv w:val="1"/>
      <w:marLeft w:val="0"/>
      <w:marRight w:val="0"/>
      <w:marTop w:val="0"/>
      <w:marBottom w:val="0"/>
      <w:divBdr>
        <w:top w:val="none" w:sz="0" w:space="0" w:color="auto"/>
        <w:left w:val="none" w:sz="0" w:space="0" w:color="auto"/>
        <w:bottom w:val="none" w:sz="0" w:space="0" w:color="auto"/>
        <w:right w:val="none" w:sz="0" w:space="0" w:color="auto"/>
      </w:divBdr>
    </w:div>
    <w:div w:id="1712026218">
      <w:bodyDiv w:val="1"/>
      <w:marLeft w:val="0"/>
      <w:marRight w:val="0"/>
      <w:marTop w:val="0"/>
      <w:marBottom w:val="0"/>
      <w:divBdr>
        <w:top w:val="none" w:sz="0" w:space="0" w:color="auto"/>
        <w:left w:val="none" w:sz="0" w:space="0" w:color="auto"/>
        <w:bottom w:val="none" w:sz="0" w:space="0" w:color="auto"/>
        <w:right w:val="none" w:sz="0" w:space="0" w:color="auto"/>
      </w:divBdr>
    </w:div>
    <w:div w:id="1715351132">
      <w:bodyDiv w:val="1"/>
      <w:marLeft w:val="0"/>
      <w:marRight w:val="0"/>
      <w:marTop w:val="0"/>
      <w:marBottom w:val="0"/>
      <w:divBdr>
        <w:top w:val="none" w:sz="0" w:space="0" w:color="auto"/>
        <w:left w:val="none" w:sz="0" w:space="0" w:color="auto"/>
        <w:bottom w:val="none" w:sz="0" w:space="0" w:color="auto"/>
        <w:right w:val="none" w:sz="0" w:space="0" w:color="auto"/>
      </w:divBdr>
    </w:div>
    <w:div w:id="1745372280">
      <w:bodyDiv w:val="1"/>
      <w:marLeft w:val="0"/>
      <w:marRight w:val="0"/>
      <w:marTop w:val="0"/>
      <w:marBottom w:val="0"/>
      <w:divBdr>
        <w:top w:val="none" w:sz="0" w:space="0" w:color="auto"/>
        <w:left w:val="none" w:sz="0" w:space="0" w:color="auto"/>
        <w:bottom w:val="none" w:sz="0" w:space="0" w:color="auto"/>
        <w:right w:val="none" w:sz="0" w:space="0" w:color="auto"/>
      </w:divBdr>
    </w:div>
    <w:div w:id="1750886849">
      <w:bodyDiv w:val="1"/>
      <w:marLeft w:val="0"/>
      <w:marRight w:val="0"/>
      <w:marTop w:val="0"/>
      <w:marBottom w:val="0"/>
      <w:divBdr>
        <w:top w:val="none" w:sz="0" w:space="0" w:color="auto"/>
        <w:left w:val="none" w:sz="0" w:space="0" w:color="auto"/>
        <w:bottom w:val="none" w:sz="0" w:space="0" w:color="auto"/>
        <w:right w:val="none" w:sz="0" w:space="0" w:color="auto"/>
      </w:divBdr>
    </w:div>
    <w:div w:id="1763918283">
      <w:bodyDiv w:val="1"/>
      <w:marLeft w:val="0"/>
      <w:marRight w:val="0"/>
      <w:marTop w:val="0"/>
      <w:marBottom w:val="0"/>
      <w:divBdr>
        <w:top w:val="none" w:sz="0" w:space="0" w:color="auto"/>
        <w:left w:val="none" w:sz="0" w:space="0" w:color="auto"/>
        <w:bottom w:val="none" w:sz="0" w:space="0" w:color="auto"/>
        <w:right w:val="none" w:sz="0" w:space="0" w:color="auto"/>
      </w:divBdr>
    </w:div>
    <w:div w:id="1766996370">
      <w:bodyDiv w:val="1"/>
      <w:marLeft w:val="0"/>
      <w:marRight w:val="0"/>
      <w:marTop w:val="0"/>
      <w:marBottom w:val="0"/>
      <w:divBdr>
        <w:top w:val="none" w:sz="0" w:space="0" w:color="auto"/>
        <w:left w:val="none" w:sz="0" w:space="0" w:color="auto"/>
        <w:bottom w:val="none" w:sz="0" w:space="0" w:color="auto"/>
        <w:right w:val="none" w:sz="0" w:space="0" w:color="auto"/>
      </w:divBdr>
      <w:divsChild>
        <w:div w:id="1905035">
          <w:marLeft w:val="0"/>
          <w:marRight w:val="0"/>
          <w:marTop w:val="0"/>
          <w:marBottom w:val="120"/>
          <w:divBdr>
            <w:top w:val="none" w:sz="0" w:space="0" w:color="auto"/>
            <w:left w:val="none" w:sz="0" w:space="0" w:color="auto"/>
            <w:bottom w:val="none" w:sz="0" w:space="0" w:color="auto"/>
            <w:right w:val="none" w:sz="0" w:space="0" w:color="auto"/>
          </w:divBdr>
        </w:div>
        <w:div w:id="471484492">
          <w:marLeft w:val="0"/>
          <w:marRight w:val="0"/>
          <w:marTop w:val="0"/>
          <w:marBottom w:val="120"/>
          <w:divBdr>
            <w:top w:val="none" w:sz="0" w:space="0" w:color="auto"/>
            <w:left w:val="none" w:sz="0" w:space="0" w:color="auto"/>
            <w:bottom w:val="none" w:sz="0" w:space="0" w:color="auto"/>
            <w:right w:val="none" w:sz="0" w:space="0" w:color="auto"/>
          </w:divBdr>
        </w:div>
        <w:div w:id="1006857798">
          <w:marLeft w:val="0"/>
          <w:marRight w:val="0"/>
          <w:marTop w:val="0"/>
          <w:marBottom w:val="120"/>
          <w:divBdr>
            <w:top w:val="none" w:sz="0" w:space="0" w:color="auto"/>
            <w:left w:val="none" w:sz="0" w:space="0" w:color="auto"/>
            <w:bottom w:val="none" w:sz="0" w:space="0" w:color="auto"/>
            <w:right w:val="none" w:sz="0" w:space="0" w:color="auto"/>
          </w:divBdr>
        </w:div>
        <w:div w:id="511069252">
          <w:marLeft w:val="0"/>
          <w:marRight w:val="0"/>
          <w:marTop w:val="0"/>
          <w:marBottom w:val="120"/>
          <w:divBdr>
            <w:top w:val="none" w:sz="0" w:space="0" w:color="auto"/>
            <w:left w:val="none" w:sz="0" w:space="0" w:color="auto"/>
            <w:bottom w:val="none" w:sz="0" w:space="0" w:color="auto"/>
            <w:right w:val="none" w:sz="0" w:space="0" w:color="auto"/>
          </w:divBdr>
        </w:div>
      </w:divsChild>
    </w:div>
    <w:div w:id="1816605067">
      <w:bodyDiv w:val="1"/>
      <w:marLeft w:val="0"/>
      <w:marRight w:val="0"/>
      <w:marTop w:val="0"/>
      <w:marBottom w:val="0"/>
      <w:divBdr>
        <w:top w:val="none" w:sz="0" w:space="0" w:color="auto"/>
        <w:left w:val="none" w:sz="0" w:space="0" w:color="auto"/>
        <w:bottom w:val="none" w:sz="0" w:space="0" w:color="auto"/>
        <w:right w:val="none" w:sz="0" w:space="0" w:color="auto"/>
      </w:divBdr>
    </w:div>
    <w:div w:id="1829518534">
      <w:bodyDiv w:val="1"/>
      <w:marLeft w:val="0"/>
      <w:marRight w:val="0"/>
      <w:marTop w:val="0"/>
      <w:marBottom w:val="0"/>
      <w:divBdr>
        <w:top w:val="none" w:sz="0" w:space="0" w:color="auto"/>
        <w:left w:val="none" w:sz="0" w:space="0" w:color="auto"/>
        <w:bottom w:val="none" w:sz="0" w:space="0" w:color="auto"/>
        <w:right w:val="none" w:sz="0" w:space="0" w:color="auto"/>
      </w:divBdr>
    </w:div>
    <w:div w:id="1884515613">
      <w:bodyDiv w:val="1"/>
      <w:marLeft w:val="0"/>
      <w:marRight w:val="0"/>
      <w:marTop w:val="0"/>
      <w:marBottom w:val="0"/>
      <w:divBdr>
        <w:top w:val="none" w:sz="0" w:space="0" w:color="auto"/>
        <w:left w:val="none" w:sz="0" w:space="0" w:color="auto"/>
        <w:bottom w:val="none" w:sz="0" w:space="0" w:color="auto"/>
        <w:right w:val="none" w:sz="0" w:space="0" w:color="auto"/>
      </w:divBdr>
    </w:div>
    <w:div w:id="1926497412">
      <w:bodyDiv w:val="1"/>
      <w:marLeft w:val="0"/>
      <w:marRight w:val="0"/>
      <w:marTop w:val="0"/>
      <w:marBottom w:val="0"/>
      <w:divBdr>
        <w:top w:val="none" w:sz="0" w:space="0" w:color="auto"/>
        <w:left w:val="none" w:sz="0" w:space="0" w:color="auto"/>
        <w:bottom w:val="none" w:sz="0" w:space="0" w:color="auto"/>
        <w:right w:val="none" w:sz="0" w:space="0" w:color="auto"/>
      </w:divBdr>
    </w:div>
    <w:div w:id="1929077026">
      <w:bodyDiv w:val="1"/>
      <w:marLeft w:val="0"/>
      <w:marRight w:val="0"/>
      <w:marTop w:val="0"/>
      <w:marBottom w:val="0"/>
      <w:divBdr>
        <w:top w:val="none" w:sz="0" w:space="0" w:color="auto"/>
        <w:left w:val="none" w:sz="0" w:space="0" w:color="auto"/>
        <w:bottom w:val="none" w:sz="0" w:space="0" w:color="auto"/>
        <w:right w:val="none" w:sz="0" w:space="0" w:color="auto"/>
      </w:divBdr>
    </w:div>
    <w:div w:id="1948006755">
      <w:bodyDiv w:val="1"/>
      <w:marLeft w:val="0"/>
      <w:marRight w:val="0"/>
      <w:marTop w:val="0"/>
      <w:marBottom w:val="0"/>
      <w:divBdr>
        <w:top w:val="none" w:sz="0" w:space="0" w:color="auto"/>
        <w:left w:val="none" w:sz="0" w:space="0" w:color="auto"/>
        <w:bottom w:val="none" w:sz="0" w:space="0" w:color="auto"/>
        <w:right w:val="none" w:sz="0" w:space="0" w:color="auto"/>
      </w:divBdr>
    </w:div>
    <w:div w:id="1950502811">
      <w:bodyDiv w:val="1"/>
      <w:marLeft w:val="0"/>
      <w:marRight w:val="0"/>
      <w:marTop w:val="0"/>
      <w:marBottom w:val="0"/>
      <w:divBdr>
        <w:top w:val="none" w:sz="0" w:space="0" w:color="auto"/>
        <w:left w:val="none" w:sz="0" w:space="0" w:color="auto"/>
        <w:bottom w:val="none" w:sz="0" w:space="0" w:color="auto"/>
        <w:right w:val="none" w:sz="0" w:space="0" w:color="auto"/>
      </w:divBdr>
    </w:div>
    <w:div w:id="1983385353">
      <w:bodyDiv w:val="1"/>
      <w:marLeft w:val="0"/>
      <w:marRight w:val="0"/>
      <w:marTop w:val="0"/>
      <w:marBottom w:val="0"/>
      <w:divBdr>
        <w:top w:val="none" w:sz="0" w:space="0" w:color="auto"/>
        <w:left w:val="none" w:sz="0" w:space="0" w:color="auto"/>
        <w:bottom w:val="none" w:sz="0" w:space="0" w:color="auto"/>
        <w:right w:val="none" w:sz="0" w:space="0" w:color="auto"/>
      </w:divBdr>
    </w:div>
    <w:div w:id="2003581478">
      <w:bodyDiv w:val="1"/>
      <w:marLeft w:val="0"/>
      <w:marRight w:val="0"/>
      <w:marTop w:val="0"/>
      <w:marBottom w:val="0"/>
      <w:divBdr>
        <w:top w:val="none" w:sz="0" w:space="0" w:color="auto"/>
        <w:left w:val="none" w:sz="0" w:space="0" w:color="auto"/>
        <w:bottom w:val="none" w:sz="0" w:space="0" w:color="auto"/>
        <w:right w:val="none" w:sz="0" w:space="0" w:color="auto"/>
      </w:divBdr>
    </w:div>
    <w:div w:id="2025356415">
      <w:bodyDiv w:val="1"/>
      <w:marLeft w:val="0"/>
      <w:marRight w:val="0"/>
      <w:marTop w:val="0"/>
      <w:marBottom w:val="0"/>
      <w:divBdr>
        <w:top w:val="none" w:sz="0" w:space="0" w:color="auto"/>
        <w:left w:val="none" w:sz="0" w:space="0" w:color="auto"/>
        <w:bottom w:val="none" w:sz="0" w:space="0" w:color="auto"/>
        <w:right w:val="none" w:sz="0" w:space="0" w:color="auto"/>
      </w:divBdr>
    </w:div>
    <w:div w:id="2045712577">
      <w:bodyDiv w:val="1"/>
      <w:marLeft w:val="0"/>
      <w:marRight w:val="0"/>
      <w:marTop w:val="0"/>
      <w:marBottom w:val="0"/>
      <w:divBdr>
        <w:top w:val="none" w:sz="0" w:space="0" w:color="auto"/>
        <w:left w:val="none" w:sz="0" w:space="0" w:color="auto"/>
        <w:bottom w:val="none" w:sz="0" w:space="0" w:color="auto"/>
        <w:right w:val="none" w:sz="0" w:space="0" w:color="auto"/>
      </w:divBdr>
    </w:div>
    <w:div w:id="2077387705">
      <w:bodyDiv w:val="1"/>
      <w:marLeft w:val="0"/>
      <w:marRight w:val="0"/>
      <w:marTop w:val="0"/>
      <w:marBottom w:val="0"/>
      <w:divBdr>
        <w:top w:val="none" w:sz="0" w:space="0" w:color="auto"/>
        <w:left w:val="none" w:sz="0" w:space="0" w:color="auto"/>
        <w:bottom w:val="none" w:sz="0" w:space="0" w:color="auto"/>
        <w:right w:val="none" w:sz="0" w:space="0" w:color="auto"/>
      </w:divBdr>
    </w:div>
    <w:div w:id="2077624219">
      <w:bodyDiv w:val="1"/>
      <w:marLeft w:val="0"/>
      <w:marRight w:val="0"/>
      <w:marTop w:val="0"/>
      <w:marBottom w:val="0"/>
      <w:divBdr>
        <w:top w:val="none" w:sz="0" w:space="0" w:color="auto"/>
        <w:left w:val="none" w:sz="0" w:space="0" w:color="auto"/>
        <w:bottom w:val="none" w:sz="0" w:space="0" w:color="auto"/>
        <w:right w:val="none" w:sz="0" w:space="0" w:color="auto"/>
      </w:divBdr>
    </w:div>
    <w:div w:id="2090303402">
      <w:bodyDiv w:val="1"/>
      <w:marLeft w:val="0"/>
      <w:marRight w:val="0"/>
      <w:marTop w:val="0"/>
      <w:marBottom w:val="0"/>
      <w:divBdr>
        <w:top w:val="none" w:sz="0" w:space="0" w:color="auto"/>
        <w:left w:val="none" w:sz="0" w:space="0" w:color="auto"/>
        <w:bottom w:val="none" w:sz="0" w:space="0" w:color="auto"/>
        <w:right w:val="none" w:sz="0" w:space="0" w:color="auto"/>
      </w:divBdr>
    </w:div>
    <w:div w:id="2104258418">
      <w:bodyDiv w:val="1"/>
      <w:marLeft w:val="0"/>
      <w:marRight w:val="0"/>
      <w:marTop w:val="0"/>
      <w:marBottom w:val="0"/>
      <w:divBdr>
        <w:top w:val="none" w:sz="0" w:space="0" w:color="auto"/>
        <w:left w:val="none" w:sz="0" w:space="0" w:color="auto"/>
        <w:bottom w:val="none" w:sz="0" w:space="0" w:color="auto"/>
        <w:right w:val="none" w:sz="0" w:space="0" w:color="auto"/>
      </w:divBdr>
    </w:div>
    <w:div w:id="2107918160">
      <w:bodyDiv w:val="1"/>
      <w:marLeft w:val="0"/>
      <w:marRight w:val="0"/>
      <w:marTop w:val="0"/>
      <w:marBottom w:val="0"/>
      <w:divBdr>
        <w:top w:val="none" w:sz="0" w:space="0" w:color="auto"/>
        <w:left w:val="none" w:sz="0" w:space="0" w:color="auto"/>
        <w:bottom w:val="none" w:sz="0" w:space="0" w:color="auto"/>
        <w:right w:val="none" w:sz="0" w:space="0" w:color="auto"/>
      </w:divBdr>
    </w:div>
    <w:div w:id="2108112522">
      <w:bodyDiv w:val="1"/>
      <w:marLeft w:val="0"/>
      <w:marRight w:val="0"/>
      <w:marTop w:val="0"/>
      <w:marBottom w:val="0"/>
      <w:divBdr>
        <w:top w:val="none" w:sz="0" w:space="0" w:color="auto"/>
        <w:left w:val="none" w:sz="0" w:space="0" w:color="auto"/>
        <w:bottom w:val="none" w:sz="0" w:space="0" w:color="auto"/>
        <w:right w:val="none" w:sz="0" w:space="0" w:color="auto"/>
      </w:divBdr>
    </w:div>
    <w:div w:id="2111466551">
      <w:bodyDiv w:val="1"/>
      <w:marLeft w:val="0"/>
      <w:marRight w:val="0"/>
      <w:marTop w:val="0"/>
      <w:marBottom w:val="0"/>
      <w:divBdr>
        <w:top w:val="none" w:sz="0" w:space="0" w:color="auto"/>
        <w:left w:val="none" w:sz="0" w:space="0" w:color="auto"/>
        <w:bottom w:val="none" w:sz="0" w:space="0" w:color="auto"/>
        <w:right w:val="none" w:sz="0" w:space="0" w:color="auto"/>
      </w:divBdr>
    </w:div>
    <w:div w:id="212915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gi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EEDEVI\AppData\Roaming\Microsoft\Templates\CSC(3).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2010-03-11T00:00:00</PublishDate>
  <Abstract>Project Name –BASICXXDocument Name – FRD_Finance Document Version – 1.0Document Date –0th FEBRUARY 2014Prepared by – RUMPIPrepared for – BASICXX</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3DF3BD52D6EF34CAC8D74AA4CD0CCB7" ma:contentTypeVersion="0" ma:contentTypeDescription="Create a new document." ma:contentTypeScope="" ma:versionID="7adec93f46cdeb943f8439f5c7cd9c6e">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39F3F-8573-4BEE-8828-4887D157FD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310377A-C027-470D-B5BC-D6A20274D07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EF5969-90D9-4515-B6B4-C003AE37FD65}">
  <ds:schemaRefs>
    <ds:schemaRef ds:uri="http://schemas.microsoft.com/sharepoint/v3/contenttype/forms"/>
  </ds:schemaRefs>
</ds:datastoreItem>
</file>

<file path=customXml/itemProps5.xml><?xml version="1.0" encoding="utf-8"?>
<ds:datastoreItem xmlns:ds="http://schemas.openxmlformats.org/officeDocument/2006/customXml" ds:itemID="{95A9F373-D373-46D8-AD6A-708DF1ACF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CSC(3)</Template>
  <TotalTime>1161</TotalTime>
  <Pages>8</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Functional Design Document</vt:lpstr>
    </vt:vector>
  </TitlesOfParts>
  <Company>Levtech Consulting &amp; Regal Traders FZ  CO</Company>
  <LinksUpToDate>false</LinksUpToDate>
  <CharactersWithSpaces>5054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 Document</dc:title>
  <dc:subject>Microsoft Dynamics Business Central Implementation</dc:subject>
  <dc:creator>Gangaram Bhojwani</dc:creator>
  <cp:lastModifiedBy>Avinash</cp:lastModifiedBy>
  <cp:revision>117</cp:revision>
  <cp:lastPrinted>2014-07-16T06:55:00Z</cp:lastPrinted>
  <dcterms:created xsi:type="dcterms:W3CDTF">2018-08-18T12:38:00Z</dcterms:created>
  <dcterms:modified xsi:type="dcterms:W3CDTF">2019-03-28T07:59:00Z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TC300097259990</vt:lpwstr>
  </property>
  <property fmtid="{D5CDD505-2E9C-101B-9397-08002B2CF9AE}" pid="3" name="ContentTypeId">
    <vt:lpwstr>0x01010073DF3BD52D6EF34CAC8D74AA4CD0CCB7</vt:lpwstr>
  </property>
</Properties>
</file>